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BDD" w:rsidRPr="00F805D6" w:rsidRDefault="00CE6BDD" w:rsidP="00CE6BDD">
      <w:pPr>
        <w:jc w:val="center"/>
        <w:rPr>
          <w:b/>
          <w:sz w:val="36"/>
          <w:szCs w:val="36"/>
        </w:rPr>
      </w:pPr>
      <w:r w:rsidRPr="00F805D6">
        <w:rPr>
          <w:b/>
          <w:sz w:val="36"/>
          <w:szCs w:val="36"/>
        </w:rPr>
        <w:t>Peace Corps</w:t>
      </w:r>
      <w:r>
        <w:rPr>
          <w:b/>
          <w:sz w:val="36"/>
          <w:szCs w:val="36"/>
        </w:rPr>
        <w:t xml:space="preserve"> </w:t>
      </w:r>
      <w:r w:rsidRPr="00F13713">
        <w:rPr>
          <w:b/>
          <w:sz w:val="36"/>
          <w:szCs w:val="36"/>
          <w:highlight w:val="yellow"/>
        </w:rPr>
        <w:t>[post]</w:t>
      </w:r>
    </w:p>
    <w:p w:rsidR="00CE6BDD" w:rsidRPr="00F805D6" w:rsidRDefault="00CE6BDD" w:rsidP="00CE6BDD">
      <w:pPr>
        <w:jc w:val="center"/>
        <w:rPr>
          <w:b/>
          <w:sz w:val="36"/>
          <w:szCs w:val="36"/>
        </w:rPr>
      </w:pPr>
    </w:p>
    <w:p w:rsidR="00CE6BDD" w:rsidRPr="00F805D6" w:rsidRDefault="00CE6BDD" w:rsidP="00CE6BDD">
      <w:pPr>
        <w:jc w:val="center"/>
        <w:rPr>
          <w:b/>
          <w:sz w:val="36"/>
          <w:szCs w:val="36"/>
        </w:rPr>
      </w:pPr>
    </w:p>
    <w:p w:rsidR="00CE6BDD" w:rsidRPr="00F805D6" w:rsidRDefault="00CE6BDD" w:rsidP="00CE6BDD">
      <w:pPr>
        <w:jc w:val="center"/>
        <w:rPr>
          <w:sz w:val="36"/>
          <w:szCs w:val="36"/>
        </w:rPr>
      </w:pPr>
      <w:r w:rsidRPr="00F805D6">
        <w:rPr>
          <w:sz w:val="36"/>
          <w:szCs w:val="36"/>
        </w:rPr>
        <w:object w:dxaOrig="3600"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13.25pt" o:ole="">
            <v:imagedata r:id="rId8" o:title=""/>
          </v:shape>
          <o:OLEObject Type="Embed" ProgID="MSPhotoEd.3" ShapeID="_x0000_i1025" DrawAspect="Content" ObjectID="_1455962102" r:id="rId9"/>
        </w:object>
      </w:r>
    </w:p>
    <w:p w:rsidR="00CE6BDD" w:rsidRPr="00F805D6" w:rsidRDefault="00CE6BDD" w:rsidP="00CE6BDD">
      <w:pPr>
        <w:jc w:val="center"/>
        <w:rPr>
          <w:sz w:val="36"/>
          <w:szCs w:val="36"/>
        </w:rPr>
      </w:pPr>
    </w:p>
    <w:p w:rsidR="00CE6BDD" w:rsidRPr="00F805D6" w:rsidRDefault="00CE6BDD" w:rsidP="00CE6BDD">
      <w:pPr>
        <w:jc w:val="center"/>
        <w:rPr>
          <w:sz w:val="36"/>
          <w:szCs w:val="36"/>
        </w:rPr>
      </w:pPr>
    </w:p>
    <w:p w:rsidR="00CE6BDD" w:rsidRPr="00F805D6" w:rsidRDefault="00CE6BDD" w:rsidP="00CE6BDD">
      <w:pPr>
        <w:jc w:val="center"/>
        <w:rPr>
          <w:sz w:val="36"/>
          <w:szCs w:val="36"/>
        </w:rPr>
      </w:pPr>
    </w:p>
    <w:p w:rsidR="00CE6BDD" w:rsidRPr="00F805D6" w:rsidRDefault="00CE6BDD" w:rsidP="00CE6BDD">
      <w:pPr>
        <w:jc w:val="center"/>
        <w:rPr>
          <w:b/>
          <w:sz w:val="36"/>
          <w:szCs w:val="36"/>
        </w:rPr>
      </w:pPr>
      <w:r w:rsidRPr="00F805D6">
        <w:rPr>
          <w:b/>
          <w:sz w:val="36"/>
          <w:szCs w:val="36"/>
        </w:rPr>
        <w:t>Activity</w:t>
      </w:r>
      <w:r>
        <w:rPr>
          <w:b/>
          <w:sz w:val="36"/>
          <w:szCs w:val="36"/>
        </w:rPr>
        <w:t xml:space="preserve"> </w:t>
      </w:r>
      <w:r w:rsidRPr="00F805D6">
        <w:rPr>
          <w:b/>
          <w:sz w:val="36"/>
          <w:szCs w:val="36"/>
        </w:rPr>
        <w:t>Tracking Book</w:t>
      </w:r>
      <w:r>
        <w:rPr>
          <w:b/>
          <w:sz w:val="36"/>
          <w:szCs w:val="36"/>
        </w:rPr>
        <w:t>let</w:t>
      </w:r>
    </w:p>
    <w:p w:rsidR="00CE6BDD" w:rsidRPr="00F805D6" w:rsidRDefault="00CE6BDD" w:rsidP="00CE6BDD">
      <w:pPr>
        <w:jc w:val="center"/>
        <w:rPr>
          <w:b/>
          <w:sz w:val="36"/>
          <w:szCs w:val="36"/>
        </w:rPr>
      </w:pPr>
    </w:p>
    <w:p w:rsidR="00CE6BDD" w:rsidRDefault="00CE6BDD" w:rsidP="00CE6BDD">
      <w:pPr>
        <w:jc w:val="center"/>
        <w:rPr>
          <w:b/>
          <w:sz w:val="36"/>
          <w:szCs w:val="36"/>
        </w:rPr>
      </w:pPr>
    </w:p>
    <w:p w:rsidR="00CE6BDD" w:rsidRPr="00F13713" w:rsidRDefault="00CE6BDD" w:rsidP="00CE6BDD">
      <w:pPr>
        <w:jc w:val="center"/>
        <w:rPr>
          <w:b/>
          <w:sz w:val="28"/>
          <w:szCs w:val="28"/>
          <w:highlight w:val="yellow"/>
        </w:rPr>
      </w:pPr>
      <w:r w:rsidRPr="00F13713">
        <w:rPr>
          <w:b/>
          <w:sz w:val="28"/>
          <w:szCs w:val="28"/>
          <w:highlight w:val="yellow"/>
        </w:rPr>
        <w:t>[List project or projects here: e.g.</w:t>
      </w:r>
    </w:p>
    <w:p w:rsidR="00CE6BDD" w:rsidRPr="00F13713" w:rsidRDefault="00CE6BDD" w:rsidP="00CE6BDD">
      <w:pPr>
        <w:jc w:val="center"/>
        <w:rPr>
          <w:b/>
          <w:sz w:val="28"/>
          <w:szCs w:val="28"/>
          <w:highlight w:val="yellow"/>
        </w:rPr>
      </w:pPr>
      <w:r w:rsidRPr="00F13713">
        <w:rPr>
          <w:b/>
          <w:sz w:val="28"/>
          <w:szCs w:val="28"/>
          <w:highlight w:val="yellow"/>
        </w:rPr>
        <w:t>Agriculture</w:t>
      </w:r>
    </w:p>
    <w:p w:rsidR="00CE6BDD" w:rsidRPr="00F13713" w:rsidRDefault="00CE6BDD" w:rsidP="00CE6BDD">
      <w:pPr>
        <w:jc w:val="center"/>
        <w:rPr>
          <w:b/>
          <w:sz w:val="28"/>
          <w:szCs w:val="28"/>
          <w:highlight w:val="yellow"/>
        </w:rPr>
      </w:pPr>
      <w:r w:rsidRPr="00F13713">
        <w:rPr>
          <w:b/>
          <w:sz w:val="28"/>
          <w:szCs w:val="28"/>
          <w:highlight w:val="yellow"/>
        </w:rPr>
        <w:t>Education</w:t>
      </w:r>
    </w:p>
    <w:p w:rsidR="00CE6BDD" w:rsidRPr="00F13713" w:rsidRDefault="00CE6BDD" w:rsidP="00CE6BDD">
      <w:pPr>
        <w:jc w:val="center"/>
        <w:rPr>
          <w:b/>
          <w:sz w:val="28"/>
          <w:szCs w:val="28"/>
          <w:highlight w:val="yellow"/>
        </w:rPr>
      </w:pPr>
      <w:r w:rsidRPr="00F13713">
        <w:rPr>
          <w:b/>
          <w:sz w:val="28"/>
          <w:szCs w:val="28"/>
          <w:highlight w:val="yellow"/>
        </w:rPr>
        <w:t>Environment</w:t>
      </w:r>
    </w:p>
    <w:p w:rsidR="00CE6BDD" w:rsidRPr="00F13713" w:rsidRDefault="00CE6BDD" w:rsidP="00CE6BDD">
      <w:pPr>
        <w:jc w:val="center"/>
        <w:rPr>
          <w:b/>
          <w:sz w:val="28"/>
          <w:szCs w:val="28"/>
          <w:highlight w:val="yellow"/>
        </w:rPr>
      </w:pPr>
      <w:r w:rsidRPr="00F13713">
        <w:rPr>
          <w:b/>
          <w:sz w:val="28"/>
          <w:szCs w:val="28"/>
          <w:highlight w:val="yellow"/>
        </w:rPr>
        <w:t>Health</w:t>
      </w:r>
    </w:p>
    <w:p w:rsidR="00CE6BDD" w:rsidRDefault="00CE6BDD" w:rsidP="00CE6BDD">
      <w:pPr>
        <w:jc w:val="center"/>
        <w:rPr>
          <w:b/>
          <w:sz w:val="28"/>
          <w:szCs w:val="28"/>
          <w:highlight w:val="yellow"/>
        </w:rPr>
      </w:pPr>
      <w:r w:rsidRPr="00F13713">
        <w:rPr>
          <w:b/>
          <w:sz w:val="28"/>
          <w:szCs w:val="28"/>
          <w:highlight w:val="yellow"/>
        </w:rPr>
        <w:t xml:space="preserve">Small </w:t>
      </w:r>
      <w:smartTag w:uri="urn:schemas-microsoft-com:office:smarttags" w:element="place">
        <w:smartTag w:uri="urn:schemas-microsoft-com:office:smarttags" w:element="City">
          <w:r w:rsidRPr="00F13713">
            <w:rPr>
              <w:b/>
              <w:sz w:val="28"/>
              <w:szCs w:val="28"/>
              <w:highlight w:val="yellow"/>
            </w:rPr>
            <w:t>Enterprise</w:t>
          </w:r>
        </w:smartTag>
      </w:smartTag>
      <w:r w:rsidRPr="00F13713">
        <w:rPr>
          <w:b/>
          <w:sz w:val="28"/>
          <w:szCs w:val="28"/>
          <w:highlight w:val="yellow"/>
        </w:rPr>
        <w:t xml:space="preserve"> Development</w:t>
      </w:r>
    </w:p>
    <w:p w:rsidR="00CE6BDD" w:rsidRPr="00681772" w:rsidRDefault="00CE6BDD" w:rsidP="00CE6BDD">
      <w:pPr>
        <w:jc w:val="center"/>
        <w:rPr>
          <w:b/>
          <w:sz w:val="28"/>
          <w:szCs w:val="28"/>
        </w:rPr>
      </w:pPr>
      <w:r>
        <w:rPr>
          <w:b/>
          <w:sz w:val="28"/>
          <w:szCs w:val="28"/>
          <w:highlight w:val="yellow"/>
        </w:rPr>
        <w:t>Youth in Development</w:t>
      </w:r>
      <w:r w:rsidRPr="00F13713">
        <w:rPr>
          <w:b/>
          <w:sz w:val="28"/>
          <w:szCs w:val="28"/>
          <w:highlight w:val="yellow"/>
        </w:rPr>
        <w:t>]</w:t>
      </w:r>
    </w:p>
    <w:p w:rsidR="00087B43" w:rsidRDefault="00087B43"/>
    <w:p w:rsidR="00CE6BDD" w:rsidRDefault="00CE6BDD"/>
    <w:p w:rsidR="00CE6BDD" w:rsidRDefault="00CE6BDD"/>
    <w:p w:rsidR="00CE6BDD" w:rsidRDefault="00CE6BDD"/>
    <w:p w:rsidR="00CE6BDD" w:rsidRDefault="00CE6BDD"/>
    <w:p w:rsidR="00CE6BDD" w:rsidRDefault="00CE6BDD">
      <w:pPr>
        <w:rPr>
          <w:b/>
          <w:u w:val="single"/>
        </w:rPr>
      </w:pPr>
      <w:r>
        <w:rPr>
          <w:b/>
        </w:rPr>
        <w:t>Name:</w:t>
      </w:r>
      <w:r>
        <w:rPr>
          <w:b/>
        </w:rPr>
        <w:tab/>
      </w:r>
      <w:r>
        <w:rPr>
          <w:b/>
        </w:rPr>
        <w:tab/>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CE6BDD" w:rsidRDefault="00CE6BDD">
      <w:pPr>
        <w:rPr>
          <w:b/>
          <w:u w:val="single"/>
        </w:rPr>
      </w:pPr>
    </w:p>
    <w:p w:rsidR="00CE6BDD" w:rsidRDefault="00CE6BDD">
      <w:pPr>
        <w:rPr>
          <w:b/>
        </w:rPr>
      </w:pPr>
    </w:p>
    <w:p w:rsidR="00CE6BDD" w:rsidRPr="00CE6BDD" w:rsidRDefault="00CE6BDD">
      <w:pPr>
        <w:rPr>
          <w:b/>
          <w:u w:val="single"/>
        </w:rPr>
      </w:pPr>
      <w:r>
        <w:rPr>
          <w:b/>
        </w:rPr>
        <w:t>Reporting Period:</w:t>
      </w:r>
      <w:r>
        <w:rPr>
          <w:b/>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CE6BDD" w:rsidRDefault="00CE6BDD"/>
    <w:p w:rsidR="00CE6BDD" w:rsidRDefault="00CE6BDD"/>
    <w:p w:rsidR="00CE6BDD" w:rsidRPr="00CE6BDD" w:rsidRDefault="00CE6BDD">
      <w:pPr>
        <w:rPr>
          <w:b/>
          <w:u w:val="single"/>
        </w:rPr>
      </w:pPr>
      <w:r>
        <w:rPr>
          <w:b/>
        </w:rPr>
        <w:t>Dates:</w:t>
      </w:r>
      <w:r>
        <w:rPr>
          <w:b/>
        </w:rPr>
        <w:tab/>
      </w:r>
      <w:r>
        <w:rPr>
          <w:b/>
        </w:rPr>
        <w:tab/>
      </w:r>
      <w:r>
        <w:rPr>
          <w:b/>
        </w:rPr>
        <w:tab/>
      </w:r>
      <w:r>
        <w:rPr>
          <w:b/>
          <w:u w:val="single"/>
        </w:rPr>
        <w:tab/>
      </w:r>
      <w:r>
        <w:rPr>
          <w:b/>
          <w:u w:val="single"/>
        </w:rPr>
        <w:tab/>
      </w:r>
      <w:r>
        <w:rPr>
          <w:b/>
          <w:u w:val="single"/>
        </w:rPr>
        <w:tab/>
      </w:r>
      <w:r>
        <w:rPr>
          <w:b/>
        </w:rPr>
        <w:tab/>
        <w:t>to</w:t>
      </w:r>
      <w:r>
        <w:rPr>
          <w:b/>
        </w:rPr>
        <w:tab/>
      </w:r>
      <w:r>
        <w:rPr>
          <w:b/>
          <w:u w:val="single"/>
        </w:rPr>
        <w:tab/>
      </w:r>
      <w:r>
        <w:rPr>
          <w:b/>
          <w:u w:val="single"/>
        </w:rPr>
        <w:tab/>
      </w:r>
      <w:r>
        <w:rPr>
          <w:b/>
          <w:u w:val="single"/>
        </w:rPr>
        <w:tab/>
      </w:r>
    </w:p>
    <w:p w:rsidR="00CE6BDD" w:rsidRDefault="00CE6BDD"/>
    <w:p w:rsidR="00CE6BDD" w:rsidRDefault="00CE6BDD"/>
    <w:p w:rsidR="00CE6BDD" w:rsidRDefault="00CE6BDD"/>
    <w:p w:rsidR="00CE6BDD" w:rsidRDefault="00CE6BDD"/>
    <w:p w:rsidR="00CE6BDD" w:rsidRDefault="00CE6BDD"/>
    <w:p w:rsidR="00CE6BDD" w:rsidRDefault="00CE6BDD"/>
    <w:p w:rsidR="00357589" w:rsidRDefault="00357589"/>
    <w:p w:rsidR="00CE6BDD" w:rsidRPr="00D13722" w:rsidRDefault="00CE6BDD" w:rsidP="00CE6BDD">
      <w:pPr>
        <w:jc w:val="center"/>
        <w:rPr>
          <w:b/>
        </w:rPr>
      </w:pPr>
      <w:r w:rsidRPr="00F87F35">
        <w:rPr>
          <w:b/>
          <w:sz w:val="24"/>
          <w:szCs w:val="24"/>
        </w:rPr>
        <w:t>Dear Volunteers</w:t>
      </w:r>
      <w:r w:rsidRPr="00D13722">
        <w:rPr>
          <w:b/>
        </w:rPr>
        <w:t>,</w:t>
      </w:r>
    </w:p>
    <w:p w:rsidR="00CE6BDD" w:rsidRPr="00D13722" w:rsidRDefault="00CE6BDD" w:rsidP="00CE6BDD"/>
    <w:p w:rsidR="00F836F2" w:rsidRDefault="00CE6BDD" w:rsidP="00CE6BDD">
      <w:r w:rsidRPr="00F02407">
        <w:t>This Activity Tracking Book is a tool to assist you in tracking your activities and the participants of these activities.  This booklet will a</w:t>
      </w:r>
      <w:r w:rsidR="00C93C6B" w:rsidRPr="00F02407">
        <w:t>lso assist you in capturing the</w:t>
      </w:r>
      <w:r w:rsidRPr="00F02407">
        <w:t xml:space="preserve"> successes, challenges,</w:t>
      </w:r>
      <w:r w:rsidR="00C93C6B" w:rsidRPr="00F02407">
        <w:t xml:space="preserve"> and lesson learned from your activities.  This</w:t>
      </w:r>
      <w:r w:rsidRPr="00F02407">
        <w:t xml:space="preserve"> booklet is designed to be used in collaboration with indicator data collection tools</w:t>
      </w:r>
      <w:r w:rsidR="00C93C6B" w:rsidRPr="00F02407">
        <w:t>, which will assist you in capturing accurate and appropriately disaggregated indicator data</w:t>
      </w:r>
      <w:r w:rsidRPr="00F02407">
        <w:t>.</w:t>
      </w:r>
      <w:r w:rsidR="00C93C6B" w:rsidRPr="00F02407">
        <w:t xml:space="preserve">  Please contact your </w:t>
      </w:r>
      <w:r w:rsidR="009F45DA">
        <w:t>Program M</w:t>
      </w:r>
      <w:r w:rsidR="00C93C6B" w:rsidRPr="00F02407">
        <w:t>anager or APCD for</w:t>
      </w:r>
      <w:r w:rsidR="00F836F2">
        <w:t xml:space="preserve"> appropriate</w:t>
      </w:r>
      <w:r w:rsidR="00C93C6B" w:rsidRPr="00F02407">
        <w:t xml:space="preserve"> dat</w:t>
      </w:r>
      <w:r w:rsidR="00F836F2">
        <w:t>a collections tools</w:t>
      </w:r>
      <w:r w:rsidR="00C93C6B" w:rsidRPr="00F02407">
        <w:t>.</w:t>
      </w:r>
      <w:r w:rsidRPr="00F02407">
        <w:t xml:space="preserve">  </w:t>
      </w:r>
    </w:p>
    <w:p w:rsidR="00F836F2" w:rsidRDefault="00F836F2" w:rsidP="00CE6BDD"/>
    <w:p w:rsidR="00CE6BDD" w:rsidRPr="00F02407" w:rsidRDefault="00CE6BDD" w:rsidP="00CE6BDD">
      <w:r w:rsidRPr="00F02407">
        <w:t>The purpose of</w:t>
      </w:r>
      <w:r w:rsidR="00C93C6B" w:rsidRPr="00F02407">
        <w:t xml:space="preserve"> using</w:t>
      </w:r>
      <w:r w:rsidRPr="00F02407">
        <w:t xml:space="preserve"> this booklet and indicator data collection tools</w:t>
      </w:r>
      <w:r w:rsidR="00C93C6B" w:rsidRPr="00F02407">
        <w:t xml:space="preserve"> in combination is to </w:t>
      </w:r>
      <w:r w:rsidRPr="00F02407">
        <w:t>a</w:t>
      </w:r>
      <w:r w:rsidR="00C93C6B" w:rsidRPr="00F02407">
        <w:t>ssist you in reporting your</w:t>
      </w:r>
      <w:r w:rsidR="00F836F2">
        <w:t xml:space="preserve"> activities and the outcomes </w:t>
      </w:r>
      <w:r w:rsidRPr="00F02407">
        <w:t xml:space="preserve"> more ac</w:t>
      </w:r>
      <w:r w:rsidR="00C93C6B" w:rsidRPr="00F02407">
        <w:t xml:space="preserve">curately </w:t>
      </w:r>
      <w:r w:rsidRPr="00F02407">
        <w:t>and completely.</w:t>
      </w:r>
    </w:p>
    <w:p w:rsidR="00CE6BDD" w:rsidRPr="00F02407" w:rsidRDefault="00CE6BDD" w:rsidP="00CE6BDD"/>
    <w:p w:rsidR="00F02407" w:rsidRDefault="003F23EB" w:rsidP="00CE6BDD">
      <w:r w:rsidRPr="00F02407">
        <w:t>Use this booklet throughout a reporting period</w:t>
      </w:r>
      <w:r w:rsidR="00CE6BDD" w:rsidRPr="00F02407">
        <w:t xml:space="preserve"> to track activities you conduct as part of your primary assignment as well as for other activities not directly related to your pri</w:t>
      </w:r>
      <w:r w:rsidRPr="00F02407">
        <w:t xml:space="preserve">mary assignment or project plan.  Using this booklet and appropriate indicator data collection tools will provide you with </w:t>
      </w:r>
      <w:r w:rsidR="00F836F2">
        <w:t>most of the detailed</w:t>
      </w:r>
      <w:r w:rsidRPr="00F02407">
        <w:t xml:space="preserve"> information</w:t>
      </w:r>
      <w:r w:rsidR="00F836F2">
        <w:t xml:space="preserve"> you need</w:t>
      </w:r>
      <w:r w:rsidRPr="00F02407">
        <w:t xml:space="preserve"> when</w:t>
      </w:r>
      <w:r w:rsidR="00CE6BDD" w:rsidRPr="00F02407">
        <w:t xml:space="preserve"> completing your Volunteer Report Form (VRF)</w:t>
      </w:r>
      <w:r w:rsidRPr="00F02407">
        <w:t xml:space="preserve"> at the end of a reporting period</w:t>
      </w:r>
      <w:r w:rsidR="00CE6BDD" w:rsidRPr="00F02407">
        <w:t>.</w:t>
      </w:r>
    </w:p>
    <w:p w:rsidR="00F02407" w:rsidRDefault="00F02407" w:rsidP="00CE6BDD"/>
    <w:p w:rsidR="00CE6BDD" w:rsidRPr="00F02407" w:rsidRDefault="00F02407" w:rsidP="00CE6BDD">
      <w:r>
        <w:t xml:space="preserve">The information collected </w:t>
      </w:r>
      <w:r w:rsidR="00F836F2">
        <w:t>with this booklet is in similar order and categories as</w:t>
      </w:r>
      <w:r>
        <w:t xml:space="preserve"> the information</w:t>
      </w:r>
      <w:r w:rsidR="00F836F2">
        <w:t xml:space="preserve"> needed to complete your VRF</w:t>
      </w:r>
      <w:r>
        <w:t xml:space="preserve">.  </w:t>
      </w:r>
      <w:r w:rsidR="00CE6BDD" w:rsidRPr="00F02407">
        <w:t xml:space="preserve"> </w:t>
      </w:r>
    </w:p>
    <w:p w:rsidR="00CE6BDD" w:rsidRPr="00F02407" w:rsidRDefault="00CE6BDD" w:rsidP="00CE6BDD"/>
    <w:p w:rsidR="00CE6BDD" w:rsidRPr="00F02407" w:rsidRDefault="00CE6BDD" w:rsidP="00CE6BDD">
      <w:r w:rsidRPr="00F02407">
        <w:t>The information you provide in your</w:t>
      </w:r>
      <w:r w:rsidR="003F23EB" w:rsidRPr="00F02407">
        <w:t xml:space="preserve"> VRFs assist Peace Corps staff to enhance programming and training so Volunteers can </w:t>
      </w:r>
      <w:r w:rsidR="00F836F2">
        <w:t>implement activities that</w:t>
      </w:r>
      <w:r w:rsidR="003F23EB" w:rsidRPr="00F02407">
        <w:t xml:space="preserve"> improve the lives of the community members where Volunteers live and work.  Information from Volunteers’ VRFs is</w:t>
      </w:r>
      <w:r w:rsidR="00F836F2">
        <w:t xml:space="preserve"> also</w:t>
      </w:r>
      <w:r w:rsidR="003F23EB" w:rsidRPr="00F02407">
        <w:t xml:space="preserve"> used to demonstrate the outcomes of Volunteers’ work to host-country governments, communiti</w:t>
      </w:r>
      <w:r w:rsidR="00F02407" w:rsidRPr="00F02407">
        <w:t>es, other development partners, U.S. Government, and the general public.</w:t>
      </w:r>
    </w:p>
    <w:p w:rsidR="00CE6BDD" w:rsidRPr="00F02407" w:rsidRDefault="00CE6BDD" w:rsidP="00CE6BDD"/>
    <w:p w:rsidR="00CE6BDD" w:rsidRPr="00F02407" w:rsidRDefault="00CE6BDD" w:rsidP="00CE6BDD">
      <w:r w:rsidRPr="00F02407">
        <w:t>We hope this book</w:t>
      </w:r>
      <w:r w:rsidR="00F02407" w:rsidRPr="00F02407">
        <w:t>let assists you in tracking the successes, challenges, lesson learned, and outcome of your activities.</w:t>
      </w:r>
      <w:r w:rsidRPr="00F02407">
        <w:t xml:space="preserve">  </w:t>
      </w:r>
    </w:p>
    <w:p w:rsidR="00CE6BDD" w:rsidRPr="00F02407" w:rsidRDefault="00CE6BDD" w:rsidP="00CE6BDD"/>
    <w:p w:rsidR="00CE6BDD" w:rsidRPr="00F02407" w:rsidRDefault="00CE6BDD" w:rsidP="00CE6BDD">
      <w:r w:rsidRPr="00F02407">
        <w:t>Below are a few definitions to aid you</w:t>
      </w:r>
      <w:r w:rsidR="00F02407" w:rsidRPr="00F02407">
        <w:t xml:space="preserve"> with completing this booklet</w:t>
      </w:r>
      <w:r w:rsidRPr="00F02407">
        <w:t>.</w:t>
      </w:r>
    </w:p>
    <w:p w:rsidR="00CE6BDD" w:rsidRPr="00F02407" w:rsidRDefault="00CE6BDD" w:rsidP="00CE6BDD"/>
    <w:p w:rsidR="00CE6BDD" w:rsidRPr="00357589" w:rsidRDefault="00CE6BDD" w:rsidP="00CE6BDD">
      <w:r w:rsidRPr="00357589">
        <w:rPr>
          <w:b/>
        </w:rPr>
        <w:t>Individuals</w:t>
      </w:r>
      <w:r w:rsidR="00357589" w:rsidRPr="00357589">
        <w:t xml:space="preserve"> – people that participated in the activity directly or who benefit directly from the activity’s result</w:t>
      </w:r>
      <w:r w:rsidRPr="00357589">
        <w:t xml:space="preserve">.  </w:t>
      </w:r>
    </w:p>
    <w:p w:rsidR="00CE6BDD" w:rsidRPr="00357589" w:rsidRDefault="00CE6BDD" w:rsidP="00CE6BDD"/>
    <w:p w:rsidR="00CE6BDD" w:rsidRPr="00357589" w:rsidRDefault="00CE6BDD" w:rsidP="00CE6BDD">
      <w:r w:rsidRPr="00357589">
        <w:rPr>
          <w:b/>
        </w:rPr>
        <w:t>Service Providers</w:t>
      </w:r>
      <w:r w:rsidR="00357589" w:rsidRPr="00357589">
        <w:t xml:space="preserve"> – people who provided direct training, education, or services to other during the activity </w:t>
      </w:r>
      <w:r w:rsidRPr="00357589">
        <w:t>are people (e.g.</w:t>
      </w:r>
      <w:r w:rsidR="00357589" w:rsidRPr="00357589">
        <w:t xml:space="preserve"> teachers, health care educators</w:t>
      </w:r>
      <w:r w:rsidRPr="00357589">
        <w:t xml:space="preserve">, </w:t>
      </w:r>
      <w:r w:rsidR="00357589" w:rsidRPr="00357589">
        <w:t xml:space="preserve">agricultural extension agents, </w:t>
      </w:r>
      <w:r w:rsidRPr="00357589">
        <w:t>community leaders, peer educators)</w:t>
      </w:r>
    </w:p>
    <w:p w:rsidR="00357589" w:rsidRPr="00F02407" w:rsidRDefault="00357589" w:rsidP="00CE6BDD">
      <w:pPr>
        <w:rPr>
          <w:highlight w:val="yellow"/>
        </w:rPr>
      </w:pPr>
    </w:p>
    <w:p w:rsidR="00CE6BDD" w:rsidRPr="00F02407" w:rsidRDefault="00CE6BDD" w:rsidP="00CE6BDD">
      <w:r w:rsidRPr="00F02407">
        <w:rPr>
          <w:b/>
          <w:highlight w:val="yellow"/>
        </w:rPr>
        <w:t xml:space="preserve">Organizations </w:t>
      </w:r>
      <w:r w:rsidRPr="00F02407">
        <w:rPr>
          <w:highlight w:val="yellow"/>
        </w:rPr>
        <w:t>include schools, governmental or non-governmental organizations (NGOs), businesses, community-based organizations (CBOs), health clinics, informal community groups, associations, cooperatives, and others.  Organizational capacity building activities might include assisting an organization with strategic planning, financial management, or strengthening organizational policies or systems.</w:t>
      </w:r>
      <w:r w:rsidRPr="00F02407">
        <w:t xml:space="preserve"> </w:t>
      </w:r>
    </w:p>
    <w:p w:rsidR="00CE6BDD" w:rsidRPr="00F02407" w:rsidRDefault="00CE6BDD" w:rsidP="00CE6BDD"/>
    <w:p w:rsidR="00CE6BDD" w:rsidRPr="00F02407" w:rsidRDefault="00CE6BDD" w:rsidP="00CE6BDD">
      <w:pPr>
        <w:rPr>
          <w:b/>
        </w:rPr>
      </w:pPr>
      <w:r w:rsidRPr="00F02407">
        <w:rPr>
          <w:b/>
        </w:rPr>
        <w:t xml:space="preserve">Fiscal Year </w:t>
      </w:r>
      <w:r w:rsidRPr="00F02407">
        <w:t>for Peace Corps is from October 1 to September 30.</w:t>
      </w:r>
    </w:p>
    <w:p w:rsidR="00CE6BDD" w:rsidRPr="00F02407" w:rsidRDefault="00CE6BDD" w:rsidP="00CE6BDD"/>
    <w:p w:rsidR="00F02407" w:rsidRPr="00F02407" w:rsidRDefault="00F02407" w:rsidP="00CE6BDD">
      <w:pPr>
        <w:rPr>
          <w:b/>
          <w:u w:val="single"/>
        </w:rPr>
      </w:pPr>
    </w:p>
    <w:p w:rsidR="00CE6BDD" w:rsidRPr="00F02407" w:rsidRDefault="00CE6BDD" w:rsidP="00CE6BDD">
      <w:pPr>
        <w:rPr>
          <w:b/>
          <w:u w:val="single"/>
        </w:rPr>
      </w:pPr>
      <w:r w:rsidRPr="00F02407">
        <w:rPr>
          <w:b/>
          <w:u w:val="single"/>
        </w:rPr>
        <w:t xml:space="preserve">Appendices: </w:t>
      </w:r>
    </w:p>
    <w:p w:rsidR="00CE6BDD" w:rsidRPr="00F02407" w:rsidRDefault="00CE6BDD" w:rsidP="00CE6BDD">
      <w:pPr>
        <w:rPr>
          <w:b/>
        </w:rPr>
      </w:pPr>
    </w:p>
    <w:p w:rsidR="00CE6BDD" w:rsidRPr="00F02407" w:rsidRDefault="00CE6BDD" w:rsidP="00CE6BDD">
      <w:r w:rsidRPr="00F02407">
        <w:rPr>
          <w:b/>
        </w:rPr>
        <w:t>Appendix A</w:t>
      </w:r>
      <w:r w:rsidRPr="00F02407">
        <w:t xml:space="preserve"> has our project(s) framework(s) (purpose, goals, objectives, and indicators). </w:t>
      </w:r>
    </w:p>
    <w:p w:rsidR="00CE6BDD" w:rsidRDefault="00CE6BDD" w:rsidP="00CE6BDD">
      <w:pPr>
        <w:rPr>
          <w:b/>
          <w:sz w:val="18"/>
          <w:szCs w:val="18"/>
        </w:rPr>
      </w:pPr>
    </w:p>
    <w:p w:rsidR="00CE6BDD" w:rsidRDefault="00CE6BDD" w:rsidP="00CE6BDD">
      <w:pPr>
        <w:jc w:val="center"/>
        <w:rPr>
          <w:b/>
          <w:i/>
          <w:sz w:val="24"/>
          <w:szCs w:val="24"/>
        </w:rPr>
      </w:pPr>
    </w:p>
    <w:p w:rsidR="00CE6BDD" w:rsidRDefault="00CE6BDD" w:rsidP="00CE6BDD">
      <w:pPr>
        <w:rPr>
          <w:b/>
        </w:rPr>
      </w:pPr>
      <w:bookmarkStart w:id="0" w:name="_GoBack"/>
      <w:bookmarkEnd w:id="0"/>
    </w:p>
    <w:p w:rsidR="00CE6BDD" w:rsidRDefault="00CE6BDD"/>
    <w:p w:rsidR="00F02407" w:rsidRDefault="00F02407"/>
    <w:p w:rsidR="00F02407" w:rsidRDefault="00F02407"/>
    <w:p w:rsidR="007651B0" w:rsidRDefault="007651B0"/>
    <w:p w:rsidR="00F02407" w:rsidRDefault="00F02407"/>
    <w:p w:rsidR="00F02407" w:rsidRDefault="00F02407"/>
    <w:p w:rsidR="00357589" w:rsidRDefault="00357589" w:rsidP="00F02407">
      <w:pPr>
        <w:rPr>
          <w:b/>
          <w:sz w:val="24"/>
          <w:szCs w:val="24"/>
          <w:u w:val="single"/>
        </w:rPr>
      </w:pPr>
    </w:p>
    <w:p w:rsidR="00357589" w:rsidRDefault="00357589" w:rsidP="00F02407">
      <w:pPr>
        <w:rPr>
          <w:b/>
          <w:sz w:val="24"/>
          <w:szCs w:val="24"/>
          <w:u w:val="single"/>
        </w:rPr>
      </w:pPr>
    </w:p>
    <w:p w:rsidR="00F02407" w:rsidRDefault="00F02407" w:rsidP="00F02407">
      <w:pPr>
        <w:rPr>
          <w:b/>
          <w:sz w:val="24"/>
          <w:szCs w:val="24"/>
          <w:u w:val="single"/>
        </w:rPr>
      </w:pPr>
      <w:r>
        <w:rPr>
          <w:b/>
          <w:sz w:val="24"/>
          <w:szCs w:val="24"/>
          <w:u w:val="single"/>
        </w:rPr>
        <w:lastRenderedPageBreak/>
        <w:t>Tell Your Story</w:t>
      </w:r>
    </w:p>
    <w:p w:rsidR="00F02407" w:rsidRDefault="00F02407" w:rsidP="00F02407"/>
    <w:p w:rsidR="00F02407" w:rsidRDefault="00F02407" w:rsidP="00F02407">
      <w:pPr>
        <w:rPr>
          <w:b/>
        </w:rPr>
      </w:pPr>
      <w:r>
        <w:rPr>
          <w:b/>
        </w:rPr>
        <w:t>COMMUNITY INTEGRATION</w:t>
      </w:r>
    </w:p>
    <w:p w:rsidR="00F02407" w:rsidRDefault="00F02407" w:rsidP="00F02407">
      <w:r>
        <w:t xml:space="preserve">How integrated do you feel in your community?  </w:t>
      </w:r>
    </w:p>
    <w:p w:rsidR="00F02407" w:rsidRDefault="00F02407" w:rsidP="00F02407"/>
    <w:p w:rsidR="00F02407" w:rsidRDefault="00F02407" w:rsidP="00F02407">
      <w:r>
        <w:t xml:space="preserve">      </w:t>
      </w:r>
      <w:r>
        <w:tab/>
        <w:t xml:space="preserve"> </w:t>
      </w:r>
      <w:r>
        <w:sym w:font="Wingdings 3" w:char="F0F1"/>
      </w:r>
      <w:r>
        <w:t xml:space="preserve"> Not integrated  </w:t>
      </w:r>
      <w:r>
        <w:sym w:font="Wingdings 3" w:char="F0F1"/>
      </w:r>
      <w:r>
        <w:t xml:space="preserve"> Somewhat integrated  </w:t>
      </w:r>
      <w:r>
        <w:sym w:font="Wingdings 3" w:char="F0F1"/>
      </w:r>
      <w:r>
        <w:t xml:space="preserve"> Integrated  </w:t>
      </w:r>
      <w:r>
        <w:sym w:font="Wingdings 3" w:char="F0F1"/>
      </w:r>
      <w:r>
        <w:t xml:space="preserve"> Well Integrated</w:t>
      </w:r>
    </w:p>
    <w:p w:rsidR="00F02407" w:rsidRPr="007651B0" w:rsidRDefault="00F02407" w:rsidP="00F02407">
      <w:pPr>
        <w:rPr>
          <w:sz w:val="24"/>
          <w:szCs w:val="24"/>
        </w:rPr>
      </w:pPr>
    </w:p>
    <w:p w:rsidR="00F02407" w:rsidRDefault="00F02407" w:rsidP="00F02407">
      <w:r>
        <w:t>Did you cross-cultural and language training prepare you to effectively manage cultural differences?</w:t>
      </w:r>
    </w:p>
    <w:p w:rsidR="00F02407" w:rsidRDefault="00F02407" w:rsidP="00F02407">
      <w:pPr>
        <w:ind w:firstLine="720"/>
      </w:pPr>
      <w:r>
        <w:sym w:font="Wingdings 3" w:char="F0F1"/>
      </w:r>
      <w:r>
        <w:t xml:space="preserve"> Yes  </w:t>
      </w:r>
      <w:r>
        <w:sym w:font="Wingdings 3" w:char="F0F1"/>
      </w:r>
      <w:r>
        <w:t xml:space="preserve"> No  </w:t>
      </w:r>
    </w:p>
    <w:p w:rsidR="002417EC" w:rsidRDefault="002417EC" w:rsidP="00F02407">
      <w:pPr>
        <w:ind w:firstLine="720"/>
      </w:pPr>
    </w:p>
    <w:p w:rsidR="002417EC" w:rsidRDefault="002417EC" w:rsidP="002417EC">
      <w:r>
        <w:t xml:space="preserve">Please explain. </w:t>
      </w:r>
    </w:p>
    <w:p w:rsidR="002417EC" w:rsidRDefault="002417EC" w:rsidP="002417EC">
      <w:r>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F02407" w:rsidRDefault="00F02407" w:rsidP="00F02407">
      <w:pPr>
        <w:ind w:firstLine="720"/>
      </w:pPr>
    </w:p>
    <w:p w:rsidR="00F02407" w:rsidRDefault="007651B0" w:rsidP="007651B0">
      <w:r>
        <w:t>How is cross-cultural and language training be improved to support effective cultural integration</w:t>
      </w:r>
      <w:r w:rsidR="00F02407">
        <w:t xml:space="preserve">? </w:t>
      </w:r>
    </w:p>
    <w:p w:rsidR="00F02407" w:rsidRPr="007651B0" w:rsidRDefault="007651B0" w:rsidP="00F02407">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ab/>
      </w:r>
    </w:p>
    <w:p w:rsidR="007651B0" w:rsidRDefault="00F02407" w:rsidP="00F02407">
      <w:r>
        <w:rPr>
          <w:b/>
        </w:rPr>
        <w:t>CHALLENGES</w:t>
      </w:r>
      <w:r>
        <w:t xml:space="preserve">:  </w:t>
      </w:r>
    </w:p>
    <w:p w:rsidR="00F02407" w:rsidRDefault="00F02407" w:rsidP="007651B0">
      <w:r>
        <w:t xml:space="preserve">What challenges have you faced in your project or in other areas of your Peace Corps experience?   </w:t>
      </w:r>
    </w:p>
    <w:p w:rsidR="007651B0" w:rsidRDefault="007651B0" w:rsidP="007651B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F02407" w:rsidRDefault="00F02407" w:rsidP="00F02407">
      <w:pPr>
        <w:rPr>
          <w:b/>
        </w:rPr>
      </w:pPr>
    </w:p>
    <w:p w:rsidR="007651B0" w:rsidRDefault="00F02407" w:rsidP="00F02407">
      <w:r>
        <w:rPr>
          <w:b/>
        </w:rPr>
        <w:t>LESSONS LEARNED</w:t>
      </w:r>
      <w:r>
        <w:t xml:space="preserve">:  </w:t>
      </w:r>
    </w:p>
    <w:p w:rsidR="007651B0" w:rsidRDefault="007651B0" w:rsidP="007651B0">
      <w:pPr>
        <w:rPr>
          <w:sz w:val="24"/>
          <w:szCs w:val="24"/>
        </w:rPr>
      </w:pPr>
      <w:r>
        <w:t>What lessons have you</w:t>
      </w:r>
      <w:r w:rsidR="00F02407">
        <w:t xml:space="preserve"> learned about your proje</w:t>
      </w:r>
      <w:r>
        <w:t>ct, your community or yourself?</w:t>
      </w:r>
      <w:r w:rsidR="00F02407">
        <w:t xml:space="preserve">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CE6BDD" w:rsidRDefault="00CE6BDD" w:rsidP="007651B0"/>
    <w:p w:rsidR="00CE6BDD" w:rsidRDefault="00CE6BDD"/>
    <w:p w:rsidR="00007AE9" w:rsidRDefault="00007AE9" w:rsidP="00007AE9">
      <w:pPr>
        <w:rPr>
          <w:b/>
        </w:rPr>
      </w:pPr>
      <w:r>
        <w:rPr>
          <w:b/>
        </w:rPr>
        <w:t>PLANNED ACTIVITIES:</w:t>
      </w:r>
    </w:p>
    <w:p w:rsidR="00007AE9" w:rsidRPr="00007AE9" w:rsidRDefault="00007AE9" w:rsidP="00007AE9">
      <w:r>
        <w:t>What primary or secondary activities do you plan to do in the next few months?</w:t>
      </w:r>
    </w:p>
    <w:p w:rsidR="00CE6BDD" w:rsidRDefault="00007AE9">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6BDD" w:rsidRDefault="00CE6BDD"/>
    <w:p w:rsidR="00CE6BDD" w:rsidRDefault="00007AE9">
      <w:pPr>
        <w:rPr>
          <w:b/>
        </w:rPr>
      </w:pPr>
      <w:r>
        <w:rPr>
          <w:b/>
        </w:rPr>
        <w:t xml:space="preserve">ABOUT </w:t>
      </w:r>
      <w:r w:rsidRPr="00007AE9">
        <w:rPr>
          <w:b/>
          <w:highlight w:val="yellow"/>
        </w:rPr>
        <w:t>[LIST POST NAME]</w:t>
      </w:r>
      <w:r>
        <w:rPr>
          <w:b/>
        </w:rPr>
        <w:t>:</w:t>
      </w:r>
    </w:p>
    <w:p w:rsidR="00007AE9" w:rsidRDefault="00007AE9">
      <w:r>
        <w:rPr>
          <w:i/>
        </w:rPr>
        <w:t>Finish this sentence</w:t>
      </w:r>
      <w:r>
        <w:t xml:space="preserve">:  The one thing I wish Americans knew about </w:t>
      </w:r>
      <w:r w:rsidRPr="00007AE9">
        <w:rPr>
          <w:highlight w:val="yellow"/>
        </w:rPr>
        <w:t>[POST NAME]</w:t>
      </w:r>
      <w:r>
        <w:t xml:space="preserve"> is …</w:t>
      </w:r>
    </w:p>
    <w:p w:rsidR="002417EC" w:rsidRDefault="00007AE9" w:rsidP="00007AE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007AE9" w:rsidRPr="002417EC" w:rsidRDefault="00007AE9" w:rsidP="00007AE9">
      <w:pPr>
        <w:rPr>
          <w:sz w:val="24"/>
          <w:szCs w:val="24"/>
        </w:rPr>
      </w:pPr>
      <w:r>
        <w:rPr>
          <w:b/>
        </w:rPr>
        <w:lastRenderedPageBreak/>
        <w:t xml:space="preserve">SUCCESS STORY:  </w:t>
      </w:r>
    </w:p>
    <w:p w:rsidR="00007AE9" w:rsidRDefault="00007AE9" w:rsidP="00007AE9">
      <w:r>
        <w:t xml:space="preserve">Please provide a 2-3 paragraph success story that demonstrates a positive difference you and your counterpart(s) have made in your community.  A well-written success tory should cover three parts: introduction, description of activities, and summary of results.  </w:t>
      </w:r>
      <w:r>
        <w:rPr>
          <w:i/>
        </w:rPr>
        <w:t>If available</w:t>
      </w:r>
      <w:r>
        <w:t xml:space="preserve">, </w:t>
      </w:r>
      <w:r w:rsidRPr="002417EC">
        <w:rPr>
          <w:i/>
        </w:rPr>
        <w:t>please share a photo to accompany the success story</w:t>
      </w:r>
      <w:r>
        <w:t xml:space="preserve">  </w:t>
      </w:r>
    </w:p>
    <w:p w:rsidR="00007AE9" w:rsidRPr="00007AE9" w:rsidRDefault="00007AE9" w:rsidP="00007AE9">
      <w:pPr>
        <w:rPr>
          <w:i/>
        </w:rPr>
      </w:pPr>
      <w:r>
        <w:rPr>
          <w:i/>
        </w:rPr>
        <w:t>High quality success stories are shared with in-country partners, such as host-country governments, other PC posts, and Peace Corps Headquarters</w:t>
      </w:r>
    </w:p>
    <w:p w:rsidR="00007AE9" w:rsidRDefault="00007AE9" w:rsidP="00007AE9"/>
    <w:p w:rsidR="002417EC" w:rsidRPr="002417EC" w:rsidRDefault="00007AE9" w:rsidP="009F45DA">
      <w:pPr>
        <w:rPr>
          <w:sz w:val="24"/>
          <w:szCs w:val="24"/>
          <w:u w:val="single"/>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r w:rsidR="002417EC">
        <w:rPr>
          <w:sz w:val="24"/>
          <w:szCs w:val="24"/>
          <w:u w:val="single"/>
        </w:rPr>
        <w:tab/>
      </w:r>
    </w:p>
    <w:p w:rsidR="005F3BAD" w:rsidRDefault="005F3BAD" w:rsidP="009F45DA">
      <w:pPr>
        <w:rPr>
          <w:b/>
        </w:rPr>
      </w:pPr>
      <w:r w:rsidRPr="005F3BAD">
        <w:rPr>
          <w:b/>
          <w:highlight w:val="yellow"/>
        </w:rPr>
        <w:lastRenderedPageBreak/>
        <w:t>OTHER INFORMATION (Reporting Period Level Post-Defined Questions)</w:t>
      </w:r>
    </w:p>
    <w:p w:rsidR="005F3BAD" w:rsidRDefault="005F3BAD" w:rsidP="009F45DA">
      <w:pPr>
        <w:rPr>
          <w:b/>
        </w:rPr>
      </w:pPr>
    </w:p>
    <w:p w:rsidR="005F3BAD" w:rsidRDefault="005F3BAD" w:rsidP="009F45DA">
      <w:pPr>
        <w:rPr>
          <w:b/>
        </w:rPr>
      </w:pPr>
      <w:r w:rsidRPr="005F3BAD">
        <w:rPr>
          <w:b/>
          <w:highlight w:val="yellow"/>
        </w:rPr>
        <w:t>[Insert Reporting Period Level Post-Defined Question # 1]</w:t>
      </w:r>
    </w:p>
    <w:p w:rsidR="005F3BAD" w:rsidRDefault="005F3BAD" w:rsidP="009F45DA">
      <w:pPr>
        <w:rPr>
          <w:b/>
        </w:rPr>
      </w:pPr>
    </w:p>
    <w:p w:rsidR="005F3BAD" w:rsidRPr="005F3BAD" w:rsidRDefault="005F3BAD" w:rsidP="009F45D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5F3BAD" w:rsidRDefault="005F3BAD" w:rsidP="009F45DA">
      <w:pPr>
        <w:rPr>
          <w:b/>
        </w:rPr>
      </w:pPr>
    </w:p>
    <w:p w:rsidR="005F3BAD" w:rsidRDefault="005F3BAD" w:rsidP="009F45DA">
      <w:pPr>
        <w:rPr>
          <w:b/>
        </w:rPr>
      </w:pPr>
      <w:r w:rsidRPr="005F3BAD">
        <w:rPr>
          <w:b/>
          <w:highlight w:val="yellow"/>
        </w:rPr>
        <w:t xml:space="preserve">Insert Reporting Period Level Post-Defined Question # </w:t>
      </w:r>
      <w:r>
        <w:rPr>
          <w:b/>
          <w:highlight w:val="yellow"/>
        </w:rPr>
        <w:t>2</w:t>
      </w:r>
      <w:r w:rsidRPr="005F3BAD">
        <w:rPr>
          <w:b/>
          <w:highlight w:val="yellow"/>
        </w:rPr>
        <w:t>]</w:t>
      </w:r>
    </w:p>
    <w:p w:rsidR="005F3BAD" w:rsidRPr="005F3BAD" w:rsidRDefault="005F3BAD" w:rsidP="009F45D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5F3BAD" w:rsidRDefault="005F3BAD" w:rsidP="009F45DA">
      <w:pPr>
        <w:rPr>
          <w:b/>
        </w:rPr>
      </w:pPr>
    </w:p>
    <w:p w:rsidR="005F3BAD" w:rsidRDefault="005F3BAD" w:rsidP="009F45DA">
      <w:pPr>
        <w:rPr>
          <w:b/>
        </w:rPr>
      </w:pPr>
      <w:r w:rsidRPr="005F3BAD">
        <w:rPr>
          <w:b/>
          <w:highlight w:val="yellow"/>
        </w:rPr>
        <w:t xml:space="preserve">Insert Reporting Period Level Post-Defined Question # </w:t>
      </w:r>
      <w:r>
        <w:rPr>
          <w:b/>
          <w:highlight w:val="yellow"/>
        </w:rPr>
        <w:t>3</w:t>
      </w:r>
      <w:r w:rsidRPr="005F3BAD">
        <w:rPr>
          <w:b/>
          <w:highlight w:val="yellow"/>
        </w:rPr>
        <w:t>]</w:t>
      </w:r>
    </w:p>
    <w:p w:rsidR="005F3BAD" w:rsidRPr="005F3BAD" w:rsidRDefault="005F3BAD" w:rsidP="009F45D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5F3BAD" w:rsidRDefault="005F3BAD" w:rsidP="009F45DA">
      <w:pPr>
        <w:rPr>
          <w:b/>
        </w:rPr>
      </w:pPr>
    </w:p>
    <w:p w:rsidR="005F3BAD" w:rsidRDefault="005F3BAD" w:rsidP="009F45DA">
      <w:pPr>
        <w:rPr>
          <w:b/>
        </w:rPr>
      </w:pPr>
      <w:r w:rsidRPr="005F3BAD">
        <w:rPr>
          <w:b/>
          <w:highlight w:val="yellow"/>
        </w:rPr>
        <w:t xml:space="preserve">Insert Reporting Period Level Post-Defined Question # </w:t>
      </w:r>
      <w:r>
        <w:rPr>
          <w:b/>
          <w:highlight w:val="yellow"/>
        </w:rPr>
        <w:t>4</w:t>
      </w:r>
      <w:r w:rsidRPr="005F3BAD">
        <w:rPr>
          <w:b/>
          <w:highlight w:val="yellow"/>
        </w:rPr>
        <w:t>]</w:t>
      </w:r>
    </w:p>
    <w:p w:rsidR="005F3BAD" w:rsidRPr="005F3BAD" w:rsidRDefault="005F3BAD" w:rsidP="009F45D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5F3BAD" w:rsidRDefault="005F3BAD" w:rsidP="009F45DA">
      <w:pPr>
        <w:rPr>
          <w:b/>
        </w:rPr>
      </w:pPr>
    </w:p>
    <w:p w:rsidR="005F3BAD" w:rsidRDefault="005F3BAD" w:rsidP="009F45DA">
      <w:pPr>
        <w:rPr>
          <w:b/>
        </w:rPr>
      </w:pPr>
      <w:r w:rsidRPr="005F3BAD">
        <w:rPr>
          <w:b/>
          <w:highlight w:val="yellow"/>
        </w:rPr>
        <w:t xml:space="preserve">Insert Reporting Period Level Post-Defined Question # </w:t>
      </w:r>
      <w:r>
        <w:rPr>
          <w:b/>
          <w:highlight w:val="yellow"/>
        </w:rPr>
        <w:t>5</w:t>
      </w:r>
      <w:r w:rsidRPr="005F3BAD">
        <w:rPr>
          <w:b/>
          <w:highlight w:val="yellow"/>
        </w:rPr>
        <w:t>]</w:t>
      </w:r>
    </w:p>
    <w:p w:rsidR="005F3BAD" w:rsidRPr="005F3BAD" w:rsidRDefault="005F3BAD" w:rsidP="009F45D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5F3BAD" w:rsidRDefault="005F3BAD" w:rsidP="009F45DA">
      <w:pPr>
        <w:rPr>
          <w:b/>
        </w:rPr>
      </w:pPr>
    </w:p>
    <w:p w:rsidR="007C5B7A" w:rsidRDefault="007C5B7A" w:rsidP="009F45DA">
      <w:pPr>
        <w:rPr>
          <w:b/>
        </w:rPr>
      </w:pPr>
    </w:p>
    <w:p w:rsidR="007C5B7A" w:rsidRDefault="007C5B7A" w:rsidP="007C5B7A">
      <w:pPr>
        <w:rPr>
          <w:b/>
        </w:rPr>
      </w:pPr>
      <w:r w:rsidRPr="005F3BAD">
        <w:rPr>
          <w:b/>
          <w:highlight w:val="yellow"/>
        </w:rPr>
        <w:t xml:space="preserve">Insert Reporting Period Level Post-Defined Question # </w:t>
      </w:r>
      <w:r>
        <w:rPr>
          <w:b/>
          <w:highlight w:val="yellow"/>
        </w:rPr>
        <w:t>6</w:t>
      </w:r>
      <w:r w:rsidRPr="005F3BAD">
        <w:rPr>
          <w:b/>
          <w:highlight w:val="yellow"/>
        </w:rPr>
        <w:t>]</w:t>
      </w:r>
    </w:p>
    <w:p w:rsidR="007C5B7A" w:rsidRPr="005F3BAD" w:rsidRDefault="007C5B7A" w:rsidP="007C5B7A">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0B1130" w:rsidRDefault="000B1130" w:rsidP="009F45DA">
      <w:pPr>
        <w:rPr>
          <w:b/>
        </w:rPr>
      </w:pPr>
    </w:p>
    <w:p w:rsidR="000B1130" w:rsidRDefault="000B1130" w:rsidP="009F45DA">
      <w:pPr>
        <w:rPr>
          <w:b/>
        </w:rPr>
      </w:pPr>
      <w:r w:rsidRPr="000B1130">
        <w:rPr>
          <w:b/>
          <w:highlight w:val="yellow"/>
        </w:rPr>
        <w:t>Insert Additional Reporting Period Level Post-Defined Questions HERE</w:t>
      </w:r>
    </w:p>
    <w:p w:rsidR="007C5B7A" w:rsidRDefault="007C5B7A" w:rsidP="009F45DA">
      <w:pPr>
        <w:rPr>
          <w:b/>
        </w:rPr>
      </w:pPr>
    </w:p>
    <w:p w:rsidR="007C5B7A" w:rsidRDefault="007C5B7A" w:rsidP="009F45DA">
      <w:pPr>
        <w:rPr>
          <w:b/>
        </w:rPr>
      </w:pPr>
    </w:p>
    <w:p w:rsidR="007C5B7A" w:rsidRDefault="007C5B7A" w:rsidP="009F45DA">
      <w:pPr>
        <w:rPr>
          <w:b/>
        </w:rPr>
      </w:pPr>
    </w:p>
    <w:p w:rsidR="007C5B7A" w:rsidRDefault="007C5B7A" w:rsidP="009F45DA">
      <w:pPr>
        <w:rPr>
          <w:b/>
        </w:rPr>
      </w:pPr>
    </w:p>
    <w:p w:rsidR="009F45DA" w:rsidRDefault="009F45DA" w:rsidP="009F45DA">
      <w:pPr>
        <w:rPr>
          <w:b/>
        </w:rPr>
      </w:pPr>
      <w:r>
        <w:rPr>
          <w:b/>
        </w:rPr>
        <w:t>CONTACTS:</w:t>
      </w:r>
    </w:p>
    <w:p w:rsidR="009F45DA" w:rsidRDefault="009F45DA" w:rsidP="009F45DA">
      <w:r>
        <w:t>Please list new community partners or other contacts you worked with this reporting periods.</w:t>
      </w:r>
    </w:p>
    <w:p w:rsidR="009F45DA" w:rsidRDefault="009F45DA" w:rsidP="009F45D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890"/>
        <w:gridCol w:w="1800"/>
        <w:gridCol w:w="1620"/>
        <w:gridCol w:w="2610"/>
      </w:tblGrid>
      <w:tr w:rsidR="009F45DA" w:rsidTr="009F45DA">
        <w:tc>
          <w:tcPr>
            <w:tcW w:w="1548" w:type="dxa"/>
            <w:tcBorders>
              <w:top w:val="single" w:sz="4" w:space="0" w:color="auto"/>
              <w:left w:val="single" w:sz="4" w:space="0" w:color="auto"/>
              <w:bottom w:val="single" w:sz="4" w:space="0" w:color="auto"/>
              <w:right w:val="single" w:sz="4" w:space="0" w:color="auto"/>
            </w:tcBorders>
            <w:hideMark/>
          </w:tcPr>
          <w:p w:rsidR="009F45DA" w:rsidRDefault="009F45DA">
            <w:pPr>
              <w:jc w:val="center"/>
              <w:rPr>
                <w:b/>
                <w:sz w:val="18"/>
                <w:szCs w:val="18"/>
              </w:rPr>
            </w:pPr>
            <w:r>
              <w:rPr>
                <w:b/>
                <w:sz w:val="18"/>
                <w:szCs w:val="18"/>
              </w:rPr>
              <w:t>Name</w:t>
            </w:r>
          </w:p>
        </w:tc>
        <w:tc>
          <w:tcPr>
            <w:tcW w:w="1890" w:type="dxa"/>
            <w:tcBorders>
              <w:top w:val="single" w:sz="4" w:space="0" w:color="auto"/>
              <w:left w:val="single" w:sz="4" w:space="0" w:color="auto"/>
              <w:bottom w:val="single" w:sz="4" w:space="0" w:color="auto"/>
              <w:right w:val="single" w:sz="4" w:space="0" w:color="auto"/>
            </w:tcBorders>
            <w:hideMark/>
          </w:tcPr>
          <w:p w:rsidR="009F45DA" w:rsidRDefault="002417EC">
            <w:pPr>
              <w:jc w:val="center"/>
              <w:rPr>
                <w:b/>
                <w:sz w:val="18"/>
                <w:szCs w:val="18"/>
              </w:rPr>
            </w:pPr>
            <w:r>
              <w:rPr>
                <w:b/>
                <w:sz w:val="18"/>
                <w:szCs w:val="18"/>
              </w:rPr>
              <w:t>Title</w:t>
            </w:r>
          </w:p>
        </w:tc>
        <w:tc>
          <w:tcPr>
            <w:tcW w:w="1800" w:type="dxa"/>
            <w:tcBorders>
              <w:top w:val="single" w:sz="4" w:space="0" w:color="auto"/>
              <w:left w:val="single" w:sz="4" w:space="0" w:color="auto"/>
              <w:bottom w:val="single" w:sz="4" w:space="0" w:color="auto"/>
              <w:right w:val="single" w:sz="4" w:space="0" w:color="auto"/>
            </w:tcBorders>
            <w:hideMark/>
          </w:tcPr>
          <w:p w:rsidR="009F45DA" w:rsidRDefault="009F45DA">
            <w:pPr>
              <w:jc w:val="center"/>
              <w:rPr>
                <w:b/>
                <w:sz w:val="18"/>
                <w:szCs w:val="18"/>
              </w:rPr>
            </w:pPr>
            <w:r>
              <w:rPr>
                <w:b/>
                <w:sz w:val="18"/>
                <w:szCs w:val="18"/>
              </w:rPr>
              <w:t>Contact Info</w:t>
            </w:r>
          </w:p>
        </w:tc>
        <w:tc>
          <w:tcPr>
            <w:tcW w:w="1620" w:type="dxa"/>
            <w:tcBorders>
              <w:top w:val="single" w:sz="4" w:space="0" w:color="auto"/>
              <w:left w:val="single" w:sz="4" w:space="0" w:color="auto"/>
              <w:bottom w:val="single" w:sz="4" w:space="0" w:color="auto"/>
              <w:right w:val="single" w:sz="4" w:space="0" w:color="auto"/>
            </w:tcBorders>
          </w:tcPr>
          <w:p w:rsidR="009F45DA" w:rsidRDefault="009F45DA">
            <w:pPr>
              <w:jc w:val="center"/>
              <w:rPr>
                <w:b/>
                <w:sz w:val="18"/>
                <w:szCs w:val="18"/>
              </w:rPr>
            </w:pPr>
            <w:r>
              <w:rPr>
                <w:b/>
                <w:sz w:val="18"/>
                <w:szCs w:val="18"/>
              </w:rPr>
              <w:t>Location</w:t>
            </w:r>
          </w:p>
        </w:tc>
        <w:tc>
          <w:tcPr>
            <w:tcW w:w="2610" w:type="dxa"/>
            <w:tcBorders>
              <w:top w:val="single" w:sz="4" w:space="0" w:color="auto"/>
              <w:left w:val="single" w:sz="4" w:space="0" w:color="auto"/>
              <w:bottom w:val="single" w:sz="4" w:space="0" w:color="auto"/>
              <w:right w:val="single" w:sz="4" w:space="0" w:color="auto"/>
            </w:tcBorders>
            <w:hideMark/>
          </w:tcPr>
          <w:p w:rsidR="009F45DA" w:rsidRDefault="009F45DA">
            <w:pPr>
              <w:jc w:val="center"/>
              <w:rPr>
                <w:b/>
                <w:sz w:val="18"/>
                <w:szCs w:val="18"/>
              </w:rPr>
            </w:pPr>
            <w:r>
              <w:rPr>
                <w:b/>
                <w:sz w:val="18"/>
                <w:szCs w:val="18"/>
              </w:rPr>
              <w:t>Area of Cooperation</w:t>
            </w:r>
          </w:p>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tc>
        <w:tc>
          <w:tcPr>
            <w:tcW w:w="1890" w:type="dxa"/>
            <w:tcBorders>
              <w:top w:val="single" w:sz="4" w:space="0" w:color="auto"/>
              <w:left w:val="single" w:sz="4" w:space="0" w:color="auto"/>
              <w:bottom w:val="single" w:sz="4" w:space="0" w:color="auto"/>
              <w:right w:val="single" w:sz="4" w:space="0" w:color="auto"/>
            </w:tcBorders>
          </w:tcPr>
          <w:p w:rsidR="009F45DA" w:rsidRDefault="009F45DA"/>
        </w:tc>
        <w:tc>
          <w:tcPr>
            <w:tcW w:w="1800" w:type="dxa"/>
            <w:tcBorders>
              <w:top w:val="single" w:sz="4" w:space="0" w:color="auto"/>
              <w:left w:val="single" w:sz="4" w:space="0" w:color="auto"/>
              <w:bottom w:val="single" w:sz="4" w:space="0" w:color="auto"/>
              <w:right w:val="single" w:sz="4" w:space="0" w:color="auto"/>
            </w:tcBorders>
          </w:tcPr>
          <w:p w:rsidR="009F45DA" w:rsidRDefault="009F45DA"/>
        </w:tc>
        <w:tc>
          <w:tcPr>
            <w:tcW w:w="1620" w:type="dxa"/>
            <w:tcBorders>
              <w:top w:val="single" w:sz="4" w:space="0" w:color="auto"/>
              <w:left w:val="single" w:sz="4" w:space="0" w:color="auto"/>
              <w:bottom w:val="single" w:sz="4" w:space="0" w:color="auto"/>
              <w:right w:val="single" w:sz="4" w:space="0" w:color="auto"/>
            </w:tcBorders>
          </w:tcPr>
          <w:p w:rsidR="009F45DA" w:rsidRDefault="009F45DA"/>
        </w:tc>
        <w:tc>
          <w:tcPr>
            <w:tcW w:w="2610"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p w:rsidR="009F45DA" w:rsidRDefault="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tc>
        <w:tc>
          <w:tcPr>
            <w:tcW w:w="1890" w:type="dxa"/>
            <w:tcBorders>
              <w:top w:val="single" w:sz="4" w:space="0" w:color="auto"/>
              <w:left w:val="single" w:sz="4" w:space="0" w:color="auto"/>
              <w:bottom w:val="single" w:sz="4" w:space="0" w:color="auto"/>
              <w:right w:val="single" w:sz="4" w:space="0" w:color="auto"/>
            </w:tcBorders>
          </w:tcPr>
          <w:p w:rsidR="009F45DA" w:rsidRDefault="009F45DA"/>
        </w:tc>
        <w:tc>
          <w:tcPr>
            <w:tcW w:w="1800" w:type="dxa"/>
            <w:tcBorders>
              <w:top w:val="single" w:sz="4" w:space="0" w:color="auto"/>
              <w:left w:val="single" w:sz="4" w:space="0" w:color="auto"/>
              <w:bottom w:val="single" w:sz="4" w:space="0" w:color="auto"/>
              <w:right w:val="single" w:sz="4" w:space="0" w:color="auto"/>
            </w:tcBorders>
          </w:tcPr>
          <w:p w:rsidR="009F45DA" w:rsidRDefault="009F45DA"/>
        </w:tc>
        <w:tc>
          <w:tcPr>
            <w:tcW w:w="1620" w:type="dxa"/>
            <w:tcBorders>
              <w:top w:val="single" w:sz="4" w:space="0" w:color="auto"/>
              <w:left w:val="single" w:sz="4" w:space="0" w:color="auto"/>
              <w:bottom w:val="single" w:sz="4" w:space="0" w:color="auto"/>
              <w:right w:val="single" w:sz="4" w:space="0" w:color="auto"/>
            </w:tcBorders>
          </w:tcPr>
          <w:p w:rsidR="009F45DA" w:rsidRDefault="009F45DA"/>
        </w:tc>
        <w:tc>
          <w:tcPr>
            <w:tcW w:w="2610"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p w:rsidR="009F45DA" w:rsidRDefault="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p w:rsidR="009F45DA" w:rsidRDefault="009F45DA"/>
        </w:tc>
        <w:tc>
          <w:tcPr>
            <w:tcW w:w="1890" w:type="dxa"/>
            <w:tcBorders>
              <w:top w:val="single" w:sz="4" w:space="0" w:color="auto"/>
              <w:left w:val="single" w:sz="4" w:space="0" w:color="auto"/>
              <w:bottom w:val="single" w:sz="4" w:space="0" w:color="auto"/>
              <w:right w:val="single" w:sz="4" w:space="0" w:color="auto"/>
            </w:tcBorders>
          </w:tcPr>
          <w:p w:rsidR="009F45DA" w:rsidRDefault="009F45DA"/>
        </w:tc>
        <w:tc>
          <w:tcPr>
            <w:tcW w:w="1800" w:type="dxa"/>
            <w:tcBorders>
              <w:top w:val="single" w:sz="4" w:space="0" w:color="auto"/>
              <w:left w:val="single" w:sz="4" w:space="0" w:color="auto"/>
              <w:bottom w:val="single" w:sz="4" w:space="0" w:color="auto"/>
              <w:right w:val="single" w:sz="4" w:space="0" w:color="auto"/>
            </w:tcBorders>
          </w:tcPr>
          <w:p w:rsidR="009F45DA" w:rsidRDefault="009F45DA"/>
        </w:tc>
        <w:tc>
          <w:tcPr>
            <w:tcW w:w="1620" w:type="dxa"/>
            <w:tcBorders>
              <w:top w:val="single" w:sz="4" w:space="0" w:color="auto"/>
              <w:left w:val="single" w:sz="4" w:space="0" w:color="auto"/>
              <w:bottom w:val="single" w:sz="4" w:space="0" w:color="auto"/>
              <w:right w:val="single" w:sz="4" w:space="0" w:color="auto"/>
            </w:tcBorders>
          </w:tcPr>
          <w:p w:rsidR="009F45DA" w:rsidRDefault="009F45DA"/>
        </w:tc>
        <w:tc>
          <w:tcPr>
            <w:tcW w:w="2610" w:type="dxa"/>
            <w:tcBorders>
              <w:top w:val="single" w:sz="4" w:space="0" w:color="auto"/>
              <w:left w:val="single" w:sz="4" w:space="0" w:color="auto"/>
              <w:bottom w:val="single" w:sz="4" w:space="0" w:color="auto"/>
              <w:right w:val="single" w:sz="4" w:space="0" w:color="auto"/>
            </w:tcBorders>
          </w:tcPr>
          <w:p w:rsidR="009F45DA" w:rsidRDefault="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890" w:type="dxa"/>
            <w:tcBorders>
              <w:top w:val="single" w:sz="4" w:space="0" w:color="auto"/>
              <w:left w:val="single" w:sz="4" w:space="0" w:color="auto"/>
              <w:bottom w:val="single" w:sz="4" w:space="0" w:color="auto"/>
              <w:right w:val="single" w:sz="4" w:space="0" w:color="auto"/>
            </w:tcBorders>
          </w:tcPr>
          <w:p w:rsidR="009F45DA" w:rsidRDefault="009F45DA" w:rsidP="009F45DA"/>
          <w:p w:rsidR="009F45DA" w:rsidRDefault="009F45DA" w:rsidP="009F45DA"/>
          <w:p w:rsidR="009F45DA" w:rsidRDefault="009F45DA" w:rsidP="009F45DA"/>
        </w:tc>
        <w:tc>
          <w:tcPr>
            <w:tcW w:w="180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62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2610" w:type="dxa"/>
            <w:tcBorders>
              <w:top w:val="single" w:sz="4" w:space="0" w:color="auto"/>
              <w:left w:val="single" w:sz="4" w:space="0" w:color="auto"/>
              <w:bottom w:val="single" w:sz="4" w:space="0" w:color="auto"/>
              <w:right w:val="single" w:sz="4" w:space="0" w:color="auto"/>
            </w:tcBorders>
          </w:tcPr>
          <w:p w:rsidR="009F45DA" w:rsidRDefault="009F45DA" w:rsidP="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890" w:type="dxa"/>
            <w:tcBorders>
              <w:top w:val="single" w:sz="4" w:space="0" w:color="auto"/>
              <w:left w:val="single" w:sz="4" w:space="0" w:color="auto"/>
              <w:bottom w:val="single" w:sz="4" w:space="0" w:color="auto"/>
              <w:right w:val="single" w:sz="4" w:space="0" w:color="auto"/>
            </w:tcBorders>
          </w:tcPr>
          <w:p w:rsidR="009F45DA" w:rsidRDefault="009F45DA" w:rsidP="009F45DA"/>
          <w:p w:rsidR="009F45DA" w:rsidRDefault="009F45DA" w:rsidP="009F45DA"/>
          <w:p w:rsidR="009F45DA" w:rsidRDefault="009F45DA" w:rsidP="009F45DA"/>
        </w:tc>
        <w:tc>
          <w:tcPr>
            <w:tcW w:w="180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62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2610" w:type="dxa"/>
            <w:tcBorders>
              <w:top w:val="single" w:sz="4" w:space="0" w:color="auto"/>
              <w:left w:val="single" w:sz="4" w:space="0" w:color="auto"/>
              <w:bottom w:val="single" w:sz="4" w:space="0" w:color="auto"/>
              <w:right w:val="single" w:sz="4" w:space="0" w:color="auto"/>
            </w:tcBorders>
          </w:tcPr>
          <w:p w:rsidR="009F45DA" w:rsidRDefault="009F45DA" w:rsidP="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890" w:type="dxa"/>
            <w:tcBorders>
              <w:top w:val="single" w:sz="4" w:space="0" w:color="auto"/>
              <w:left w:val="single" w:sz="4" w:space="0" w:color="auto"/>
              <w:bottom w:val="single" w:sz="4" w:space="0" w:color="auto"/>
              <w:right w:val="single" w:sz="4" w:space="0" w:color="auto"/>
            </w:tcBorders>
          </w:tcPr>
          <w:p w:rsidR="009F45DA" w:rsidRDefault="009F45DA" w:rsidP="009F45DA"/>
          <w:p w:rsidR="009F45DA" w:rsidRDefault="009F45DA" w:rsidP="009F45DA"/>
          <w:p w:rsidR="009F45DA" w:rsidRDefault="009F45DA" w:rsidP="009F45DA"/>
        </w:tc>
        <w:tc>
          <w:tcPr>
            <w:tcW w:w="180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62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2610" w:type="dxa"/>
            <w:tcBorders>
              <w:top w:val="single" w:sz="4" w:space="0" w:color="auto"/>
              <w:left w:val="single" w:sz="4" w:space="0" w:color="auto"/>
              <w:bottom w:val="single" w:sz="4" w:space="0" w:color="auto"/>
              <w:right w:val="single" w:sz="4" w:space="0" w:color="auto"/>
            </w:tcBorders>
          </w:tcPr>
          <w:p w:rsidR="009F45DA" w:rsidRDefault="009F45DA" w:rsidP="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890" w:type="dxa"/>
            <w:tcBorders>
              <w:top w:val="single" w:sz="4" w:space="0" w:color="auto"/>
              <w:left w:val="single" w:sz="4" w:space="0" w:color="auto"/>
              <w:bottom w:val="single" w:sz="4" w:space="0" w:color="auto"/>
              <w:right w:val="single" w:sz="4" w:space="0" w:color="auto"/>
            </w:tcBorders>
          </w:tcPr>
          <w:p w:rsidR="009F45DA" w:rsidRDefault="009F45DA" w:rsidP="009F45DA"/>
          <w:p w:rsidR="009F45DA" w:rsidRDefault="009F45DA" w:rsidP="009F45DA"/>
          <w:p w:rsidR="009F45DA" w:rsidRDefault="009F45DA" w:rsidP="009F45DA"/>
        </w:tc>
        <w:tc>
          <w:tcPr>
            <w:tcW w:w="180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62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2610" w:type="dxa"/>
            <w:tcBorders>
              <w:top w:val="single" w:sz="4" w:space="0" w:color="auto"/>
              <w:left w:val="single" w:sz="4" w:space="0" w:color="auto"/>
              <w:bottom w:val="single" w:sz="4" w:space="0" w:color="auto"/>
              <w:right w:val="single" w:sz="4" w:space="0" w:color="auto"/>
            </w:tcBorders>
          </w:tcPr>
          <w:p w:rsidR="009F45DA" w:rsidRDefault="009F45DA" w:rsidP="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890" w:type="dxa"/>
            <w:tcBorders>
              <w:top w:val="single" w:sz="4" w:space="0" w:color="auto"/>
              <w:left w:val="single" w:sz="4" w:space="0" w:color="auto"/>
              <w:bottom w:val="single" w:sz="4" w:space="0" w:color="auto"/>
              <w:right w:val="single" w:sz="4" w:space="0" w:color="auto"/>
            </w:tcBorders>
          </w:tcPr>
          <w:p w:rsidR="009F45DA" w:rsidRDefault="009F45DA" w:rsidP="009F45DA"/>
          <w:p w:rsidR="009F45DA" w:rsidRDefault="009F45DA" w:rsidP="009F45DA"/>
          <w:p w:rsidR="009F45DA" w:rsidRDefault="009F45DA" w:rsidP="009F45DA"/>
        </w:tc>
        <w:tc>
          <w:tcPr>
            <w:tcW w:w="180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1620" w:type="dxa"/>
            <w:tcBorders>
              <w:top w:val="single" w:sz="4" w:space="0" w:color="auto"/>
              <w:left w:val="single" w:sz="4" w:space="0" w:color="auto"/>
              <w:bottom w:val="single" w:sz="4" w:space="0" w:color="auto"/>
              <w:right w:val="single" w:sz="4" w:space="0" w:color="auto"/>
            </w:tcBorders>
          </w:tcPr>
          <w:p w:rsidR="009F45DA" w:rsidRDefault="009F45DA" w:rsidP="009F45DA"/>
        </w:tc>
        <w:tc>
          <w:tcPr>
            <w:tcW w:w="2610" w:type="dxa"/>
            <w:tcBorders>
              <w:top w:val="single" w:sz="4" w:space="0" w:color="auto"/>
              <w:left w:val="single" w:sz="4" w:space="0" w:color="auto"/>
              <w:bottom w:val="single" w:sz="4" w:space="0" w:color="auto"/>
              <w:right w:val="single" w:sz="4" w:space="0" w:color="auto"/>
            </w:tcBorders>
          </w:tcPr>
          <w:p w:rsidR="009F45DA" w:rsidRDefault="009F45DA" w:rsidP="009F45DA"/>
        </w:tc>
      </w:tr>
      <w:tr w:rsidR="009F45DA" w:rsidTr="009F45DA">
        <w:tc>
          <w:tcPr>
            <w:tcW w:w="1548" w:type="dxa"/>
            <w:tcBorders>
              <w:top w:val="single" w:sz="4" w:space="0" w:color="auto"/>
              <w:left w:val="single" w:sz="4" w:space="0" w:color="auto"/>
              <w:bottom w:val="single" w:sz="4" w:space="0" w:color="auto"/>
              <w:right w:val="single" w:sz="4" w:space="0" w:color="auto"/>
            </w:tcBorders>
          </w:tcPr>
          <w:p w:rsidR="009F45DA" w:rsidRDefault="009F45DA"/>
        </w:tc>
        <w:tc>
          <w:tcPr>
            <w:tcW w:w="1890" w:type="dxa"/>
            <w:tcBorders>
              <w:top w:val="single" w:sz="4" w:space="0" w:color="auto"/>
              <w:left w:val="single" w:sz="4" w:space="0" w:color="auto"/>
              <w:bottom w:val="single" w:sz="4" w:space="0" w:color="auto"/>
              <w:right w:val="single" w:sz="4" w:space="0" w:color="auto"/>
            </w:tcBorders>
          </w:tcPr>
          <w:p w:rsidR="009F45DA" w:rsidRDefault="009F45DA"/>
          <w:p w:rsidR="009F45DA" w:rsidRDefault="009F45DA"/>
          <w:p w:rsidR="009F45DA" w:rsidRDefault="009F45DA"/>
        </w:tc>
        <w:tc>
          <w:tcPr>
            <w:tcW w:w="1800" w:type="dxa"/>
            <w:tcBorders>
              <w:top w:val="single" w:sz="4" w:space="0" w:color="auto"/>
              <w:left w:val="single" w:sz="4" w:space="0" w:color="auto"/>
              <w:bottom w:val="single" w:sz="4" w:space="0" w:color="auto"/>
              <w:right w:val="single" w:sz="4" w:space="0" w:color="auto"/>
            </w:tcBorders>
          </w:tcPr>
          <w:p w:rsidR="009F45DA" w:rsidRDefault="009F45DA"/>
        </w:tc>
        <w:tc>
          <w:tcPr>
            <w:tcW w:w="1620" w:type="dxa"/>
            <w:tcBorders>
              <w:top w:val="single" w:sz="4" w:space="0" w:color="auto"/>
              <w:left w:val="single" w:sz="4" w:space="0" w:color="auto"/>
              <w:bottom w:val="single" w:sz="4" w:space="0" w:color="auto"/>
              <w:right w:val="single" w:sz="4" w:space="0" w:color="auto"/>
            </w:tcBorders>
          </w:tcPr>
          <w:p w:rsidR="009F45DA" w:rsidRDefault="009F45DA"/>
        </w:tc>
        <w:tc>
          <w:tcPr>
            <w:tcW w:w="2610" w:type="dxa"/>
            <w:tcBorders>
              <w:top w:val="single" w:sz="4" w:space="0" w:color="auto"/>
              <w:left w:val="single" w:sz="4" w:space="0" w:color="auto"/>
              <w:bottom w:val="single" w:sz="4" w:space="0" w:color="auto"/>
              <w:right w:val="single" w:sz="4" w:space="0" w:color="auto"/>
            </w:tcBorders>
          </w:tcPr>
          <w:p w:rsidR="009F45DA" w:rsidRDefault="009F45DA"/>
        </w:tc>
      </w:tr>
    </w:tbl>
    <w:p w:rsidR="009F45DA" w:rsidRDefault="009F45DA" w:rsidP="009F45DA">
      <w:pPr>
        <w:rPr>
          <w:sz w:val="24"/>
          <w:szCs w:val="24"/>
        </w:rPr>
      </w:pPr>
    </w:p>
    <w:p w:rsidR="009F45DA" w:rsidRDefault="009F45DA" w:rsidP="009F45DA">
      <w:pPr>
        <w:rPr>
          <w:b/>
        </w:rPr>
      </w:pPr>
    </w:p>
    <w:p w:rsidR="009F45DA" w:rsidRDefault="009F45DA" w:rsidP="009F45DA">
      <w:pPr>
        <w:rPr>
          <w:b/>
        </w:rPr>
      </w:pPr>
      <w:r>
        <w:rPr>
          <w:b/>
        </w:rPr>
        <w:t>VOLUNTEER FEEDBACK</w:t>
      </w:r>
      <w:r w:rsidR="002417EC">
        <w:rPr>
          <w:b/>
        </w:rPr>
        <w:t xml:space="preserve"> TO APCD/PROGRAM MANAGER</w:t>
      </w:r>
      <w:r>
        <w:rPr>
          <w:b/>
        </w:rPr>
        <w:t>:</w:t>
      </w:r>
    </w:p>
    <w:p w:rsidR="00007AE9" w:rsidRDefault="009F45DA">
      <w:r>
        <w:t>Please provide state any feedback that you would like to share with your APCD/Program Manager or other staff.</w:t>
      </w:r>
    </w:p>
    <w:p w:rsidR="009F45DA" w:rsidRDefault="009F45DA" w:rsidP="009F45DA">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w:t>
      </w:r>
      <w:r>
        <w:rPr>
          <w:sz w:val="24"/>
          <w:szCs w:val="24"/>
        </w:rPr>
        <w:tab/>
      </w:r>
    </w:p>
    <w:p w:rsidR="009F45DA" w:rsidRDefault="009F45DA">
      <w:pPr>
        <w:rPr>
          <w:sz w:val="24"/>
          <w:szCs w:val="24"/>
        </w:rPr>
      </w:pPr>
    </w:p>
    <w:p w:rsidR="009F45DA" w:rsidRDefault="009F45DA">
      <w:pPr>
        <w:rPr>
          <w:sz w:val="24"/>
          <w:szCs w:val="24"/>
        </w:rPr>
      </w:pPr>
    </w:p>
    <w:p w:rsidR="009F45DA" w:rsidRDefault="009F45DA">
      <w:pPr>
        <w:rPr>
          <w:sz w:val="24"/>
          <w:szCs w:val="24"/>
        </w:rPr>
      </w:pPr>
    </w:p>
    <w:p w:rsidR="009F45DA" w:rsidRDefault="009F45DA">
      <w:pPr>
        <w:rPr>
          <w:b/>
        </w:rPr>
      </w:pPr>
      <w:r>
        <w:rPr>
          <w:b/>
        </w:rPr>
        <w:t>ACTIVITIES</w:t>
      </w:r>
      <w:r w:rsidR="00191CC5">
        <w:rPr>
          <w:b/>
        </w:rPr>
        <w:t>:</w:t>
      </w:r>
    </w:p>
    <w:p w:rsidR="00191CC5" w:rsidRPr="00191CC5" w:rsidRDefault="00191CC5">
      <w:r>
        <w:t xml:space="preserve">The following section will help you track the activities you have completed this reporting period.  </w:t>
      </w:r>
      <w:r>
        <w:rPr>
          <w:b/>
        </w:rPr>
        <w:t>AGAIN</w:t>
      </w:r>
      <w:r>
        <w:t>, this booklet should be used in combination with the appropriate indicator data collection tool.  This booklet will assist you in tracking some, but not all of the necessary information</w:t>
      </w:r>
      <w:r w:rsidR="002417EC">
        <w:t xml:space="preserve"> that should be entered into your VRF for each activity</w:t>
      </w:r>
      <w:r>
        <w:t>.  A Volunteer should</w:t>
      </w:r>
      <w:r w:rsidR="002417EC">
        <w:t xml:space="preserve"> complete an “Activity Summary” for each activity she/he conducts during the reporting period.</w:t>
      </w:r>
      <w:r>
        <w:t xml:space="preserve">  This booklet is designed s</w:t>
      </w:r>
      <w:r w:rsidR="00357589">
        <w:t>o a Volunteer can enter up to 4</w:t>
      </w:r>
      <w:r>
        <w:t xml:space="preserve"> activities.  If Volunteers need space for more activities, she/he can add extra pages to this booklet</w:t>
      </w:r>
      <w:r w:rsidR="002417EC">
        <w:t xml:space="preserve"> </w:t>
      </w:r>
      <w:r w:rsidR="002417EC">
        <w:rPr>
          <w:i/>
        </w:rPr>
        <w:t xml:space="preserve">(If needed please copy pages </w:t>
      </w:r>
      <w:r w:rsidR="002417EC" w:rsidRPr="002417EC">
        <w:rPr>
          <w:i/>
          <w:highlight w:val="yellow"/>
        </w:rPr>
        <w:t>7-12</w:t>
      </w:r>
      <w:r w:rsidR="002417EC">
        <w:rPr>
          <w:i/>
        </w:rPr>
        <w:t xml:space="preserve"> for additional activities)</w:t>
      </w:r>
      <w:r>
        <w:t xml:space="preserve">.  </w:t>
      </w:r>
    </w:p>
    <w:p w:rsidR="009F45DA" w:rsidRDefault="009F45DA">
      <w:pPr>
        <w:rPr>
          <w:sz w:val="24"/>
          <w:szCs w:val="24"/>
        </w:rPr>
      </w:pPr>
    </w:p>
    <w:p w:rsidR="009F45DA" w:rsidRPr="00F02EF2" w:rsidRDefault="00191CC5">
      <w:pPr>
        <w:rPr>
          <w:b/>
          <w:u w:val="single"/>
        </w:rPr>
      </w:pPr>
      <w:r w:rsidRPr="00F02EF2">
        <w:rPr>
          <w:b/>
          <w:u w:val="single"/>
        </w:rPr>
        <w:t>ACTIVITY SUMMARY 1:</w:t>
      </w:r>
    </w:p>
    <w:p w:rsidR="00191CC5" w:rsidRDefault="00191CC5">
      <w:pPr>
        <w:rPr>
          <w:b/>
        </w:rPr>
      </w:pPr>
    </w:p>
    <w:p w:rsidR="00191CC5" w:rsidRDefault="00191CC5">
      <w:pPr>
        <w:rPr>
          <w:u w:val="single"/>
        </w:rPr>
      </w:pPr>
      <w:r>
        <w:t>Activity Title: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91CC5" w:rsidRDefault="00191CC5">
      <w:pPr>
        <w:rPr>
          <w:u w:val="single"/>
        </w:rPr>
      </w:pPr>
    </w:p>
    <w:p w:rsidR="00191CC5" w:rsidRDefault="00191CC5">
      <w:pPr>
        <w:rPr>
          <w:u w:val="single"/>
        </w:rPr>
      </w:pPr>
      <w:r>
        <w:t>Start Date:</w:t>
      </w:r>
      <w:r>
        <w:tab/>
      </w:r>
      <w:r>
        <w:rPr>
          <w:u w:val="single"/>
        </w:rPr>
        <w:tab/>
      </w:r>
      <w:r>
        <w:rPr>
          <w:u w:val="single"/>
        </w:rPr>
        <w:tab/>
      </w:r>
      <w:r>
        <w:rPr>
          <w:u w:val="single"/>
        </w:rPr>
        <w:tab/>
      </w:r>
      <w:r>
        <w:rPr>
          <w:u w:val="single"/>
        </w:rPr>
        <w:tab/>
      </w:r>
      <w:r>
        <w:rPr>
          <w:u w:val="single"/>
        </w:rPr>
        <w:tab/>
      </w:r>
    </w:p>
    <w:p w:rsidR="00191CC5" w:rsidRPr="00191CC5" w:rsidRDefault="00191CC5">
      <w:pPr>
        <w:rPr>
          <w:u w:val="single"/>
        </w:rPr>
      </w:pPr>
      <w:r>
        <w:t>End Date:</w:t>
      </w:r>
      <w:r>
        <w:tab/>
      </w:r>
      <w:r>
        <w:rPr>
          <w:u w:val="single"/>
        </w:rPr>
        <w:tab/>
      </w:r>
      <w:r>
        <w:rPr>
          <w:u w:val="single"/>
        </w:rPr>
        <w:tab/>
      </w:r>
      <w:r>
        <w:rPr>
          <w:u w:val="single"/>
        </w:rPr>
        <w:tab/>
      </w:r>
      <w:r>
        <w:rPr>
          <w:u w:val="single"/>
        </w:rPr>
        <w:tab/>
      </w:r>
      <w:r>
        <w:rPr>
          <w:u w:val="single"/>
        </w:rPr>
        <w:tab/>
      </w:r>
    </w:p>
    <w:p w:rsidR="009F45DA" w:rsidRDefault="009F45DA">
      <w:pPr>
        <w:rPr>
          <w:sz w:val="24"/>
          <w:szCs w:val="24"/>
        </w:rPr>
      </w:pPr>
    </w:p>
    <w:p w:rsidR="00191CC5" w:rsidRDefault="00191CC5" w:rsidP="00191CC5">
      <w:r>
        <w:t xml:space="preserve">Is the activity </w:t>
      </w:r>
      <w:r>
        <w:sym w:font="Wingdings 3" w:char="F0F1"/>
      </w:r>
      <w:r>
        <w:t xml:space="preserve"> Previous  </w:t>
      </w:r>
      <w:r>
        <w:sym w:font="Wingdings 3" w:char="F0F1"/>
      </w:r>
      <w:r>
        <w:t xml:space="preserve"> Current</w:t>
      </w:r>
    </w:p>
    <w:p w:rsidR="00191CC5" w:rsidRDefault="00191CC5" w:rsidP="00191CC5"/>
    <w:p w:rsidR="00191CC5" w:rsidRPr="006B7167" w:rsidRDefault="00191CC5" w:rsidP="00191CC5">
      <w:pPr>
        <w:rPr>
          <w:i/>
        </w:rPr>
      </w:pPr>
      <w:r>
        <w:t xml:space="preserve">Activity Description: </w:t>
      </w:r>
      <w:r>
        <w:rPr>
          <w:i/>
        </w:rPr>
        <w:t>Please brief describe the activity; who was involved, how was activity implemented; what results occurred; how were results assessed;</w:t>
      </w:r>
      <w:r w:rsidR="006B7167">
        <w:rPr>
          <w:i/>
        </w:rPr>
        <w:t xml:space="preserve"> etc.</w:t>
      </w:r>
    </w:p>
    <w:p w:rsidR="006B7167" w:rsidRDefault="006B7167" w:rsidP="006B7167">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6B7167" w:rsidRDefault="006B7167" w:rsidP="006B7167"/>
    <w:p w:rsidR="006B7167" w:rsidRPr="006B7167" w:rsidRDefault="006B7167" w:rsidP="006B7167">
      <w:pPr>
        <w:rPr>
          <w:u w:val="single"/>
        </w:rPr>
      </w:pPr>
      <w:r>
        <w:t xml:space="preserve">Reporting Cohort: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B7167" w:rsidRDefault="006B7167" w:rsidP="006B7167"/>
    <w:p w:rsidR="00AA6E7C" w:rsidRDefault="00AA6E7C" w:rsidP="006B7167">
      <w:r>
        <w:t>List any partnership organizations that support you in implementing this activity:</w:t>
      </w:r>
    </w:p>
    <w:p w:rsidR="00AA6E7C" w:rsidRPr="00AA6E7C" w:rsidRDefault="00AA6E7C" w:rsidP="006B7167">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A6E7C" w:rsidRDefault="00AA6E7C" w:rsidP="006B7167"/>
    <w:p w:rsidR="006B7167" w:rsidRDefault="006B7167" w:rsidP="006B7167">
      <w:r>
        <w:t>Did you collaborate with other Volunteers on this activity?</w:t>
      </w:r>
    </w:p>
    <w:p w:rsidR="006B7167" w:rsidRDefault="006B7167" w:rsidP="006B7167">
      <w:pPr>
        <w:ind w:firstLine="720"/>
      </w:pPr>
      <w:r>
        <w:sym w:font="Wingdings 3" w:char="F0F1"/>
      </w:r>
      <w:r>
        <w:t xml:space="preserve"> No  </w:t>
      </w:r>
    </w:p>
    <w:p w:rsidR="006B7167" w:rsidRDefault="006B7167" w:rsidP="006B7167">
      <w:pPr>
        <w:ind w:firstLine="720"/>
      </w:pPr>
      <w:r>
        <w:sym w:font="Wingdings 3" w:char="F0F1"/>
      </w:r>
      <w:r>
        <w:t xml:space="preserve"> Yes, and I am responsible for lead reporting  </w:t>
      </w:r>
    </w:p>
    <w:p w:rsidR="006B7167" w:rsidRDefault="006B7167" w:rsidP="006B7167">
      <w:pPr>
        <w:ind w:firstLine="720"/>
      </w:pPr>
      <w:r>
        <w:sym w:font="Wingdings 3" w:char="F0F1"/>
      </w:r>
      <w:r>
        <w:t xml:space="preserve"> Yes, but someone else is responsible for lead reporting</w:t>
      </w:r>
    </w:p>
    <w:p w:rsidR="006B7167" w:rsidRDefault="006B7167" w:rsidP="006B7167">
      <w:pPr>
        <w:ind w:firstLine="720"/>
      </w:pPr>
    </w:p>
    <w:p w:rsidR="006B7167" w:rsidRDefault="006B7167" w:rsidP="006B7167">
      <w:pPr>
        <w:rPr>
          <w:sz w:val="24"/>
          <w:szCs w:val="24"/>
        </w:rPr>
      </w:pPr>
      <w:r>
        <w:t>Where did this activity occur?</w:t>
      </w:r>
    </w:p>
    <w:p w:rsidR="006B7167" w:rsidRDefault="006B7167" w:rsidP="006B7167">
      <w:pPr>
        <w:ind w:firstLine="720"/>
      </w:pPr>
      <w:r>
        <w:sym w:font="Wingdings 3" w:char="F0F1"/>
      </w:r>
      <w:r>
        <w:t xml:space="preserve"> Your site  </w:t>
      </w:r>
    </w:p>
    <w:p w:rsidR="002417EC" w:rsidRDefault="006B7167" w:rsidP="006B7167">
      <w:pPr>
        <w:ind w:firstLine="720"/>
        <w:rPr>
          <w:i/>
        </w:rPr>
      </w:pPr>
      <w:r>
        <w:sym w:font="Wingdings 3" w:char="F0F1"/>
      </w:r>
      <w:r>
        <w:t xml:space="preserve"> Not at your site (</w:t>
      </w:r>
      <w:r>
        <w:rPr>
          <w:i/>
        </w:rPr>
        <w:t>If checked please state location on line below, provide as much detail</w:t>
      </w:r>
      <w:r w:rsidR="002417EC">
        <w:rPr>
          <w:i/>
        </w:rPr>
        <w:t xml:space="preserve">, such as Country, </w:t>
      </w:r>
    </w:p>
    <w:p w:rsidR="006B7167" w:rsidRDefault="002417EC" w:rsidP="002417EC">
      <w:pPr>
        <w:ind w:left="1440" w:firstLine="720"/>
        <w:rPr>
          <w:i/>
        </w:rPr>
      </w:pPr>
      <w:r>
        <w:rPr>
          <w:i/>
        </w:rPr>
        <w:t>Region, City, Municipality, District, Village,</w:t>
      </w:r>
      <w:r w:rsidR="006B7167">
        <w:rPr>
          <w:i/>
        </w:rPr>
        <w:t xml:space="preserve"> as possible)</w:t>
      </w:r>
    </w:p>
    <w:p w:rsidR="006B7167" w:rsidRDefault="006B7167" w:rsidP="006B7167">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417EC" w:rsidRPr="002417EC" w:rsidRDefault="002417EC" w:rsidP="006B7167">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B7167" w:rsidRDefault="006B7167" w:rsidP="006B7167">
      <w:pPr>
        <w:rPr>
          <w:u w:val="single"/>
        </w:rPr>
      </w:pPr>
    </w:p>
    <w:p w:rsidR="006B7167" w:rsidRDefault="006B7167" w:rsidP="006B7167">
      <w:r w:rsidRPr="006B7167">
        <w:t>Was this a Mass Media activity?</w:t>
      </w:r>
      <w:r w:rsidR="00AA6E7C">
        <w:t xml:space="preserve">  If so, please estimate the size of the audience that participated</w:t>
      </w:r>
    </w:p>
    <w:p w:rsidR="006B7167" w:rsidRDefault="006B7167" w:rsidP="006B7167">
      <w:pPr>
        <w:ind w:firstLine="720"/>
      </w:pPr>
      <w:r>
        <w:sym w:font="Wingdings 3" w:char="F0F1"/>
      </w:r>
      <w:r>
        <w:t xml:space="preserve"> No  </w:t>
      </w:r>
    </w:p>
    <w:p w:rsidR="006B7167" w:rsidRDefault="006B7167" w:rsidP="006B7167">
      <w:pPr>
        <w:ind w:firstLine="720"/>
      </w:pPr>
      <w:r>
        <w:sym w:font="Wingdings 3" w:char="F0F1"/>
      </w:r>
      <w:r>
        <w:t xml:space="preserve"> Yes  </w:t>
      </w:r>
    </w:p>
    <w:p w:rsidR="00AA6E7C" w:rsidRPr="00AA6E7C" w:rsidRDefault="00AA6E7C" w:rsidP="006B7167">
      <w:pPr>
        <w:ind w:firstLine="720"/>
        <w:rPr>
          <w:u w:val="single"/>
        </w:rPr>
      </w:pPr>
      <w:r>
        <w:t xml:space="preserve">Audience Size: </w:t>
      </w:r>
      <w:r>
        <w:tab/>
      </w:r>
      <w:r>
        <w:rPr>
          <w:u w:val="single"/>
        </w:rPr>
        <w:tab/>
      </w:r>
      <w:r>
        <w:rPr>
          <w:u w:val="single"/>
        </w:rPr>
        <w:tab/>
      </w:r>
    </w:p>
    <w:p w:rsidR="00A90541" w:rsidRDefault="00A90541" w:rsidP="006B7167">
      <w:pPr>
        <w:ind w:firstLine="720"/>
      </w:pPr>
    </w:p>
    <w:p w:rsidR="00A90541" w:rsidRDefault="00B838F2" w:rsidP="00A90541">
      <w:r>
        <w:t>Which Peace Corps Goal did still activity support?</w:t>
      </w:r>
    </w:p>
    <w:p w:rsidR="00B838F2" w:rsidRDefault="00B838F2" w:rsidP="00B838F2">
      <w:pPr>
        <w:ind w:firstLine="720"/>
      </w:pPr>
      <w:r>
        <w:sym w:font="Wingdings 3" w:char="F0F1"/>
      </w:r>
      <w:r>
        <w:t xml:space="preserve"> Goal One </w:t>
      </w:r>
      <w:r>
        <w:tab/>
        <w:t xml:space="preserve">(Support capacity building for host-country nationals) </w:t>
      </w:r>
    </w:p>
    <w:p w:rsidR="00B838F2" w:rsidRPr="00B838F2" w:rsidRDefault="00B838F2" w:rsidP="00B838F2">
      <w:pPr>
        <w:ind w:firstLine="720"/>
      </w:pPr>
      <w:r>
        <w:sym w:font="Wingdings 3" w:char="F0F1"/>
      </w:r>
      <w:r>
        <w:t xml:space="preserve"> Goal Two </w:t>
      </w:r>
      <w:r>
        <w:tab/>
        <w:t>(Increase understanding of Americans on the part of the people served)</w:t>
      </w:r>
    </w:p>
    <w:p w:rsidR="00B838F2" w:rsidRDefault="00B838F2" w:rsidP="00B838F2">
      <w:pPr>
        <w:ind w:firstLine="720"/>
      </w:pPr>
      <w:r>
        <w:sym w:font="Wingdings 3" w:char="F0F1"/>
      </w:r>
      <w:r>
        <w:t xml:space="preserve"> Goal Three</w:t>
      </w:r>
      <w:r>
        <w:tab/>
        <w:t>(Increase understanding of other people on the part of Americans)</w:t>
      </w:r>
    </w:p>
    <w:p w:rsidR="00B838F2" w:rsidRDefault="00B838F2" w:rsidP="00B838F2"/>
    <w:p w:rsidR="006D5621" w:rsidRDefault="006D5621" w:rsidP="00B838F2">
      <w:r>
        <w:t>Did any partnering organizations support you in implementing this activity?</w:t>
      </w:r>
      <w:r>
        <w:tab/>
      </w:r>
      <w:r>
        <w:tab/>
      </w:r>
      <w:r>
        <w:tab/>
      </w:r>
      <w:r>
        <w:sym w:font="Wingdings 3" w:char="F0F1"/>
      </w:r>
      <w:r>
        <w:t xml:space="preserve"> No  </w:t>
      </w:r>
      <w:r>
        <w:sym w:font="Wingdings 3" w:char="F0F1"/>
      </w:r>
      <w:r>
        <w:t xml:space="preserve"> Yes</w:t>
      </w:r>
    </w:p>
    <w:p w:rsidR="006D5621" w:rsidRDefault="006D5621" w:rsidP="00B838F2"/>
    <w:p w:rsidR="006D5621" w:rsidRDefault="006D5621" w:rsidP="00B838F2">
      <w:r>
        <w:t>Please provide feedback about the partnering organization(s) you work with to implement activities.</w:t>
      </w:r>
    </w:p>
    <w:p w:rsidR="006D5621" w:rsidRDefault="006D5621" w:rsidP="00B838F2">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rsidR="002417EC" w:rsidRDefault="002417EC" w:rsidP="00B838F2">
      <w:pPr>
        <w:rPr>
          <w:u w:val="single"/>
        </w:rPr>
      </w:pPr>
    </w:p>
    <w:p w:rsidR="002417EC" w:rsidRDefault="002417EC" w:rsidP="00B838F2">
      <w:pPr>
        <w:rPr>
          <w:u w:val="single"/>
        </w:rPr>
      </w:pPr>
    </w:p>
    <w:p w:rsidR="00B838F2" w:rsidRDefault="00B838F2" w:rsidP="00B838F2">
      <w:pPr>
        <w:rPr>
          <w:b/>
          <w:u w:val="single"/>
        </w:rPr>
      </w:pPr>
      <w:r w:rsidRPr="00B838F2">
        <w:rPr>
          <w:u w:val="single"/>
        </w:rPr>
        <w:t>If</w:t>
      </w:r>
      <w:r w:rsidR="00CC5A95">
        <w:rPr>
          <w:u w:val="single"/>
        </w:rPr>
        <w:t xml:space="preserve"> the</w:t>
      </w:r>
      <w:r w:rsidRPr="00B838F2">
        <w:rPr>
          <w:u w:val="single"/>
        </w:rPr>
        <w:t xml:space="preserve"> activity supported </w:t>
      </w:r>
      <w:r w:rsidRPr="00B838F2">
        <w:rPr>
          <w:b/>
          <w:u w:val="single"/>
        </w:rPr>
        <w:t>GOAL TWO</w:t>
      </w:r>
    </w:p>
    <w:p w:rsidR="00B838F2" w:rsidRDefault="00B838F2" w:rsidP="00B838F2">
      <w:pPr>
        <w:rPr>
          <w:b/>
        </w:rPr>
      </w:pPr>
    </w:p>
    <w:p w:rsidR="00B838F2" w:rsidRDefault="00B838F2" w:rsidP="00B838F2">
      <w:r w:rsidRPr="00B838F2">
        <w:t>Did this activity celebrate an American-style holiday with host country nationals</w:t>
      </w:r>
      <w:r>
        <w:t xml:space="preserve">?  </w:t>
      </w:r>
      <w:r>
        <w:tab/>
      </w:r>
      <w:r w:rsidR="00CA6190">
        <w:tab/>
      </w:r>
      <w:r>
        <w:sym w:font="Wingdings 3" w:char="F0F1"/>
      </w:r>
      <w:r>
        <w:t xml:space="preserve"> No  </w:t>
      </w:r>
      <w:r>
        <w:sym w:font="Wingdings 3" w:char="F0F1"/>
      </w:r>
      <w:r>
        <w:t xml:space="preserve"> Yes  </w:t>
      </w:r>
    </w:p>
    <w:p w:rsidR="00B838F2" w:rsidRDefault="00B838F2" w:rsidP="00B838F2"/>
    <w:p w:rsidR="00B838F2" w:rsidRDefault="00B838F2" w:rsidP="00B838F2">
      <w:r>
        <w:t>Did this activity increase awareness of American culture?</w:t>
      </w:r>
      <w:r>
        <w:tab/>
      </w:r>
      <w:r w:rsidR="00CA6190">
        <w:tab/>
      </w:r>
      <w:r w:rsidR="00CA6190">
        <w:tab/>
      </w:r>
      <w:r w:rsidR="00CA6190">
        <w:tab/>
      </w:r>
      <w:r w:rsidR="00CA6190">
        <w:tab/>
      </w:r>
      <w:r>
        <w:sym w:font="Wingdings 3" w:char="F0F1"/>
      </w:r>
      <w:r>
        <w:t xml:space="preserve"> No  </w:t>
      </w:r>
      <w:r>
        <w:sym w:font="Wingdings 3" w:char="F0F1"/>
      </w:r>
      <w:r>
        <w:t xml:space="preserve"> Yes  </w:t>
      </w:r>
    </w:p>
    <w:p w:rsidR="00B838F2" w:rsidRDefault="00B838F2" w:rsidP="00B838F2"/>
    <w:p w:rsidR="002417EC" w:rsidRDefault="00B838F2" w:rsidP="00B838F2">
      <w:r>
        <w:t>Did this activity increase awareness of American diversity?</w:t>
      </w:r>
      <w:r>
        <w:tab/>
      </w:r>
      <w:r w:rsidR="002417EC">
        <w:tab/>
      </w:r>
      <w:r w:rsidR="002417EC">
        <w:tab/>
      </w:r>
      <w:r w:rsidR="002417EC">
        <w:tab/>
      </w:r>
      <w:r w:rsidR="002417EC">
        <w:tab/>
      </w:r>
      <w:r>
        <w:sym w:font="Wingdings 3" w:char="F0F1"/>
      </w:r>
      <w:r>
        <w:t xml:space="preserve"> No  </w:t>
      </w:r>
      <w:r>
        <w:sym w:font="Wingdings 3" w:char="F0F1"/>
      </w:r>
      <w:r>
        <w:t xml:space="preserve"> Yes</w:t>
      </w:r>
    </w:p>
    <w:p w:rsidR="002417EC" w:rsidRDefault="002417EC" w:rsidP="00B838F2"/>
    <w:p w:rsidR="002417EC" w:rsidRDefault="002417EC" w:rsidP="00B838F2">
      <w:r>
        <w:t>If other, please explain</w:t>
      </w:r>
    </w:p>
    <w:p w:rsidR="00B838F2" w:rsidRDefault="002417EC" w:rsidP="006D5621">
      <w:r>
        <w:rPr>
          <w:sz w:val="24"/>
          <w:szCs w:val="24"/>
        </w:rPr>
        <w:t>_______________________________________________________________________________________________________________________________________________________________________________________________________________________</w:t>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B838F2">
        <w:t xml:space="preserve"> </w:t>
      </w:r>
    </w:p>
    <w:p w:rsidR="006D5621" w:rsidRDefault="006D5621" w:rsidP="006D5621">
      <w:r>
        <w:rPr>
          <w:sz w:val="24"/>
          <w:szCs w:val="24"/>
        </w:rPr>
        <w:t>________________________________________________________________________________________________________________________________________________</w:t>
      </w:r>
      <w:r>
        <w:rPr>
          <w:sz w:val="24"/>
          <w:szCs w:val="24"/>
          <w:u w:val="single"/>
        </w:rPr>
        <w:tab/>
      </w:r>
      <w:r>
        <w:rPr>
          <w:sz w:val="24"/>
          <w:szCs w:val="24"/>
          <w:u w:val="single"/>
        </w:rPr>
        <w:tab/>
      </w:r>
      <w:r>
        <w:t xml:space="preserve"> </w:t>
      </w:r>
    </w:p>
    <w:p w:rsidR="006D5621" w:rsidRDefault="006D5621" w:rsidP="006D5621">
      <w:r>
        <w:rPr>
          <w:sz w:val="24"/>
          <w:szCs w:val="24"/>
        </w:rPr>
        <w:t>______________________________________________________________________________</w:t>
      </w:r>
      <w:r>
        <w:t xml:space="preserve"> </w:t>
      </w:r>
    </w:p>
    <w:p w:rsidR="006D5621" w:rsidRDefault="006D5621" w:rsidP="002417EC">
      <w:pPr>
        <w:ind w:left="720"/>
      </w:pPr>
    </w:p>
    <w:p w:rsidR="006D5621" w:rsidRDefault="006D5621" w:rsidP="00B838F2">
      <w:pPr>
        <w:rPr>
          <w:u w:val="single"/>
        </w:rPr>
      </w:pPr>
    </w:p>
    <w:p w:rsidR="00B838F2" w:rsidRDefault="00B838F2" w:rsidP="00B838F2">
      <w:pPr>
        <w:rPr>
          <w:b/>
          <w:u w:val="single"/>
        </w:rPr>
      </w:pPr>
      <w:r w:rsidRPr="00B838F2">
        <w:rPr>
          <w:u w:val="single"/>
        </w:rPr>
        <w:t xml:space="preserve">If </w:t>
      </w:r>
      <w:r w:rsidR="00CC5A95">
        <w:rPr>
          <w:u w:val="single"/>
        </w:rPr>
        <w:t xml:space="preserve">the </w:t>
      </w:r>
      <w:r w:rsidRPr="00B838F2">
        <w:rPr>
          <w:u w:val="single"/>
        </w:rPr>
        <w:t xml:space="preserve">activity supported </w:t>
      </w:r>
      <w:r>
        <w:rPr>
          <w:b/>
          <w:u w:val="single"/>
        </w:rPr>
        <w:t>GOAL THREE</w:t>
      </w:r>
    </w:p>
    <w:p w:rsidR="00B838F2" w:rsidRDefault="00B838F2" w:rsidP="00B838F2">
      <w:pPr>
        <w:rPr>
          <w:b/>
          <w:u w:val="single"/>
        </w:rPr>
      </w:pPr>
    </w:p>
    <w:p w:rsidR="004737E1" w:rsidRDefault="00B838F2" w:rsidP="00B838F2">
      <w:r>
        <w:t>Did this activity</w:t>
      </w:r>
      <w:r w:rsidR="004737E1">
        <w:t xml:space="preserve"> involve…</w:t>
      </w:r>
    </w:p>
    <w:p w:rsidR="004737E1" w:rsidRDefault="004737E1" w:rsidP="004737E1">
      <w:pPr>
        <w:ind w:firstLine="720"/>
      </w:pPr>
      <w:r>
        <w:t xml:space="preserve"> </w:t>
      </w:r>
      <w:r w:rsidR="00B838F2">
        <w:t>hosting American visitors and sharing the culture of your host country?</w:t>
      </w:r>
      <w:r>
        <w:tab/>
      </w:r>
      <w:r w:rsidR="00B838F2">
        <w:tab/>
      </w:r>
      <w:r>
        <w:tab/>
      </w:r>
      <w:r w:rsidR="00B838F2">
        <w:sym w:font="Wingdings 3" w:char="F0F1"/>
      </w:r>
      <w:r w:rsidR="00B838F2">
        <w:t xml:space="preserve"> No  </w:t>
      </w:r>
      <w:r w:rsidR="00B838F2">
        <w:sym w:font="Wingdings 3" w:char="F0F1"/>
      </w:r>
      <w:r>
        <w:t xml:space="preserve"> Yes</w:t>
      </w:r>
    </w:p>
    <w:p w:rsidR="004737E1" w:rsidRDefault="004737E1" w:rsidP="004737E1">
      <w:pPr>
        <w:ind w:firstLine="720"/>
      </w:pPr>
    </w:p>
    <w:p w:rsidR="004737E1" w:rsidRDefault="00B838F2" w:rsidP="004737E1">
      <w:pPr>
        <w:ind w:firstLine="720"/>
      </w:pPr>
      <w:r>
        <w:t xml:space="preserve">speaking at a school or </w:t>
      </w:r>
      <w:r w:rsidR="004737E1">
        <w:t xml:space="preserve">community group, about the Peace Corps or about </w:t>
      </w:r>
    </w:p>
    <w:p w:rsidR="00B838F2" w:rsidRDefault="004737E1" w:rsidP="004737E1">
      <w:pPr>
        <w:ind w:firstLine="720"/>
      </w:pPr>
      <w:r>
        <w:t xml:space="preserve">the culture of your host country, while in the U.S.?  </w:t>
      </w:r>
      <w:r>
        <w:tab/>
      </w:r>
      <w:r>
        <w:tab/>
      </w:r>
      <w:r>
        <w:tab/>
      </w:r>
      <w:r>
        <w:tab/>
      </w:r>
      <w:r>
        <w:tab/>
      </w:r>
      <w:r>
        <w:sym w:font="Wingdings 3" w:char="F0F1"/>
      </w:r>
      <w:r>
        <w:t xml:space="preserve"> No  </w:t>
      </w:r>
      <w:r>
        <w:sym w:font="Wingdings 3" w:char="F0F1"/>
      </w:r>
      <w:r>
        <w:t xml:space="preserve"> Yes  </w:t>
      </w:r>
    </w:p>
    <w:p w:rsidR="004737E1" w:rsidRDefault="004737E1" w:rsidP="00B838F2">
      <w:r>
        <w:tab/>
      </w:r>
    </w:p>
    <w:p w:rsidR="004737E1" w:rsidRDefault="004737E1" w:rsidP="00B838F2">
      <w:r>
        <w:tab/>
        <w:t>Peace Corps week activities?</w:t>
      </w:r>
      <w:r>
        <w:tab/>
      </w:r>
      <w:r>
        <w:tab/>
      </w:r>
      <w:r>
        <w:tab/>
      </w:r>
      <w:r>
        <w:tab/>
      </w:r>
      <w:r>
        <w:tab/>
      </w:r>
      <w:r>
        <w:tab/>
      </w:r>
      <w:r>
        <w:tab/>
      </w:r>
      <w:r>
        <w:sym w:font="Wingdings 3" w:char="F0F1"/>
      </w:r>
      <w:r>
        <w:t xml:space="preserve"> No  </w:t>
      </w:r>
      <w:r>
        <w:sym w:font="Wingdings 3" w:char="F0F1"/>
      </w:r>
      <w:r>
        <w:t xml:space="preserve"> Yes  </w:t>
      </w:r>
    </w:p>
    <w:p w:rsidR="004737E1" w:rsidRDefault="004737E1" w:rsidP="00B838F2"/>
    <w:p w:rsidR="004737E1" w:rsidRDefault="004737E1" w:rsidP="00B838F2">
      <w:r>
        <w:tab/>
        <w:t>the World Wise Schools/Correspondence Match (WWS/Cm) program?</w:t>
      </w:r>
      <w:r>
        <w:tab/>
      </w:r>
      <w:r>
        <w:tab/>
      </w:r>
      <w:r>
        <w:tab/>
      </w:r>
      <w:r>
        <w:sym w:font="Wingdings 3" w:char="F0F1"/>
      </w:r>
      <w:r>
        <w:t xml:space="preserve"> No  </w:t>
      </w:r>
      <w:r>
        <w:sym w:font="Wingdings 3" w:char="F0F1"/>
      </w:r>
      <w:r>
        <w:t xml:space="preserve"> Yes </w:t>
      </w:r>
    </w:p>
    <w:p w:rsidR="004737E1" w:rsidRDefault="004737E1" w:rsidP="00B838F2"/>
    <w:p w:rsidR="004737E1" w:rsidRDefault="004737E1" w:rsidP="00B838F2">
      <w:r>
        <w:tab/>
        <w:t>another pen pal/letter exchange program, other than WWS/CM?</w:t>
      </w:r>
      <w:r>
        <w:tab/>
      </w:r>
      <w:r>
        <w:tab/>
      </w:r>
      <w:r>
        <w:tab/>
      </w:r>
      <w:r>
        <w:sym w:font="Wingdings 3" w:char="F0F1"/>
      </w:r>
      <w:r>
        <w:t xml:space="preserve"> No  </w:t>
      </w:r>
      <w:r>
        <w:sym w:font="Wingdings 3" w:char="F0F1"/>
      </w:r>
      <w:r>
        <w:t xml:space="preserve"> Yes  </w:t>
      </w:r>
    </w:p>
    <w:p w:rsidR="004737E1" w:rsidRDefault="004737E1" w:rsidP="00B838F2"/>
    <w:p w:rsidR="004737E1" w:rsidRDefault="004737E1" w:rsidP="00B838F2">
      <w:r>
        <w:tab/>
        <w:t>posting to a personal website or blog to educate Americans about your host country?</w:t>
      </w:r>
      <w:r>
        <w:tab/>
      </w:r>
      <w:r>
        <w:sym w:font="Wingdings 3" w:char="F0F1"/>
      </w:r>
      <w:r>
        <w:t xml:space="preserve"> No  </w:t>
      </w:r>
      <w:r>
        <w:sym w:font="Wingdings 3" w:char="F0F1"/>
      </w:r>
      <w:r>
        <w:t xml:space="preserve"> Yes  </w:t>
      </w:r>
    </w:p>
    <w:p w:rsidR="004737E1" w:rsidRDefault="004737E1" w:rsidP="00B838F2"/>
    <w:p w:rsidR="004737E1" w:rsidRDefault="004737E1" w:rsidP="00B838F2">
      <w:r>
        <w:tab/>
        <w:t>posting a podcast or video about your host country?</w:t>
      </w:r>
      <w:r>
        <w:tab/>
      </w:r>
      <w:r>
        <w:tab/>
      </w:r>
      <w:r>
        <w:tab/>
      </w:r>
      <w:r>
        <w:tab/>
      </w:r>
      <w:r>
        <w:tab/>
      </w:r>
      <w:r>
        <w:sym w:font="Wingdings 3" w:char="F0F1"/>
      </w:r>
      <w:r>
        <w:t xml:space="preserve"> No  </w:t>
      </w:r>
      <w:r>
        <w:sym w:font="Wingdings 3" w:char="F0F1"/>
      </w:r>
      <w:r>
        <w:t xml:space="preserve"> Yes  </w:t>
      </w:r>
    </w:p>
    <w:p w:rsidR="004737E1" w:rsidRDefault="004737E1" w:rsidP="00B838F2"/>
    <w:p w:rsidR="004737E1" w:rsidRDefault="004737E1" w:rsidP="00B838F2">
      <w:r>
        <w:tab/>
        <w:t>other updates (e.g.emails, letters, Skype) to educate Americans about your host country?</w:t>
      </w:r>
      <w:r>
        <w:tab/>
      </w:r>
      <w:r>
        <w:sym w:font="Wingdings 3" w:char="F0F1"/>
      </w:r>
      <w:r>
        <w:t xml:space="preserve"> No  </w:t>
      </w:r>
      <w:r>
        <w:sym w:font="Wingdings 3" w:char="F0F1"/>
      </w:r>
      <w:r>
        <w:t xml:space="preserve"> Yes  </w:t>
      </w:r>
    </w:p>
    <w:p w:rsidR="004737E1" w:rsidRDefault="004737E1" w:rsidP="00B838F2"/>
    <w:p w:rsidR="004737E1" w:rsidRDefault="004737E1" w:rsidP="00B838F2">
      <w:r>
        <w:t>Did you share any of these posts or updates with the Peace Corps Digital Library?</w:t>
      </w:r>
      <w:r>
        <w:tab/>
      </w:r>
      <w:r>
        <w:tab/>
      </w:r>
      <w:r>
        <w:sym w:font="Wingdings 3" w:char="F0F1"/>
      </w:r>
      <w:r>
        <w:t xml:space="preserve"> No  </w:t>
      </w:r>
      <w:r>
        <w:sym w:font="Wingdings 3" w:char="F0F1"/>
      </w:r>
      <w:r>
        <w:t xml:space="preserve"> Yes  </w:t>
      </w:r>
    </w:p>
    <w:p w:rsidR="004737E1" w:rsidRDefault="004737E1" w:rsidP="00B838F2"/>
    <w:p w:rsidR="004737E1" w:rsidRDefault="004737E1" w:rsidP="00B838F2">
      <w:r>
        <w:t>Did this activity support Peace Corps Goal Three in a manner not listed above?  If so, please explain</w:t>
      </w:r>
    </w:p>
    <w:p w:rsidR="006D5621" w:rsidRDefault="004737E1">
      <w:pPr>
        <w:rPr>
          <w:sz w:val="24"/>
          <w:szCs w:val="24"/>
          <w:u w:val="single"/>
        </w:rPr>
      </w:pPr>
      <w:r>
        <w:rPr>
          <w:sz w:val="24"/>
          <w:szCs w:val="24"/>
        </w:rPr>
        <w:t>_____________________________________________________________________________________________________________________________________________________________________________________________________________________________</w:t>
      </w:r>
      <w:r w:rsidR="006D5621">
        <w:rPr>
          <w:sz w:val="24"/>
          <w:szCs w:val="24"/>
        </w:rPr>
        <w:t>___________</w:t>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lastRenderedPageBreak/>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r w:rsidR="006D5621">
        <w:rPr>
          <w:sz w:val="24"/>
          <w:szCs w:val="24"/>
          <w:u w:val="single"/>
        </w:rPr>
        <w:tab/>
      </w:r>
    </w:p>
    <w:p w:rsidR="00191CC5" w:rsidRPr="006D5621" w:rsidRDefault="00F02EF2">
      <w:pPr>
        <w:rPr>
          <w:sz w:val="24"/>
          <w:szCs w:val="24"/>
          <w:u w:val="single"/>
        </w:rPr>
      </w:pPr>
      <w:r w:rsidRPr="000A5650">
        <w:rPr>
          <w:b/>
          <w:u w:val="single"/>
        </w:rPr>
        <w:t>Activity Participants</w:t>
      </w:r>
    </w:p>
    <w:p w:rsidR="00F02EF2" w:rsidRDefault="00F02EF2">
      <w:pPr>
        <w:rPr>
          <w:u w:val="single"/>
        </w:rPr>
      </w:pPr>
    </w:p>
    <w:tbl>
      <w:tblPr>
        <w:tblW w:w="8340" w:type="dxa"/>
        <w:jc w:val="center"/>
        <w:tblInd w:w="93" w:type="dxa"/>
        <w:tblLook w:val="04A0" w:firstRow="1" w:lastRow="0" w:firstColumn="1" w:lastColumn="0" w:noHBand="0" w:noVBand="1"/>
      </w:tblPr>
      <w:tblGrid>
        <w:gridCol w:w="2319"/>
        <w:gridCol w:w="841"/>
        <w:gridCol w:w="960"/>
        <w:gridCol w:w="960"/>
        <w:gridCol w:w="2392"/>
        <w:gridCol w:w="868"/>
      </w:tblGrid>
      <w:tr w:rsidR="00F02EF2" w:rsidRPr="00F02EF2" w:rsidTr="00F02EF2">
        <w:trPr>
          <w:trHeight w:val="300"/>
          <w:jc w:val="center"/>
        </w:trPr>
        <w:tc>
          <w:tcPr>
            <w:tcW w:w="3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jc w:val="center"/>
              <w:rPr>
                <w:color w:val="000000"/>
              </w:rPr>
            </w:pPr>
            <w:r w:rsidRPr="00F02EF2">
              <w:rPr>
                <w:color w:val="000000"/>
              </w:rPr>
              <w:t>Individuals</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jc w:val="center"/>
              <w:rPr>
                <w:color w:val="000000"/>
              </w:rPr>
            </w:pPr>
            <w:r w:rsidRPr="00F02EF2">
              <w:rPr>
                <w:color w:val="000000"/>
              </w:rPr>
              <w:t>Service Providers</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jc w:val="center"/>
              <w:rPr>
                <w:color w:val="000000"/>
              </w:rPr>
            </w:pPr>
            <w:r w:rsidRPr="00F02EF2">
              <w:rPr>
                <w:color w:val="000000"/>
              </w:rPr>
              <w:t>Total</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jc w:val="center"/>
              <w:rPr>
                <w:color w:val="000000"/>
              </w:rPr>
            </w:pPr>
            <w:r w:rsidRPr="00F02EF2">
              <w:rPr>
                <w:color w:val="000000"/>
              </w:rPr>
              <w:t>Total</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0-9</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0-9</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10-17</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10-17</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18-24</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18-24</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25+</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Males 25+</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0-9</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0-9</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10-17</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10-17</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18-24</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18-24</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r w:rsidR="00F02EF2" w:rsidRPr="00F02EF2" w:rsidTr="00F02EF2">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25+</w:t>
            </w:r>
          </w:p>
        </w:tc>
        <w:tc>
          <w:tcPr>
            <w:tcW w:w="841"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960" w:type="dxa"/>
            <w:tcBorders>
              <w:top w:val="nil"/>
              <w:left w:val="nil"/>
              <w:bottom w:val="nil"/>
              <w:right w:val="nil"/>
            </w:tcBorders>
            <w:shd w:val="clear" w:color="auto" w:fill="auto"/>
            <w:noWrap/>
            <w:vAlign w:val="bottom"/>
            <w:hideMark/>
          </w:tcPr>
          <w:p w:rsidR="00F02EF2" w:rsidRPr="00F02EF2" w:rsidRDefault="00F02EF2" w:rsidP="00F02EF2">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Females 25+</w:t>
            </w:r>
          </w:p>
        </w:tc>
        <w:tc>
          <w:tcPr>
            <w:tcW w:w="868" w:type="dxa"/>
            <w:tcBorders>
              <w:top w:val="nil"/>
              <w:left w:val="nil"/>
              <w:bottom w:val="single" w:sz="4" w:space="0" w:color="auto"/>
              <w:right w:val="single" w:sz="4" w:space="0" w:color="auto"/>
            </w:tcBorders>
            <w:shd w:val="clear" w:color="auto" w:fill="auto"/>
            <w:noWrap/>
            <w:vAlign w:val="bottom"/>
            <w:hideMark/>
          </w:tcPr>
          <w:p w:rsidR="00F02EF2" w:rsidRPr="00F02EF2" w:rsidRDefault="00F02EF2" w:rsidP="00F02EF2">
            <w:pPr>
              <w:rPr>
                <w:color w:val="000000"/>
              </w:rPr>
            </w:pPr>
            <w:r w:rsidRPr="00F02EF2">
              <w:rPr>
                <w:color w:val="000000"/>
              </w:rPr>
              <w:t> </w:t>
            </w:r>
          </w:p>
        </w:tc>
      </w:tr>
    </w:tbl>
    <w:p w:rsidR="00F02EF2" w:rsidRPr="00191CC5" w:rsidRDefault="00F02EF2"/>
    <w:p w:rsidR="009F45DA" w:rsidRDefault="009F45DA">
      <w:pPr>
        <w:rPr>
          <w:sz w:val="24"/>
          <w:szCs w:val="24"/>
        </w:rPr>
      </w:pPr>
    </w:p>
    <w:p w:rsidR="009F45DA" w:rsidRDefault="00B6182B" w:rsidP="009F45DA">
      <w:r>
        <w:t>If this activity contributed to improving the capacity of any organizations, please specify the names of organizations?</w:t>
      </w:r>
    </w:p>
    <w:p w:rsidR="00B6182B" w:rsidRDefault="00B6182B" w:rsidP="009F45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p>
    <w:p w:rsidR="00B6182B" w:rsidRDefault="00B6182B" w:rsidP="009F45DA">
      <w:pPr>
        <w:rPr>
          <w:u w:val="single"/>
        </w:rPr>
      </w:pPr>
    </w:p>
    <w:p w:rsidR="00B6182B" w:rsidRDefault="00B6182B" w:rsidP="009F45DA">
      <w:r>
        <w:t>If this activity had a community-wide focus in one or more communities, please specify the names of the communities?</w:t>
      </w:r>
    </w:p>
    <w:p w:rsidR="00B6182B" w:rsidRDefault="00B6182B" w:rsidP="009F45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sidR="006D5621">
        <w:rPr>
          <w:u w:val="single"/>
        </w:rPr>
        <w:tab/>
      </w:r>
      <w:r>
        <w:rPr>
          <w:u w:val="single"/>
        </w:rPr>
        <w:tab/>
      </w:r>
      <w:r>
        <w:rPr>
          <w:u w:val="single"/>
        </w:rPr>
        <w:tab/>
      </w:r>
    </w:p>
    <w:p w:rsidR="00AA6E7C" w:rsidRDefault="00AA6E7C" w:rsidP="009F45DA">
      <w:pPr>
        <w:rPr>
          <w:u w:val="single"/>
        </w:rPr>
      </w:pPr>
    </w:p>
    <w:p w:rsidR="006D5621" w:rsidRDefault="006D5621" w:rsidP="00AA6E7C">
      <w:pPr>
        <w:rPr>
          <w:b/>
          <w:u w:val="single"/>
        </w:rPr>
      </w:pPr>
    </w:p>
    <w:p w:rsidR="00AA6E7C" w:rsidRPr="000A5650" w:rsidRDefault="00AA6E7C" w:rsidP="00AA6E7C">
      <w:pPr>
        <w:rPr>
          <w:b/>
          <w:u w:val="single"/>
        </w:rPr>
      </w:pPr>
      <w:r w:rsidRPr="000A5650">
        <w:rPr>
          <w:b/>
          <w:u w:val="single"/>
        </w:rPr>
        <w:t>CSPP/Initiatives</w:t>
      </w:r>
    </w:p>
    <w:p w:rsidR="00AA6E7C" w:rsidRDefault="00AA6E7C" w:rsidP="00AA6E7C"/>
    <w:p w:rsidR="00AA6E7C" w:rsidRDefault="00AA6E7C" w:rsidP="00AA6E7C">
      <w:r>
        <w:t xml:space="preserve">Did this activity contribute to the </w:t>
      </w:r>
      <w:r w:rsidRPr="00CA6190">
        <w:rPr>
          <w:b/>
          <w:u w:val="single"/>
        </w:rPr>
        <w:t>Gender Equality and Women’s Empowerment CSPP</w:t>
      </w:r>
      <w:r>
        <w:t xml:space="preserve">? </w:t>
      </w:r>
      <w:r>
        <w:tab/>
      </w:r>
      <w:r>
        <w:sym w:font="Wingdings 3" w:char="F0F1"/>
      </w:r>
      <w:r>
        <w:t xml:space="preserve"> No  </w:t>
      </w:r>
      <w:r>
        <w:sym w:font="Wingdings 3" w:char="F0F1"/>
      </w:r>
      <w:r>
        <w:t xml:space="preserve"> Yes   </w:t>
      </w:r>
    </w:p>
    <w:p w:rsidR="00AA6E7C" w:rsidRPr="00AA6E7C" w:rsidRDefault="00AA6E7C" w:rsidP="00AA6E7C">
      <w:pPr>
        <w:rPr>
          <w:i/>
        </w:rPr>
      </w:pPr>
      <w:r>
        <w:rPr>
          <w:i/>
        </w:rPr>
        <w:t xml:space="preserve">(If this activity took place in a camp with youth, please also report it under the Youth as Resources CSPP) </w:t>
      </w:r>
    </w:p>
    <w:p w:rsidR="00AA6E7C" w:rsidRDefault="00AA6E7C" w:rsidP="00AA6E7C"/>
    <w:p w:rsidR="00CC5A95" w:rsidRDefault="00CC5A95" w:rsidP="00AA6E7C">
      <w:pPr>
        <w:rPr>
          <w:b/>
          <w:u w:val="single"/>
        </w:rPr>
      </w:pPr>
      <w:r>
        <w:rPr>
          <w:u w:val="single"/>
        </w:rPr>
        <w:t xml:space="preserve">If the activity supported the </w:t>
      </w:r>
      <w:r w:rsidRPr="00CA6190">
        <w:rPr>
          <w:u w:val="single"/>
        </w:rPr>
        <w:t>GENDER EQUALITY AND WOMEN’S EMPOWERMENT CSPP</w:t>
      </w:r>
    </w:p>
    <w:p w:rsidR="00CC5A95" w:rsidRDefault="00CC5A95" w:rsidP="00AA6E7C"/>
    <w:p w:rsidR="00CC5A95" w:rsidRDefault="00CC5A95" w:rsidP="00AA6E7C">
      <w:r>
        <w:t>Please check all participatory analysis tools used to integrate gender in this activity</w:t>
      </w:r>
    </w:p>
    <w:p w:rsidR="00CC5A95" w:rsidRPr="00FD5062" w:rsidRDefault="00CC5A95" w:rsidP="00CC5A95">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670528" behindDoc="0" locked="0" layoutInCell="1" allowOverlap="1" wp14:anchorId="50D36208" wp14:editId="5864B9C7">
                <wp:simplePos x="0" y="0"/>
                <wp:positionH relativeFrom="column">
                  <wp:posOffset>2143125</wp:posOffset>
                </wp:positionH>
                <wp:positionV relativeFrom="paragraph">
                  <wp:posOffset>12700</wp:posOffset>
                </wp:positionV>
                <wp:extent cx="228600" cy="114300"/>
                <wp:effectExtent l="9525" t="6350" r="952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68.75pt;margin-top:1pt;width:18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TLJwIAAFE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">
                <v:textbox>
                  <w:txbxContent>
                    <w:p w:rsidR="00357589" w:rsidRDefault="00357589" w:rsidP="00CC5A95"/>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2B37DE36" wp14:editId="19548C12">
                <wp:simplePos x="0" y="0"/>
                <wp:positionH relativeFrom="column">
                  <wp:posOffset>447675</wp:posOffset>
                </wp:positionH>
                <wp:positionV relativeFrom="paragraph">
                  <wp:posOffset>12700</wp:posOffset>
                </wp:positionV>
                <wp:extent cx="228600" cy="114300"/>
                <wp:effectExtent l="9525" t="6350" r="952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35.25pt;margin-top:1pt;width:18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lzTznKwIAAFgEAAAOAAAAAAAAAAAAAAAAAC4CAABkcnMvZTJv&#10;RG9jLnhtbFBLAQItABQABgAIAAAAIQBZGHZO2wAAAAcBAAAPAAAAAAAAAAAAAAAAAIUEAABkcnMv&#10;ZG93bnJldi54bWxQSwUGAAAAAAQABADzAAAAjQUAAAAA&#10;">
                <v:textbox>
                  <w:txbxContent>
                    <w:p w:rsidR="00357589" w:rsidRDefault="00357589" w:rsidP="00CC5A95"/>
                  </w:txbxContent>
                </v:textbox>
              </v:shape>
            </w:pict>
          </mc:Fallback>
        </mc:AlternateContent>
      </w:r>
      <w:r>
        <w:rPr>
          <w:rFonts w:ascii="Times New Roman" w:hAnsi="Times New Roman" w:cs="Times New Roman"/>
          <w:sz w:val="20"/>
          <w:szCs w:val="20"/>
        </w:rPr>
        <w:t xml:space="preserve">        Community Mapping                   Calendars or Timelines</w:t>
      </w:r>
    </w:p>
    <w:p w:rsidR="00CC5A95" w:rsidRDefault="00CC5A95" w:rsidP="00CC5A95">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B8E48D5" wp14:editId="7C8CF95A">
                <wp:simplePos x="0" y="0"/>
                <wp:positionH relativeFrom="column">
                  <wp:posOffset>447675</wp:posOffset>
                </wp:positionH>
                <wp:positionV relativeFrom="paragraph">
                  <wp:posOffset>9525</wp:posOffset>
                </wp:positionV>
                <wp:extent cx="228600" cy="114300"/>
                <wp:effectExtent l="9525" t="6350"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35.25pt;margin-top:.75pt;width:18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">
                <v:textbox>
                  <w:txbxContent>
                    <w:p w:rsidR="00357589" w:rsidRDefault="00357589" w:rsidP="00CC5A95"/>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746FA11" wp14:editId="08F42822">
                <wp:simplePos x="0" y="0"/>
                <wp:positionH relativeFrom="column">
                  <wp:posOffset>2143125</wp:posOffset>
                </wp:positionH>
                <wp:positionV relativeFrom="paragraph">
                  <wp:posOffset>19050</wp:posOffset>
                </wp:positionV>
                <wp:extent cx="228600" cy="114300"/>
                <wp:effectExtent l="9525" t="6350" r="9525"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168.75pt;margin-top:1.5pt;width:18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">
                <v:textbox>
                  <w:txbxContent>
                    <w:p w:rsidR="00357589" w:rsidRDefault="00357589" w:rsidP="00CC5A95"/>
                  </w:txbxContent>
                </v:textbox>
              </v:shape>
            </w:pict>
          </mc:Fallback>
        </mc:AlternateContent>
      </w:r>
      <w:r>
        <w:rPr>
          <w:rFonts w:ascii="Times New Roman" w:hAnsi="Times New Roman" w:cs="Times New Roman"/>
          <w:sz w:val="20"/>
          <w:szCs w:val="20"/>
        </w:rPr>
        <w:t xml:space="preserve">        Daily Activity Schedules              Gender Analysis Matrix</w:t>
      </w:r>
    </w:p>
    <w:p w:rsidR="00CC5A95" w:rsidRDefault="00CC5A95" w:rsidP="00CC5A95">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19B45E8B" wp14:editId="379BCB32">
                <wp:simplePos x="0" y="0"/>
                <wp:positionH relativeFrom="column">
                  <wp:posOffset>447675</wp:posOffset>
                </wp:positionH>
                <wp:positionV relativeFrom="paragraph">
                  <wp:posOffset>6350</wp:posOffset>
                </wp:positionV>
                <wp:extent cx="228600" cy="114300"/>
                <wp:effectExtent l="9525" t="6350" r="952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35.25pt;margin-top:.5pt;width:18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">
                <v:textbox>
                  <w:txbxContent>
                    <w:p w:rsidR="00357589" w:rsidRDefault="00357589" w:rsidP="00CC5A95"/>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6ECF08B0" wp14:editId="178D4BBD">
                <wp:simplePos x="0" y="0"/>
                <wp:positionH relativeFrom="column">
                  <wp:posOffset>2143125</wp:posOffset>
                </wp:positionH>
                <wp:positionV relativeFrom="paragraph">
                  <wp:posOffset>25400</wp:posOffset>
                </wp:positionV>
                <wp:extent cx="228600" cy="114300"/>
                <wp:effectExtent l="9525" t="6350" r="952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68.75pt;margin-top:2pt;width:18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">
                <v:textbox>
                  <w:txbxContent>
                    <w:p w:rsidR="00357589" w:rsidRDefault="00357589" w:rsidP="00CC5A95"/>
                  </w:txbxContent>
                </v:textbox>
              </v:shape>
            </w:pict>
          </mc:Fallback>
        </mc:AlternateContent>
      </w:r>
      <w:r>
        <w:rPr>
          <w:rFonts w:ascii="Times New Roman" w:hAnsi="Times New Roman" w:cs="Times New Roman"/>
          <w:sz w:val="20"/>
          <w:szCs w:val="20"/>
        </w:rPr>
        <w:t xml:space="preserve">        Prioritization Matrix</w:t>
      </w:r>
      <w:r>
        <w:rPr>
          <w:rFonts w:ascii="Times New Roman" w:hAnsi="Times New Roman" w:cs="Times New Roman"/>
          <w:sz w:val="20"/>
          <w:szCs w:val="20"/>
        </w:rPr>
        <w:tab/>
        <w:t xml:space="preserve">              </w:t>
      </w:r>
      <w:r w:rsidRPr="00FD5062">
        <w:rPr>
          <w:rFonts w:ascii="Times New Roman" w:hAnsi="Times New Roman" w:cs="Times New Roman"/>
          <w:sz w:val="20"/>
          <w:szCs w:val="20"/>
        </w:rPr>
        <w:t xml:space="preserve">A </w:t>
      </w:r>
      <w:r>
        <w:rPr>
          <w:rFonts w:ascii="Times New Roman" w:hAnsi="Times New Roman" w:cs="Times New Roman"/>
          <w:sz w:val="20"/>
          <w:szCs w:val="20"/>
        </w:rPr>
        <w:t>Other (please describe)</w:t>
      </w:r>
      <w:r>
        <w:rPr>
          <w:noProof/>
        </w:rPr>
        <mc:AlternateContent>
          <mc:Choice Requires="wps">
            <w:drawing>
              <wp:anchor distT="0" distB="0" distL="114300" distR="114300" simplePos="0" relativeHeight="251675648" behindDoc="0" locked="0" layoutInCell="1" allowOverlap="1" wp14:anchorId="5FB4CB02" wp14:editId="35DCE677">
                <wp:simplePos x="0" y="0"/>
                <wp:positionH relativeFrom="column">
                  <wp:posOffset>447675</wp:posOffset>
                </wp:positionH>
                <wp:positionV relativeFrom="paragraph">
                  <wp:posOffset>3175</wp:posOffset>
                </wp:positionV>
                <wp:extent cx="228600" cy="114300"/>
                <wp:effectExtent l="9525" t="6350" r="9525"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35.25pt;margin-top:.25pt;width:18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">
                <v:textbox>
                  <w:txbxContent>
                    <w:p w:rsidR="00357589" w:rsidRDefault="00357589" w:rsidP="00CC5A95"/>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823BCB" wp14:editId="7D3CCF68">
                <wp:simplePos x="0" y="0"/>
                <wp:positionH relativeFrom="column">
                  <wp:posOffset>447675</wp:posOffset>
                </wp:positionH>
                <wp:positionV relativeFrom="paragraph">
                  <wp:posOffset>9525</wp:posOffset>
                </wp:positionV>
                <wp:extent cx="228600" cy="114300"/>
                <wp:effectExtent l="9525" t="6350" r="9525" b="127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left:0;text-align:left;margin-left:35.25pt;margin-top:.75pt;width:18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HgPHHisCAABYBAAADgAAAAAAAAAAAAAAAAAuAgAAZHJzL2Uy&#10;b0RvYy54bWxQSwECLQAUAAYACAAAACEAlkkfBNwAAAAHAQAADwAAAAAAAAAAAAAAAACFBAAAZHJz&#10;L2Rvd25yZXYueG1sUEsFBgAAAAAEAAQA8wAAAI4FAAAAAA==&#10;">
                <v:textbox>
                  <w:txbxContent>
                    <w:p w:rsidR="00357589" w:rsidRDefault="00357589" w:rsidP="00CC5A95"/>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EDC1F1" wp14:editId="5C360973">
                <wp:simplePos x="0" y="0"/>
                <wp:positionH relativeFrom="column">
                  <wp:posOffset>447675</wp:posOffset>
                </wp:positionH>
                <wp:positionV relativeFrom="paragraph">
                  <wp:posOffset>15875</wp:posOffset>
                </wp:positionV>
                <wp:extent cx="228600" cy="114300"/>
                <wp:effectExtent l="9525" t="6350" r="952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CC5A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35.25pt;margin-top:1.25pt;width:18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">
                <v:textbox>
                  <w:txbxContent>
                    <w:p w:rsidR="00357589" w:rsidRDefault="00357589" w:rsidP="00CC5A95"/>
                  </w:txbxContent>
                </v:textbox>
              </v:shape>
            </w:pict>
          </mc:Fallback>
        </mc:AlternateConten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CC5A95" w:rsidRDefault="00CC5A95" w:rsidP="00CC5A95">
      <w:pPr>
        <w:pStyle w:val="ListParagraph"/>
        <w:rPr>
          <w:rFonts w:ascii="Times New Roman" w:hAnsi="Times New Roman" w:cs="Times New Roman"/>
          <w:sz w:val="20"/>
          <w:szCs w:val="20"/>
          <w:u w:val="single"/>
        </w:rPr>
      </w:pPr>
    </w:p>
    <w:p w:rsidR="00CC5A95" w:rsidRDefault="00CC5A95" w:rsidP="00CC5A95"/>
    <w:p w:rsidR="00CC5A95" w:rsidRDefault="00CC5A95" w:rsidP="00CC5A95">
      <w:r w:rsidRPr="00CC5A95">
        <w:t xml:space="preserve">Did this activity increase access to opportunities, benefits and/or resources for a group </w:t>
      </w:r>
    </w:p>
    <w:p w:rsidR="00CC5A95" w:rsidRDefault="00CC5A95" w:rsidP="00CC5A95">
      <w:r w:rsidRPr="00CC5A95">
        <w:t xml:space="preserve">that has not traditionally been included (e.g. men reached for family planning services; out of </w:t>
      </w:r>
    </w:p>
    <w:p w:rsidR="00CC5A95" w:rsidRDefault="00CC5A95" w:rsidP="00CC5A95">
      <w:r w:rsidRPr="00CC5A95">
        <w:t>school boys given literacy classes; girls attending after school homework clubs)?</w:t>
      </w:r>
      <w:r>
        <w:tab/>
      </w:r>
      <w:r>
        <w:tab/>
      </w:r>
      <w:r>
        <w:tab/>
      </w:r>
      <w:r>
        <w:sym w:font="Wingdings 3" w:char="F0F1"/>
      </w:r>
      <w:r>
        <w:t xml:space="preserve"> No  </w:t>
      </w:r>
      <w:r>
        <w:sym w:font="Wingdings 3" w:char="F0F1"/>
      </w:r>
      <w:r>
        <w:t xml:space="preserve"> Yes   </w:t>
      </w:r>
    </w:p>
    <w:p w:rsidR="00CC5A95" w:rsidRDefault="00CC5A95" w:rsidP="00CC5A95"/>
    <w:p w:rsidR="00CC5A95" w:rsidRDefault="00CC5A95" w:rsidP="00CC5A95">
      <w:r>
        <w:t>Did this activity increase skills development, whether social, technical or professional for a</w:t>
      </w:r>
    </w:p>
    <w:p w:rsidR="00CC5A95" w:rsidRDefault="00CC5A95" w:rsidP="00CC5A95">
      <w:r>
        <w:t>group that has not traditionally been included (e.g. young women garnering jobs that would</w:t>
      </w:r>
    </w:p>
    <w:p w:rsidR="00CC5A95" w:rsidRDefault="00CC5A95" w:rsidP="00CC5A95">
      <w:r>
        <w:t>previously have been inaccessible using skills learned in the activity)?</w:t>
      </w:r>
      <w:r>
        <w:tab/>
      </w:r>
      <w:r>
        <w:tab/>
      </w:r>
      <w:r>
        <w:tab/>
      </w:r>
      <w:r>
        <w:tab/>
      </w:r>
      <w:r>
        <w:sym w:font="Wingdings 3" w:char="F0F1"/>
      </w:r>
      <w:r>
        <w:t xml:space="preserve"> No  </w:t>
      </w:r>
      <w:r>
        <w:sym w:font="Wingdings 3" w:char="F0F1"/>
      </w:r>
      <w:r>
        <w:t xml:space="preserve"> Yes </w:t>
      </w:r>
    </w:p>
    <w:p w:rsidR="00CC5A95" w:rsidRDefault="00CC5A95" w:rsidP="00CC5A95"/>
    <w:p w:rsidR="00CC5A95" w:rsidRDefault="00CC5A95" w:rsidP="00CC5A95">
      <w:r>
        <w:t>Did the activity lead to empowerment via leadership, participation and/or decision-making</w:t>
      </w:r>
    </w:p>
    <w:p w:rsidR="00767FAB" w:rsidRDefault="00CC5A95" w:rsidP="00CC5A95">
      <w:r>
        <w:t xml:space="preserve">(e.g. girls implementing action plans after Camp GLOW; men talking to other men about </w:t>
      </w:r>
    </w:p>
    <w:p w:rsidR="00767FAB" w:rsidRDefault="00CC5A95" w:rsidP="00CC5A95">
      <w:r>
        <w:lastRenderedPageBreak/>
        <w:t>HIV/AI</w:t>
      </w:r>
      <w:r w:rsidR="00767FAB">
        <w:t>DS; teachers demonstrating gender equitable teaching practices with their colleagues)?</w:t>
      </w:r>
      <w:r w:rsidR="00767FAB">
        <w:tab/>
      </w:r>
      <w:r w:rsidR="00767FAB">
        <w:sym w:font="Wingdings 3" w:char="F0F1"/>
      </w:r>
      <w:r w:rsidR="00767FAB">
        <w:t xml:space="preserve"> No  </w:t>
      </w:r>
      <w:r w:rsidR="00767FAB">
        <w:sym w:font="Wingdings 3" w:char="F0F1"/>
      </w:r>
      <w:r w:rsidR="00767FAB">
        <w:t xml:space="preserve"> Yes   </w:t>
      </w:r>
    </w:p>
    <w:p w:rsidR="00767FAB" w:rsidRDefault="00767FAB" w:rsidP="00CC5A95"/>
    <w:p w:rsidR="00767FAB" w:rsidRDefault="00767FAB" w:rsidP="00CC5A95">
      <w:r>
        <w:t>Where did this activity take place?</w:t>
      </w:r>
    </w:p>
    <w:p w:rsidR="005D490B" w:rsidRDefault="005D490B" w:rsidP="005D490B">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13536" behindDoc="0" locked="0" layoutInCell="1" allowOverlap="1" wp14:anchorId="1088E7E8" wp14:editId="6F357C01">
                <wp:simplePos x="0" y="0"/>
                <wp:positionH relativeFrom="column">
                  <wp:posOffset>2495550</wp:posOffset>
                </wp:positionH>
                <wp:positionV relativeFrom="paragraph">
                  <wp:posOffset>12700</wp:posOffset>
                </wp:positionV>
                <wp:extent cx="228600" cy="114300"/>
                <wp:effectExtent l="0" t="0" r="19050"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5" type="#_x0000_t202" style="position:absolute;left:0;text-align:left;margin-left:196.5pt;margin-top:1pt;width:18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ELLAIAAFg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sphRCywCAABYBAAADgAAAAAAAAAAAAAAAAAuAgAAZHJz&#10;L2Uyb0RvYy54bWxQSwECLQAUAAYACAAAACEAPVfpU94AAAAIAQAADwAAAAAAAAAAAAAAAACGBAAA&#10;ZHJzL2Rvd25yZXYueG1sUEsFBgAAAAAEAAQA8wAAAJEFAAAAAA==&#10;">
                <v:textbox>
                  <w:txbxContent>
                    <w:p w:rsidR="00357589" w:rsidRDefault="00357589" w:rsidP="005D490B"/>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3D337F2C" wp14:editId="7BA287B5">
                <wp:simplePos x="0" y="0"/>
                <wp:positionH relativeFrom="column">
                  <wp:posOffset>447675</wp:posOffset>
                </wp:positionH>
                <wp:positionV relativeFrom="paragraph">
                  <wp:posOffset>12700</wp:posOffset>
                </wp:positionV>
                <wp:extent cx="228600" cy="114300"/>
                <wp:effectExtent l="9525" t="6350" r="9525"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6" type="#_x0000_t202" style="position:absolute;left:0;text-align:left;margin-left:35.25pt;margin-top:1pt;width:18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G7WedCwCAABZBAAADgAAAAAAAAAAAAAAAAAuAgAAZHJzL2Uy&#10;b0RvYy54bWxQSwECLQAUAAYACAAAACEAWRh2TtsAAAAHAQAADwAAAAAAAAAAAAAAAACGBAAAZHJz&#10;L2Rvd25yZXYueG1sUEsFBgAAAAAEAAQA8wAAAI4FAAAAAA==&#10;">
                <v:textbox>
                  <w:txbxContent>
                    <w:p w:rsidR="00357589" w:rsidRDefault="00357589" w:rsidP="005D490B"/>
                  </w:txbxContent>
                </v:textbox>
              </v:shape>
            </w:pict>
          </mc:Fallback>
        </mc:AlternateContent>
      </w:r>
      <w:r>
        <w:rPr>
          <w:rFonts w:ascii="Times New Roman" w:hAnsi="Times New Roman" w:cs="Times New Roman"/>
          <w:sz w:val="20"/>
          <w:szCs w:val="20"/>
        </w:rPr>
        <w:t xml:space="preserve">In-school event                       </w:t>
      </w:r>
      <w:r>
        <w:rPr>
          <w:rFonts w:ascii="Times New Roman" w:hAnsi="Times New Roman" w:cs="Times New Roman"/>
          <w:sz w:val="20"/>
          <w:szCs w:val="20"/>
        </w:rPr>
        <w:tab/>
        <w:t xml:space="preserve"> </w:t>
      </w:r>
      <w:r>
        <w:rPr>
          <w:rFonts w:ascii="Times New Roman" w:hAnsi="Times New Roman" w:cs="Times New Roman"/>
          <w:sz w:val="20"/>
          <w:szCs w:val="20"/>
        </w:rPr>
        <w:tab/>
        <w:t xml:space="preserve">Camp (please provide camp information in the Youth As </w:t>
      </w:r>
    </w:p>
    <w:p w:rsidR="005D490B" w:rsidRPr="00FD5062" w:rsidRDefault="005D490B" w:rsidP="005D490B">
      <w:pPr>
        <w:pStyle w:val="ListParagraph"/>
        <w:ind w:left="4320"/>
        <w:rPr>
          <w:rFonts w:ascii="Times New Roman" w:hAnsi="Times New Roman" w:cs="Times New Roman"/>
          <w:sz w:val="20"/>
          <w:szCs w:val="20"/>
        </w:rPr>
      </w:pPr>
      <w:r>
        <w:rPr>
          <w:rFonts w:ascii="Times New Roman" w:hAnsi="Times New Roman" w:cs="Times New Roman"/>
          <w:sz w:val="20"/>
          <w:szCs w:val="20"/>
        </w:rPr>
        <w:t>Resource CSPP area by answering Yes to “Did this activity support Youth as Resource CSPP” and then completing question 2 in that section</w:t>
      </w:r>
    </w:p>
    <w:p w:rsidR="005D490B" w:rsidRDefault="005D490B" w:rsidP="005D490B">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5584" behindDoc="0" locked="0" layoutInCell="1" allowOverlap="1" wp14:anchorId="0CBE2DAC" wp14:editId="76EACA31">
                <wp:simplePos x="0" y="0"/>
                <wp:positionH relativeFrom="column">
                  <wp:posOffset>2495550</wp:posOffset>
                </wp:positionH>
                <wp:positionV relativeFrom="paragraph">
                  <wp:posOffset>19050</wp:posOffset>
                </wp:positionV>
                <wp:extent cx="228600" cy="114300"/>
                <wp:effectExtent l="0" t="0" r="19050"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left:0;text-align:left;margin-left:196.5pt;margin-top:1.5pt;width:18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5LAIAAFk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zlX5eSwCAABZBAAADgAAAAAAAAAAAAAAAAAuAgAAZHJz&#10;L2Uyb0RvYy54bWxQSwECLQAUAAYACAAAACEAZHt+tt4AAAAIAQAADwAAAAAAAAAAAAAAAACGBAAA&#10;ZHJzL2Rvd25yZXYueG1sUEsFBgAAAAAEAAQA8wAAAJEFAAAAAA==&#10;">
                <v:textbox>
                  <w:txbxContent>
                    <w:p w:rsidR="00357589" w:rsidRDefault="00357589" w:rsidP="005D490B"/>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4560" behindDoc="0" locked="0" layoutInCell="1" allowOverlap="1" wp14:anchorId="285BA82C" wp14:editId="5F4F68E3">
                <wp:simplePos x="0" y="0"/>
                <wp:positionH relativeFrom="column">
                  <wp:posOffset>447675</wp:posOffset>
                </wp:positionH>
                <wp:positionV relativeFrom="paragraph">
                  <wp:posOffset>9525</wp:posOffset>
                </wp:positionV>
                <wp:extent cx="228600" cy="114300"/>
                <wp:effectExtent l="9525" t="6350" r="9525" b="1270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35.25pt;margin-top:.75pt;width:18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5SH+9CsCAABZBAAADgAAAAAAAAAAAAAAAAAuAgAAZHJzL2Uy&#10;b0RvYy54bWxQSwECLQAUAAYACAAAACEAlkkfBNwAAAAHAQAADwAAAAAAAAAAAAAAAACFBAAAZHJz&#10;L2Rvd25yZXYueG1sUEsFBgAAAAAEAAQA8wAAAI4FAAAAAA==&#10;">
                <v:textbox>
                  <w:txbxContent>
                    <w:p w:rsidR="00357589" w:rsidRDefault="00357589" w:rsidP="005D490B"/>
                  </w:txbxContent>
                </v:textbox>
              </v:shape>
            </w:pict>
          </mc:Fallback>
        </mc:AlternateContent>
      </w:r>
      <w:r>
        <w:rPr>
          <w:rFonts w:ascii="Times New Roman" w:hAnsi="Times New Roman" w:cs="Times New Roman"/>
          <w:sz w:val="20"/>
          <w:szCs w:val="20"/>
        </w:rPr>
        <w:t xml:space="preserve">        Community event              </w:t>
      </w:r>
      <w:r>
        <w:rPr>
          <w:rFonts w:ascii="Times New Roman" w:hAnsi="Times New Roman" w:cs="Times New Roman"/>
          <w:sz w:val="20"/>
          <w:szCs w:val="20"/>
        </w:rPr>
        <w:tab/>
      </w:r>
      <w:r>
        <w:rPr>
          <w:rFonts w:ascii="Times New Roman" w:hAnsi="Times New Roman" w:cs="Times New Roman"/>
          <w:sz w:val="20"/>
          <w:szCs w:val="20"/>
        </w:rPr>
        <w:tab/>
      </w:r>
      <w:r w:rsidR="00E31FE3">
        <w:rPr>
          <w:rFonts w:ascii="Times New Roman" w:hAnsi="Times New Roman" w:cs="Times New Roman"/>
          <w:sz w:val="20"/>
          <w:szCs w:val="20"/>
        </w:rPr>
        <w:t>Student event (outside school hours)</w:t>
      </w:r>
    </w:p>
    <w:p w:rsidR="005D490B" w:rsidRPr="00FD5062" w:rsidRDefault="005D490B" w:rsidP="00E31FE3">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17632" behindDoc="0" locked="0" layoutInCell="1" allowOverlap="1" wp14:anchorId="413F5756" wp14:editId="36065CF4">
                <wp:simplePos x="0" y="0"/>
                <wp:positionH relativeFrom="column">
                  <wp:posOffset>2495550</wp:posOffset>
                </wp:positionH>
                <wp:positionV relativeFrom="paragraph">
                  <wp:posOffset>12700</wp:posOffset>
                </wp:positionV>
                <wp:extent cx="228600" cy="114300"/>
                <wp:effectExtent l="0" t="0" r="19050" b="190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left:0;text-align:left;margin-left:196.5pt;margin-top:1pt;width:18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DDBmfktAgAAWQQAAA4AAAAAAAAAAAAAAAAALgIAAGRy&#10;cy9lMm9Eb2MueG1sUEsBAi0AFAAGAAgAAAAhAD1X6VPeAAAACAEAAA8AAAAAAAAAAAAAAAAAhwQA&#10;AGRycy9kb3ducmV2LnhtbFBLBQYAAAAABAAEAPMAAACSBQAAAAA=&#10;">
                <v:textbox>
                  <w:txbxContent>
                    <w:p w:rsidR="00357589" w:rsidRDefault="00357589" w:rsidP="005D490B"/>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6608" behindDoc="0" locked="0" layoutInCell="1" allowOverlap="1" wp14:anchorId="2D28C6E5" wp14:editId="10631942">
                <wp:simplePos x="0" y="0"/>
                <wp:positionH relativeFrom="column">
                  <wp:posOffset>447675</wp:posOffset>
                </wp:positionH>
                <wp:positionV relativeFrom="paragraph">
                  <wp:posOffset>12700</wp:posOffset>
                </wp:positionV>
                <wp:extent cx="228600" cy="114300"/>
                <wp:effectExtent l="9525" t="6350" r="9525" b="1270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0" type="#_x0000_t202" style="position:absolute;left:0;text-align:left;margin-left:35.25pt;margin-top:1pt;width:18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TdYG6ywCAABZBAAADgAAAAAAAAAAAAAAAAAuAgAAZHJzL2Uy&#10;b0RvYy54bWxQSwECLQAUAAYACAAAACEAWRh2TtsAAAAHAQAADwAAAAAAAAAAAAAAAACGBAAAZHJz&#10;L2Rvd25yZXYueG1sUEsFBgAAAAAEAAQA8wAAAI4FAAAAAA==&#10;">
                <v:textbox>
                  <w:txbxContent>
                    <w:p w:rsidR="00357589" w:rsidRDefault="00357589" w:rsidP="005D490B"/>
                  </w:txbxContent>
                </v:textbox>
              </v:shape>
            </w:pict>
          </mc:Fallback>
        </mc:AlternateContent>
      </w:r>
      <w:r>
        <w:rPr>
          <w:rFonts w:ascii="Times New Roman" w:hAnsi="Times New Roman" w:cs="Times New Roman"/>
          <w:sz w:val="20"/>
          <w:szCs w:val="20"/>
        </w:rPr>
        <w:t xml:space="preserve">     </w:t>
      </w:r>
      <w:r w:rsidR="00E31FE3">
        <w:rPr>
          <w:rFonts w:ascii="Times New Roman" w:hAnsi="Times New Roman" w:cs="Times New Roman"/>
          <w:sz w:val="20"/>
          <w:szCs w:val="20"/>
        </w:rPr>
        <w:t xml:space="preserve">   Training</w:t>
      </w:r>
      <w:r>
        <w:rPr>
          <w:rFonts w:ascii="Times New Roman" w:hAnsi="Times New Roman" w:cs="Times New Roman"/>
          <w:sz w:val="20"/>
          <w:szCs w:val="20"/>
        </w:rPr>
        <w:t>             </w:t>
      </w:r>
      <w:r w:rsidR="00E31FE3">
        <w:rPr>
          <w:rFonts w:ascii="Times New Roman" w:hAnsi="Times New Roman" w:cs="Times New Roman"/>
          <w:sz w:val="20"/>
          <w:szCs w:val="20"/>
        </w:rPr>
        <w:tab/>
      </w:r>
      <w:r w:rsidR="00E31FE3">
        <w:rPr>
          <w:rFonts w:ascii="Times New Roman" w:hAnsi="Times New Roman" w:cs="Times New Roman"/>
          <w:sz w:val="20"/>
          <w:szCs w:val="20"/>
        </w:rPr>
        <w:tab/>
      </w:r>
      <w:r w:rsidR="00E31FE3">
        <w:rPr>
          <w:rFonts w:ascii="Times New Roman" w:hAnsi="Times New Roman" w:cs="Times New Roman"/>
          <w:sz w:val="20"/>
          <w:szCs w:val="20"/>
        </w:rPr>
        <w:tab/>
        <w:t>Other please describe</w:t>
      </w:r>
    </w:p>
    <w:p w:rsidR="005D490B" w:rsidRDefault="00E31FE3" w:rsidP="005D490B">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D490B">
        <w:rPr>
          <w:rFonts w:ascii="Times New Roman" w:hAnsi="Times New Roman" w:cs="Times New Roman"/>
          <w:sz w:val="20"/>
          <w:szCs w:val="20"/>
        </w:rPr>
        <w:tab/>
      </w:r>
      <w:r w:rsidR="005D490B">
        <w:rPr>
          <w:rFonts w:ascii="Times New Roman" w:hAnsi="Times New Roman" w:cs="Times New Roman"/>
          <w:sz w:val="20"/>
          <w:szCs w:val="20"/>
          <w:u w:val="single"/>
        </w:rPr>
        <w:tab/>
      </w:r>
      <w:r w:rsidR="005D490B">
        <w:rPr>
          <w:rFonts w:ascii="Times New Roman" w:hAnsi="Times New Roman" w:cs="Times New Roman"/>
          <w:sz w:val="20"/>
          <w:szCs w:val="20"/>
          <w:u w:val="single"/>
        </w:rPr>
        <w:tab/>
      </w:r>
      <w:r w:rsidR="005D490B">
        <w:rPr>
          <w:rFonts w:ascii="Times New Roman" w:hAnsi="Times New Roman" w:cs="Times New Roman"/>
          <w:sz w:val="20"/>
          <w:szCs w:val="20"/>
          <w:u w:val="single"/>
        </w:rPr>
        <w:tab/>
      </w:r>
      <w:r w:rsidR="005D490B">
        <w:rPr>
          <w:rFonts w:ascii="Times New Roman" w:hAnsi="Times New Roman" w:cs="Times New Roman"/>
          <w:sz w:val="20"/>
          <w:szCs w:val="20"/>
          <w:u w:val="single"/>
        </w:rPr>
        <w:tab/>
      </w:r>
    </w:p>
    <w:p w:rsidR="005D490B" w:rsidRDefault="005D490B" w:rsidP="005D490B">
      <w:pPr>
        <w:pStyle w:val="ListParagraph"/>
        <w:rPr>
          <w:rFonts w:ascii="Times New Roman" w:hAnsi="Times New Roman" w:cs="Times New Roman"/>
          <w:sz w:val="20"/>
          <w:szCs w:val="20"/>
          <w:u w:val="single"/>
        </w:rPr>
      </w:pPr>
    </w:p>
    <w:p w:rsidR="00767FAB" w:rsidRDefault="00767FAB" w:rsidP="00CC5A95">
      <w:pPr>
        <w:rPr>
          <w:u w:val="single"/>
        </w:rPr>
      </w:pPr>
    </w:p>
    <w:p w:rsidR="00CA6190" w:rsidRDefault="00CA6190" w:rsidP="00CC5A95">
      <w:pPr>
        <w:rPr>
          <w:u w:val="single"/>
        </w:rPr>
      </w:pPr>
    </w:p>
    <w:p w:rsidR="00CA6190" w:rsidRDefault="00CA6190" w:rsidP="00CC5A95"/>
    <w:p w:rsidR="00CA6190" w:rsidRDefault="00CA6190" w:rsidP="00CC5A95">
      <w:r w:rsidRPr="00CA6190">
        <w:t xml:space="preserve">Did this activity contribute to the </w:t>
      </w:r>
      <w:r w:rsidR="000A5650">
        <w:rPr>
          <w:b/>
          <w:u w:val="single"/>
        </w:rPr>
        <w:t xml:space="preserve">HIV/AIDS </w:t>
      </w:r>
      <w:r w:rsidRPr="00CA6190">
        <w:rPr>
          <w:b/>
          <w:u w:val="single"/>
        </w:rPr>
        <w:t>CSPP</w:t>
      </w:r>
      <w:r w:rsidRPr="00CA6190">
        <w:t>?</w:t>
      </w:r>
      <w:r w:rsidRPr="00CA6190">
        <w:tab/>
      </w:r>
      <w:r>
        <w:tab/>
      </w:r>
      <w:r>
        <w:tab/>
      </w:r>
      <w:r>
        <w:tab/>
      </w:r>
      <w:r>
        <w:tab/>
      </w:r>
      <w:r>
        <w:tab/>
      </w:r>
      <w:r>
        <w:sym w:font="Wingdings 3" w:char="F0F1"/>
      </w:r>
      <w:r>
        <w:t xml:space="preserve"> No  </w:t>
      </w:r>
      <w:r>
        <w:sym w:font="Wingdings 3" w:char="F0F1"/>
      </w:r>
      <w:r w:rsidR="000A5650">
        <w:t xml:space="preserve"> Yes </w:t>
      </w:r>
    </w:p>
    <w:p w:rsidR="00CA6190" w:rsidRDefault="00CA6190" w:rsidP="00CC5A95">
      <w:pPr>
        <w:rPr>
          <w:i/>
        </w:rPr>
      </w:pPr>
      <w:r>
        <w:rPr>
          <w:i/>
        </w:rPr>
        <w:t>(</w:t>
      </w:r>
      <w:r w:rsidRPr="00CA6190">
        <w:rPr>
          <w:i/>
        </w:rPr>
        <w:t>If the activity supported the HIV/AIDS CSPP, please complete necessary indicator data collection tools, which can be obtained from your PM/APCD or M&amp;E Coordinator</w:t>
      </w:r>
      <w:r>
        <w:rPr>
          <w:i/>
        </w:rPr>
        <w:t>)</w:t>
      </w:r>
    </w:p>
    <w:p w:rsidR="00CA6190" w:rsidRDefault="00CA6190" w:rsidP="00CC5A95">
      <w:pPr>
        <w:rPr>
          <w:i/>
        </w:rPr>
      </w:pPr>
    </w:p>
    <w:p w:rsidR="00CA6190" w:rsidRDefault="00CA6190" w:rsidP="00CC5A95">
      <w:pPr>
        <w:rPr>
          <w:u w:val="single"/>
        </w:rPr>
      </w:pPr>
    </w:p>
    <w:p w:rsidR="00CA6190" w:rsidRDefault="00CA6190" w:rsidP="00CC5A95">
      <w:r w:rsidRPr="000A5650">
        <w:t>Did this activity contribute to the</w:t>
      </w:r>
      <w:r w:rsidR="000A5650">
        <w:t xml:space="preserve"> </w:t>
      </w:r>
      <w:r w:rsidR="000A5650">
        <w:rPr>
          <w:b/>
          <w:u w:val="single"/>
        </w:rPr>
        <w:t>T</w:t>
      </w:r>
      <w:r w:rsidRPr="00CA6190">
        <w:rPr>
          <w:b/>
          <w:u w:val="single"/>
        </w:rPr>
        <w:t>echnology</w:t>
      </w:r>
      <w:r>
        <w:rPr>
          <w:b/>
          <w:u w:val="single"/>
        </w:rPr>
        <w:t xml:space="preserve"> for Development (T4D) CSPP?</w:t>
      </w:r>
      <w:r w:rsidRPr="00CA6190">
        <w:rPr>
          <w:i/>
        </w:rPr>
        <w:t xml:space="preserve">  </w:t>
      </w:r>
      <w:r>
        <w:tab/>
      </w:r>
      <w:r>
        <w:tab/>
      </w:r>
      <w:r>
        <w:tab/>
      </w:r>
      <w:r>
        <w:sym w:font="Wingdings 3" w:char="F0F1"/>
      </w:r>
      <w:r>
        <w:t xml:space="preserve"> No  </w:t>
      </w:r>
      <w:r>
        <w:sym w:font="Wingdings 3" w:char="F0F1"/>
      </w:r>
      <w:r>
        <w:t xml:space="preserve"> Yes</w:t>
      </w:r>
    </w:p>
    <w:p w:rsidR="000A5650" w:rsidRDefault="000A5650" w:rsidP="00CC5A95"/>
    <w:p w:rsidR="000A5650" w:rsidRDefault="000A5650" w:rsidP="00CC5A95">
      <w:pPr>
        <w:rPr>
          <w:u w:val="single"/>
        </w:rPr>
      </w:pPr>
      <w:r>
        <w:rPr>
          <w:u w:val="single"/>
        </w:rPr>
        <w:t>If this activity supported the TECHNOLOGY FOR DEVELOPMENT (T4D) CSPP</w:t>
      </w:r>
    </w:p>
    <w:p w:rsidR="000A5650" w:rsidRDefault="000A5650" w:rsidP="00CC5A95">
      <w:pPr>
        <w:rPr>
          <w:u w:val="single"/>
        </w:rPr>
      </w:pPr>
    </w:p>
    <w:p w:rsidR="000A5650" w:rsidRPr="000A5650" w:rsidRDefault="000A5650" w:rsidP="00CC5A95">
      <w:r>
        <w:t>Please check all of the following types of technology that were an integral part of participant learning for this activity</w:t>
      </w:r>
    </w:p>
    <w:p w:rsidR="000A5650" w:rsidRPr="00FD5062" w:rsidRDefault="000A5650" w:rsidP="000A5650">
      <w:pPr>
        <w:pStyle w:val="ListParagraph"/>
        <w:ind w:left="4320" w:hanging="3195"/>
        <w:rPr>
          <w:rFonts w:ascii="Times New Roman" w:hAnsi="Times New Roman" w:cs="Times New Roman"/>
          <w:sz w:val="20"/>
          <w:szCs w:val="20"/>
        </w:rPr>
      </w:pPr>
      <w:r>
        <w:rPr>
          <w:noProof/>
        </w:rPr>
        <mc:AlternateContent>
          <mc:Choice Requires="wps">
            <w:drawing>
              <wp:anchor distT="0" distB="0" distL="114300" distR="114300" simplePos="0" relativeHeight="251680768" behindDoc="0" locked="0" layoutInCell="1" allowOverlap="1" wp14:anchorId="12B90F85" wp14:editId="609512B1">
                <wp:simplePos x="0" y="0"/>
                <wp:positionH relativeFrom="column">
                  <wp:posOffset>2495550</wp:posOffset>
                </wp:positionH>
                <wp:positionV relativeFrom="paragraph">
                  <wp:posOffset>12700</wp:posOffset>
                </wp:positionV>
                <wp:extent cx="228600" cy="1143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left:0;text-align:left;margin-left:196.5pt;margin-top:1pt;width:18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BFH4QMKwIAAFcEAAAOAAAAAAAAAAAAAAAAAC4CAABkcnMv&#10;ZTJvRG9jLnhtbFBLAQItABQABgAIAAAAIQA9V+lT3gAAAAgBAAAPAAAAAAAAAAAAAAAAAIUEAABk&#10;cnMvZG93bnJldi54bWxQSwUGAAAAAAQABADzAAAAkAUAAAAA&#10;">
                <v:textbox>
                  <w:txbxContent>
                    <w:p w:rsidR="00357589" w:rsidRDefault="00357589" w:rsidP="000A5650"/>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51FB050A" wp14:editId="25FD2A53">
                <wp:simplePos x="0" y="0"/>
                <wp:positionH relativeFrom="column">
                  <wp:posOffset>447675</wp:posOffset>
                </wp:positionH>
                <wp:positionV relativeFrom="paragraph">
                  <wp:posOffset>12700</wp:posOffset>
                </wp:positionV>
                <wp:extent cx="228600" cy="114300"/>
                <wp:effectExtent l="9525" t="6350" r="952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2" type="#_x0000_t202" style="position:absolute;left:0;text-align:left;margin-left:35.25pt;margin-top:1pt;width:18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fiKwIAAFc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pCZfiKwIAAFcEAAAOAAAAAAAAAAAAAAAAAC4CAABkcnMvZTJv&#10;RG9jLnhtbFBLAQItABQABgAIAAAAIQBZGHZO2wAAAAcBAAAPAAAAAAAAAAAAAAAAAIUEAABkcnMv&#10;ZG93bnJldi54bWxQSwUGAAAAAAQABADzAAAAjQUAAAAA&#10;">
                <v:textbox>
                  <w:txbxContent>
                    <w:p w:rsidR="00357589" w:rsidRDefault="00357589" w:rsidP="000A5650"/>
                  </w:txbxContent>
                </v:textbox>
              </v:shape>
            </w:pict>
          </mc:Fallback>
        </mc:AlternateContent>
      </w:r>
      <w:r>
        <w:rPr>
          <w:rFonts w:ascii="Times New Roman" w:hAnsi="Times New Roman" w:cs="Times New Roman"/>
          <w:sz w:val="20"/>
          <w:szCs w:val="20"/>
        </w:rPr>
        <w:t xml:space="preserve">Radio/Audio work                       </w:t>
      </w:r>
      <w:r>
        <w:rPr>
          <w:rFonts w:ascii="Times New Roman" w:hAnsi="Times New Roman" w:cs="Times New Roman"/>
          <w:sz w:val="20"/>
          <w:szCs w:val="20"/>
        </w:rPr>
        <w:tab/>
        <w:t xml:space="preserve"> Mobile Phones (e.g. SMS, text, voice, data for information sharing)</w:t>
      </w:r>
    </w:p>
    <w:p w:rsidR="000A5650" w:rsidRDefault="000A5650" w:rsidP="000A5650">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7DE934CD" wp14:editId="769B9388">
                <wp:simplePos x="0" y="0"/>
                <wp:positionH relativeFrom="column">
                  <wp:posOffset>2495550</wp:posOffset>
                </wp:positionH>
                <wp:positionV relativeFrom="paragraph">
                  <wp:posOffset>19050</wp:posOffset>
                </wp:positionV>
                <wp:extent cx="228600" cy="11430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left:0;text-align:left;margin-left:196.5pt;margin-top:1.5pt;width:1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kOKwIAAFcEAAAOAAAAZHJzL2Uyb0RvYy54bWysVNtu2zAMfR+wfxD0vvgyp0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ATwJkOKwIAAFcEAAAOAAAAAAAAAAAAAAAAAC4CAABkcnMv&#10;ZTJvRG9jLnhtbFBLAQItABQABgAIAAAAIQBke3623gAAAAgBAAAPAAAAAAAAAAAAAAAAAIUEAABk&#10;cnMvZG93bnJldi54bWxQSwUGAAAAAAQABADzAAAAkAUAAAAA&#10;">
                <v:textbox>
                  <w:txbxContent>
                    <w:p w:rsidR="00357589" w:rsidRDefault="00357589" w:rsidP="000A5650"/>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319403BC" wp14:editId="16600D41">
                <wp:simplePos x="0" y="0"/>
                <wp:positionH relativeFrom="column">
                  <wp:posOffset>447675</wp:posOffset>
                </wp:positionH>
                <wp:positionV relativeFrom="paragraph">
                  <wp:posOffset>9525</wp:posOffset>
                </wp:positionV>
                <wp:extent cx="228600" cy="114300"/>
                <wp:effectExtent l="9525" t="635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4" type="#_x0000_t202" style="position:absolute;left:0;text-align:left;margin-left:35.25pt;margin-top:.75pt;width:18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5ZKwIAAFcEAAAOAAAAZHJzL2Uyb0RvYy54bWysVNtu2zAMfR+wfxD0vviSpEu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qnSuWSsCAABXBAAADgAAAAAAAAAAAAAAAAAuAgAAZHJzL2Uy&#10;b0RvYy54bWxQSwECLQAUAAYACAAAACEAlkkfBNwAAAAHAQAADwAAAAAAAAAAAAAAAACFBAAAZHJz&#10;L2Rvd25yZXYueG1sUEsFBgAAAAAEAAQA8wAAAI4FAAAAAA==&#10;">
                <v:textbox>
                  <w:txbxContent>
                    <w:p w:rsidR="00357589" w:rsidRDefault="00357589" w:rsidP="000A5650"/>
                  </w:txbxContent>
                </v:textbox>
              </v:shape>
            </w:pict>
          </mc:Fallback>
        </mc:AlternateContent>
      </w:r>
      <w:r>
        <w:rPr>
          <w:rFonts w:ascii="Times New Roman" w:hAnsi="Times New Roman" w:cs="Times New Roman"/>
          <w:sz w:val="20"/>
          <w:szCs w:val="20"/>
        </w:rPr>
        <w:t xml:space="preserve">        TV/Video work              </w:t>
      </w:r>
      <w:r>
        <w:rPr>
          <w:rFonts w:ascii="Times New Roman" w:hAnsi="Times New Roman" w:cs="Times New Roman"/>
          <w:sz w:val="20"/>
          <w:szCs w:val="20"/>
        </w:rPr>
        <w:tab/>
      </w:r>
      <w:r>
        <w:rPr>
          <w:rFonts w:ascii="Times New Roman" w:hAnsi="Times New Roman" w:cs="Times New Roman"/>
          <w:sz w:val="20"/>
          <w:szCs w:val="20"/>
        </w:rPr>
        <w:tab/>
        <w:t>Computer/Internet lab establishment</w:t>
      </w:r>
    </w:p>
    <w:p w:rsidR="000A5650" w:rsidRDefault="000A5650" w:rsidP="000A5650">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685888" behindDoc="0" locked="0" layoutInCell="1" allowOverlap="1" wp14:anchorId="12B90F85" wp14:editId="609512B1">
                <wp:simplePos x="0" y="0"/>
                <wp:positionH relativeFrom="column">
                  <wp:posOffset>2495550</wp:posOffset>
                </wp:positionH>
                <wp:positionV relativeFrom="paragraph">
                  <wp:posOffset>12700</wp:posOffset>
                </wp:positionV>
                <wp:extent cx="228600" cy="1143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96.5pt;margin-top:1pt;width:18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C1KwIAAFc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CQvaC1KwIAAFcEAAAOAAAAAAAAAAAAAAAAAC4CAABkcnMv&#10;ZTJvRG9jLnhtbFBLAQItABQABgAIAAAAIQA9V+lT3gAAAAgBAAAPAAAAAAAAAAAAAAAAAIUEAABk&#10;cnMvZG93bnJldi54bWxQSwUGAAAAAAQABADzAAAAkAUAAAAA&#10;">
                <v:textbox>
                  <w:txbxContent>
                    <w:p w:rsidR="00357589" w:rsidRDefault="00357589" w:rsidP="000A5650"/>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51FB050A" wp14:editId="25FD2A53">
                <wp:simplePos x="0" y="0"/>
                <wp:positionH relativeFrom="column">
                  <wp:posOffset>447675</wp:posOffset>
                </wp:positionH>
                <wp:positionV relativeFrom="paragraph">
                  <wp:posOffset>12700</wp:posOffset>
                </wp:positionV>
                <wp:extent cx="228600" cy="114300"/>
                <wp:effectExtent l="9525" t="6350" r="952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left:0;text-align:left;margin-left:35.25pt;margin-top:1pt;width:18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nyKgIAAFc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">
                <v:textbox>
                  <w:txbxContent>
                    <w:p w:rsidR="00357589" w:rsidRDefault="00357589" w:rsidP="000A5650"/>
                  </w:txbxContent>
                </v:textbox>
              </v:shape>
            </w:pict>
          </mc:Fallback>
        </mc:AlternateContent>
      </w:r>
      <w:r>
        <w:rPr>
          <w:rFonts w:ascii="Times New Roman" w:hAnsi="Times New Roman" w:cs="Times New Roman"/>
          <w:sz w:val="20"/>
          <w:szCs w:val="20"/>
        </w:rPr>
        <w:t xml:space="preserve">        Computer equipment assistance             Computer skills training (e.g. use of mouse, keyboard, Office </w:t>
      </w:r>
    </w:p>
    <w:p w:rsidR="000A5650" w:rsidRPr="00FD5062" w:rsidRDefault="000A5650" w:rsidP="000A5650">
      <w:pPr>
        <w:pStyle w:val="ListParagraph"/>
        <w:ind w:left="4320"/>
        <w:rPr>
          <w:rFonts w:ascii="Times New Roman" w:hAnsi="Times New Roman" w:cs="Times New Roman"/>
          <w:sz w:val="20"/>
          <w:szCs w:val="20"/>
        </w:rPr>
      </w:pPr>
      <w:r>
        <w:rPr>
          <w:rFonts w:ascii="Times New Roman" w:hAnsi="Times New Roman" w:cs="Times New Roman"/>
          <w:sz w:val="20"/>
          <w:szCs w:val="20"/>
        </w:rPr>
        <w:t>tools, email, etc.)</w:t>
      </w:r>
    </w:p>
    <w:p w:rsidR="000A5650" w:rsidRDefault="000A5650" w:rsidP="000A5650">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194E5BE1" wp14:editId="6E27769D">
                <wp:simplePos x="0" y="0"/>
                <wp:positionH relativeFrom="column">
                  <wp:posOffset>2495550</wp:posOffset>
                </wp:positionH>
                <wp:positionV relativeFrom="paragraph">
                  <wp:posOffset>19050</wp:posOffset>
                </wp:positionV>
                <wp:extent cx="228600" cy="1143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7" type="#_x0000_t202" style="position:absolute;left:0;text-align:left;margin-left:196.5pt;margin-top:1.5pt;width:18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2pKgIAAFc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">
                <v:textbox>
                  <w:txbxContent>
                    <w:p w:rsidR="00357589" w:rsidRDefault="00357589" w:rsidP="000A5650"/>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6702F76B" wp14:editId="77DAA08E">
                <wp:simplePos x="0" y="0"/>
                <wp:positionH relativeFrom="column">
                  <wp:posOffset>447675</wp:posOffset>
                </wp:positionH>
                <wp:positionV relativeFrom="paragraph">
                  <wp:posOffset>9525</wp:posOffset>
                </wp:positionV>
                <wp:extent cx="228600" cy="114300"/>
                <wp:effectExtent l="9525" t="6350" r="952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35.25pt;margin-top:.75pt;width:18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lGKwIAAFc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14YZRisCAABXBAAADgAAAAAAAAAAAAAAAAAuAgAAZHJzL2Uy&#10;b0RvYy54bWxQSwECLQAUAAYACAAAACEAlkkfBNwAAAAHAQAADwAAAAAAAAAAAAAAAACFBAAAZHJz&#10;L2Rvd25yZXYueG1sUEsFBgAAAAAEAAQA8wAAAI4FAAAAAA==&#10;">
                <v:textbox>
                  <w:txbxContent>
                    <w:p w:rsidR="00357589" w:rsidRDefault="00357589" w:rsidP="000A5650"/>
                  </w:txbxContent>
                </v:textbox>
              </v:shape>
            </w:pict>
          </mc:Fallback>
        </mc:AlternateContent>
      </w:r>
      <w:r>
        <w:rPr>
          <w:rFonts w:ascii="Times New Roman" w:hAnsi="Times New Roman" w:cs="Times New Roman"/>
          <w:sz w:val="20"/>
          <w:szCs w:val="20"/>
        </w:rPr>
        <w:t xml:space="preserve">        Internet connectivity assistance              Internet skills trainings (e.g. email, search, data collection, </w:t>
      </w:r>
    </w:p>
    <w:p w:rsidR="000A5650" w:rsidRDefault="000A5650" w:rsidP="000A5650">
      <w:pPr>
        <w:pStyle w:val="ListParagraph"/>
        <w:ind w:left="3600" w:firstLine="720"/>
        <w:rPr>
          <w:rFonts w:ascii="Times New Roman" w:hAnsi="Times New Roman" w:cs="Times New Roman"/>
          <w:sz w:val="20"/>
          <w:szCs w:val="20"/>
        </w:rPr>
      </w:pPr>
      <w:r>
        <w:rPr>
          <w:rFonts w:ascii="Times New Roman" w:hAnsi="Times New Roman" w:cs="Times New Roman"/>
          <w:sz w:val="20"/>
          <w:szCs w:val="20"/>
        </w:rPr>
        <w:t>posting, data sharing, etc.)</w:t>
      </w:r>
    </w:p>
    <w:p w:rsidR="000A5650" w:rsidRDefault="000A5650" w:rsidP="000A5650">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78B41D4D" wp14:editId="30D51A5F">
                <wp:simplePos x="0" y="0"/>
                <wp:positionH relativeFrom="column">
                  <wp:posOffset>2495550</wp:posOffset>
                </wp:positionH>
                <wp:positionV relativeFrom="paragraph">
                  <wp:posOffset>19050</wp:posOffset>
                </wp:positionV>
                <wp:extent cx="228600" cy="1143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9" type="#_x0000_t202" style="position:absolute;left:0;text-align:left;margin-left:196.5pt;margin-top:1.5pt;width:18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0dKwIAAFc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AKuJ0dKwIAAFcEAAAOAAAAAAAAAAAAAAAAAC4CAABkcnMv&#10;ZTJvRG9jLnhtbFBLAQItABQABgAIAAAAIQBke3623gAAAAgBAAAPAAAAAAAAAAAAAAAAAIUEAABk&#10;cnMvZG93bnJldi54bWxQSwUGAAAAAAQABADzAAAAkAUAAAAA&#10;">
                <v:textbox>
                  <w:txbxContent>
                    <w:p w:rsidR="00357589" w:rsidRDefault="00357589" w:rsidP="000A5650"/>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7A616AAD" wp14:editId="06466996">
                <wp:simplePos x="0" y="0"/>
                <wp:positionH relativeFrom="column">
                  <wp:posOffset>447675</wp:posOffset>
                </wp:positionH>
                <wp:positionV relativeFrom="paragraph">
                  <wp:posOffset>9525</wp:posOffset>
                </wp:positionV>
                <wp:extent cx="228600" cy="114300"/>
                <wp:effectExtent l="9525" t="6350" r="9525"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0A56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0" type="#_x0000_t202" style="position:absolute;left:0;text-align:left;margin-left:35.25pt;margin-top:.75pt;width:18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w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P3+GHAsAgAAWQQAAA4AAAAAAAAAAAAAAAAALgIAAGRycy9l&#10;Mm9Eb2MueG1sUEsBAi0AFAAGAAgAAAAhAJZJHwTcAAAABwEAAA8AAAAAAAAAAAAAAAAAhgQAAGRy&#10;cy9kb3ducmV2LnhtbFBLBQYAAAAABAAEAPMAAACPBQAAAAA=&#10;">
                <v:textbox>
                  <w:txbxContent>
                    <w:p w:rsidR="00357589" w:rsidRDefault="00357589" w:rsidP="000A5650"/>
                  </w:txbxContent>
                </v:textbox>
              </v:shape>
            </w:pict>
          </mc:Fallback>
        </mc:AlternateContent>
      </w:r>
      <w:r>
        <w:rPr>
          <w:rFonts w:ascii="Times New Roman" w:hAnsi="Times New Roman" w:cs="Times New Roman"/>
          <w:sz w:val="20"/>
          <w:szCs w:val="20"/>
        </w:rPr>
        <w:t xml:space="preserve">        eReaders or tablets              </w:t>
      </w:r>
      <w:r>
        <w:rPr>
          <w:rFonts w:ascii="Times New Roman" w:hAnsi="Times New Roman" w:cs="Times New Roman"/>
          <w:sz w:val="20"/>
          <w:szCs w:val="20"/>
        </w:rPr>
        <w:tab/>
      </w:r>
      <w:r>
        <w:rPr>
          <w:rFonts w:ascii="Times New Roman" w:hAnsi="Times New Roman" w:cs="Times New Roman"/>
          <w:sz w:val="20"/>
          <w:szCs w:val="20"/>
        </w:rPr>
        <w:tab/>
        <w:t>Other (please enter)</w: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0A5650" w:rsidRDefault="000A5650" w:rsidP="000A5650">
      <w:pPr>
        <w:pStyle w:val="ListParagraph"/>
        <w:rPr>
          <w:rFonts w:ascii="Times New Roman" w:hAnsi="Times New Roman" w:cs="Times New Roman"/>
          <w:sz w:val="20"/>
          <w:szCs w:val="20"/>
          <w:u w:val="single"/>
        </w:rPr>
      </w:pPr>
    </w:p>
    <w:p w:rsidR="000A5650" w:rsidRDefault="000A5650" w:rsidP="000A5650">
      <w:r>
        <w:t>Please indicate the primary beneficiary of this activity:</w:t>
      </w:r>
      <w:r>
        <w:tab/>
      </w:r>
    </w:p>
    <w:p w:rsidR="00E31FE3" w:rsidRPr="00FD5062" w:rsidRDefault="00E31FE3" w:rsidP="00E31FE3">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20704" behindDoc="0" locked="0" layoutInCell="1" allowOverlap="1" wp14:anchorId="03E1A788" wp14:editId="02E4CD39">
                <wp:simplePos x="0" y="0"/>
                <wp:positionH relativeFrom="column">
                  <wp:posOffset>2495550</wp:posOffset>
                </wp:positionH>
                <wp:positionV relativeFrom="paragraph">
                  <wp:posOffset>12700</wp:posOffset>
                </wp:positionV>
                <wp:extent cx="228600" cy="114300"/>
                <wp:effectExtent l="0" t="0" r="19050"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1" type="#_x0000_t202" style="position:absolute;left:0;text-align:left;margin-left:196.5pt;margin-top:1pt;width:18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Z3LQ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GV+9nctAgAAWQQAAA4AAAAAAAAAAAAAAAAALgIAAGRy&#10;cy9lMm9Eb2MueG1sUEsBAi0AFAAGAAgAAAAhAD1X6VPeAAAACAEAAA8AAAAAAAAAAAAAAAAAhwQA&#10;AGRycy9kb3ducmV2LnhtbFBLBQYAAAAABAAEAPMAAACSBQ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9680" behindDoc="0" locked="0" layoutInCell="1" allowOverlap="1" wp14:anchorId="1EA1BBC1" wp14:editId="3DACAFDC">
                <wp:simplePos x="0" y="0"/>
                <wp:positionH relativeFrom="column">
                  <wp:posOffset>447675</wp:posOffset>
                </wp:positionH>
                <wp:positionV relativeFrom="paragraph">
                  <wp:posOffset>12700</wp:posOffset>
                </wp:positionV>
                <wp:extent cx="228600" cy="114300"/>
                <wp:effectExtent l="9525" t="6350" r="9525" b="1270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2" type="#_x0000_t202" style="position:absolute;left:0;text-align:left;margin-left:35.25pt;margin-top:1pt;width:18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cx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4ICnMS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Community Center                      </w:t>
      </w:r>
      <w:r>
        <w:rPr>
          <w:rFonts w:ascii="Times New Roman" w:hAnsi="Times New Roman" w:cs="Times New Roman"/>
          <w:sz w:val="20"/>
          <w:szCs w:val="20"/>
        </w:rPr>
        <w:tab/>
        <w:t xml:space="preserve"> School</w:t>
      </w:r>
    </w:p>
    <w:p w:rsidR="00E31FE3" w:rsidRDefault="00E31FE3" w:rsidP="00E31FE3">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2752" behindDoc="0" locked="0" layoutInCell="1" allowOverlap="1" wp14:anchorId="7F94C8C7" wp14:editId="09E77DA5">
                <wp:simplePos x="0" y="0"/>
                <wp:positionH relativeFrom="column">
                  <wp:posOffset>2495550</wp:posOffset>
                </wp:positionH>
                <wp:positionV relativeFrom="paragraph">
                  <wp:posOffset>19050</wp:posOffset>
                </wp:positionV>
                <wp:extent cx="228600" cy="114300"/>
                <wp:effectExtent l="0" t="0" r="1905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3" type="#_x0000_t202" style="position:absolute;left:0;text-align:left;margin-left:196.5pt;margin-top:1.5pt;width:18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A8LAIAAFk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NWDAPCwCAABZBAAADgAAAAAAAAAAAAAAAAAuAgAAZHJz&#10;L2Uyb0RvYy54bWxQSwECLQAUAAYACAAAACEAZHt+tt4AAAAIAQAADwAAAAAAAAAAAAAAAACGBAAA&#10;ZHJzL2Rvd25yZXYueG1sUEsFBgAAAAAEAAQA8wAAAJEFA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10CBE674" wp14:editId="7954BCDD">
                <wp:simplePos x="0" y="0"/>
                <wp:positionH relativeFrom="column">
                  <wp:posOffset>447675</wp:posOffset>
                </wp:positionH>
                <wp:positionV relativeFrom="paragraph">
                  <wp:posOffset>9525</wp:posOffset>
                </wp:positionV>
                <wp:extent cx="228600" cy="114300"/>
                <wp:effectExtent l="9525" t="6350" r="9525" b="127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54" type="#_x0000_t202" style="position:absolute;left:0;text-align:left;margin-left:35.25pt;margin-top:.75pt;width:18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p9LA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FY8un0sAgAAWQQAAA4AAAAAAAAAAAAAAAAALgIAAGRycy9l&#10;Mm9Eb2MueG1sUEsBAi0AFAAGAAgAAAAhAJZJHwTcAAAABwEAAA8AAAAAAAAAAAAAAAAAhgQAAGRy&#10;cy9kb3ducmV2LnhtbFBLBQYAAAAABAAEAPMAAACPBQ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Health Center              </w:t>
      </w:r>
      <w:r>
        <w:rPr>
          <w:rFonts w:ascii="Times New Roman" w:hAnsi="Times New Roman" w:cs="Times New Roman"/>
          <w:sz w:val="20"/>
          <w:szCs w:val="20"/>
        </w:rPr>
        <w:tab/>
      </w:r>
      <w:r>
        <w:rPr>
          <w:rFonts w:ascii="Times New Roman" w:hAnsi="Times New Roman" w:cs="Times New Roman"/>
          <w:sz w:val="20"/>
          <w:szCs w:val="20"/>
        </w:rPr>
        <w:tab/>
        <w:t>Cooperative/Association</w:t>
      </w:r>
    </w:p>
    <w:p w:rsidR="00E31FE3" w:rsidRDefault="00E31FE3" w:rsidP="00E31FE3">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24800" behindDoc="0" locked="0" layoutInCell="1" allowOverlap="1" wp14:anchorId="42DE6A7D" wp14:editId="69A80F28">
                <wp:simplePos x="0" y="0"/>
                <wp:positionH relativeFrom="column">
                  <wp:posOffset>2495550</wp:posOffset>
                </wp:positionH>
                <wp:positionV relativeFrom="paragraph">
                  <wp:posOffset>12700</wp:posOffset>
                </wp:positionV>
                <wp:extent cx="228600" cy="114300"/>
                <wp:effectExtent l="0" t="0" r="19050"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5" type="#_x0000_t202" style="position:absolute;left:0;text-align:left;margin-left:196.5pt;margin-top:1pt;width:18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IPc3XAtAgAAWQQAAA4AAAAAAAAAAAAAAAAALgIAAGRy&#10;cy9lMm9Eb2MueG1sUEsBAi0AFAAGAAgAAAAhAD1X6VPeAAAACAEAAA8AAAAAAAAAAAAAAAAAhwQA&#10;AGRycy9kb3ducmV2LnhtbFBLBQYAAAAABAAEAPMAAACSBQ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6F5A51E3" wp14:editId="770461EE">
                <wp:simplePos x="0" y="0"/>
                <wp:positionH relativeFrom="column">
                  <wp:posOffset>447675</wp:posOffset>
                </wp:positionH>
                <wp:positionV relativeFrom="paragraph">
                  <wp:posOffset>12700</wp:posOffset>
                </wp:positionV>
                <wp:extent cx="228600" cy="114300"/>
                <wp:effectExtent l="9525" t="6350" r="9525" b="1270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6" type="#_x0000_t202" style="position:absolute;left:0;text-align:left;margin-left:35.25pt;margin-top:1pt;width:18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q5LA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X1y6uS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NGO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Government Office</w:t>
      </w:r>
    </w:p>
    <w:p w:rsidR="00E31FE3" w:rsidRPr="00FD5062" w:rsidRDefault="00E31FE3" w:rsidP="00E31FE3">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6848" behindDoc="0" locked="0" layoutInCell="1" allowOverlap="1" wp14:anchorId="26D33C21" wp14:editId="10B68180">
                <wp:simplePos x="0" y="0"/>
                <wp:positionH relativeFrom="column">
                  <wp:posOffset>447675</wp:posOffset>
                </wp:positionH>
                <wp:positionV relativeFrom="paragraph">
                  <wp:posOffset>12700</wp:posOffset>
                </wp:positionV>
                <wp:extent cx="228600" cy="114300"/>
                <wp:effectExtent l="9525" t="6350" r="9525" b="1270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7" type="#_x0000_t202" style="position:absolute;left:0;text-align:left;margin-left:35.25pt;margin-top:1pt;width:18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9LA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Av2zfS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Private Business</w:t>
      </w:r>
    </w:p>
    <w:p w:rsidR="00E31FE3" w:rsidRDefault="00E31FE3" w:rsidP="00E31FE3">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E31FE3" w:rsidRDefault="00E31FE3" w:rsidP="000A5650"/>
    <w:p w:rsidR="00E31FE3" w:rsidRDefault="00E31FE3" w:rsidP="000A5650">
      <w:pPr>
        <w:rPr>
          <w:u w:val="single"/>
        </w:rPr>
      </w:pPr>
    </w:p>
    <w:p w:rsidR="000A5650" w:rsidRDefault="000A5650" w:rsidP="000A5650">
      <w:r>
        <w:t xml:space="preserve">Did this activity contribute to the host country </w:t>
      </w:r>
      <w:r>
        <w:rPr>
          <w:b/>
          <w:u w:val="single"/>
        </w:rPr>
        <w:t>Volunteerism (V2) CSPP?</w:t>
      </w:r>
      <w:r>
        <w:tab/>
      </w:r>
      <w:r>
        <w:tab/>
      </w:r>
      <w:r>
        <w:tab/>
      </w:r>
      <w:r>
        <w:sym w:font="Wingdings 3" w:char="F0F1"/>
      </w:r>
      <w:r>
        <w:t xml:space="preserve"> No  </w:t>
      </w:r>
      <w:r>
        <w:sym w:font="Wingdings 3" w:char="F0F1"/>
      </w:r>
      <w:r>
        <w:t xml:space="preserve"> Yes</w:t>
      </w:r>
    </w:p>
    <w:p w:rsidR="000A5650" w:rsidRDefault="000A5650" w:rsidP="000A5650"/>
    <w:p w:rsidR="000A5650" w:rsidRDefault="000A5650" w:rsidP="000A5650">
      <w:pPr>
        <w:rPr>
          <w:u w:val="single"/>
        </w:rPr>
      </w:pPr>
      <w:r>
        <w:rPr>
          <w:u w:val="single"/>
        </w:rPr>
        <w:t>If this activity supported the VOLUNTEERISM (V2) CSPP</w:t>
      </w:r>
    </w:p>
    <w:p w:rsidR="000A5650" w:rsidRDefault="000A5650" w:rsidP="000A5650">
      <w:pPr>
        <w:rPr>
          <w:u w:val="single"/>
        </w:rPr>
      </w:pPr>
    </w:p>
    <w:p w:rsidR="00A45525" w:rsidRPr="00A45525" w:rsidRDefault="00A45525" w:rsidP="000A5650">
      <w:r>
        <w:t>Please check all areas this activity supported:</w:t>
      </w:r>
    </w:p>
    <w:p w:rsidR="00A45525" w:rsidRPr="00FD5062" w:rsidRDefault="00A45525" w:rsidP="00A45525">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6C7A36E2" wp14:editId="27985B1D">
                <wp:simplePos x="0" y="0"/>
                <wp:positionH relativeFrom="column">
                  <wp:posOffset>447675</wp:posOffset>
                </wp:positionH>
                <wp:positionV relativeFrom="paragraph">
                  <wp:posOffset>12700</wp:posOffset>
                </wp:positionV>
                <wp:extent cx="228600" cy="114300"/>
                <wp:effectExtent l="9525" t="6350" r="9525" b="127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58" type="#_x0000_t202" style="position:absolute;left:0;text-align:left;margin-left:35.25pt;margin-top:1pt;width:18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NNWTaEtAgAAWQQAAA4AAAAAAAAAAAAAAAAALgIAAGRycy9l&#10;Mm9Eb2MueG1sUEsBAi0AFAAGAAgAAAAhAFkYdk7bAAAABwEAAA8AAAAAAAAAAAAAAAAAhwQAAGRy&#10;cy9kb3ducmV2LnhtbFBLBQYAAAAABAAEAPMAAACPBQAAAAA=&#10;">
                <v:textbox>
                  <w:txbxContent>
                    <w:p w:rsidR="00357589" w:rsidRDefault="00357589" w:rsidP="00A45525"/>
                  </w:txbxContent>
                </v:textbox>
              </v:shape>
            </w:pict>
          </mc:Fallback>
        </mc:AlternateContent>
      </w:r>
      <w:r>
        <w:rPr>
          <w:rFonts w:ascii="Times New Roman" w:hAnsi="Times New Roman" w:cs="Times New Roman"/>
          <w:sz w:val="20"/>
          <w:szCs w:val="20"/>
        </w:rPr>
        <w:t>Create opportunities for community members (including youth) to volunteer or serve in their community</w:t>
      </w:r>
    </w:p>
    <w:p w:rsidR="00A45525" w:rsidRPr="00FD5062" w:rsidRDefault="00A45525" w:rsidP="00A45525">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16F43F78" wp14:editId="3333AB82">
                <wp:simplePos x="0" y="0"/>
                <wp:positionH relativeFrom="column">
                  <wp:posOffset>447675</wp:posOffset>
                </wp:positionH>
                <wp:positionV relativeFrom="paragraph">
                  <wp:posOffset>9525</wp:posOffset>
                </wp:positionV>
                <wp:extent cx="228600" cy="114300"/>
                <wp:effectExtent l="9525" t="6350" r="9525"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9" type="#_x0000_t202" style="position:absolute;left:0;text-align:left;margin-left:35.25pt;margin-top:.75pt;width:18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hC7FUsAgAAWQQAAA4AAAAAAAAAAAAAAAAALgIAAGRycy9l&#10;Mm9Eb2MueG1sUEsBAi0AFAAGAAgAAAAhAJZJHwTcAAAABwEAAA8AAAAAAAAAAAAAAAAAhgQAAGRy&#10;cy9kb3ducmV2LnhtbFBLBQYAAAAABAAEAPMAAACPBQAAAAA=&#10;">
                <v:textbox>
                  <w:txbxContent>
                    <w:p w:rsidR="00357589" w:rsidRDefault="00357589" w:rsidP="00A45525"/>
                  </w:txbxContent>
                </v:textbox>
              </v:shape>
            </w:pict>
          </mc:Fallback>
        </mc:AlternateContent>
      </w:r>
      <w:r>
        <w:rPr>
          <w:rFonts w:ascii="Times New Roman" w:hAnsi="Times New Roman" w:cs="Times New Roman"/>
          <w:sz w:val="20"/>
          <w:szCs w:val="20"/>
        </w:rPr>
        <w:t>Build the capacity of community members (including youth) to lead change by mobilizing, managing or supporting local volunteering or service activities</w:t>
      </w:r>
      <w:r>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0A7E8327" wp14:editId="327A3647">
                <wp:simplePos x="0" y="0"/>
                <wp:positionH relativeFrom="column">
                  <wp:posOffset>447675</wp:posOffset>
                </wp:positionH>
                <wp:positionV relativeFrom="paragraph">
                  <wp:posOffset>12700</wp:posOffset>
                </wp:positionV>
                <wp:extent cx="228600" cy="114300"/>
                <wp:effectExtent l="9525" t="6350" r="9525" b="127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60" type="#_x0000_t202" style="position:absolute;left:0;text-align:left;margin-left:35.25pt;margin-top:1pt;width:18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GTkmWKwIAAFkEAAAOAAAAAAAAAAAAAAAAAC4CAABkcnMvZTJv&#10;RG9jLnhtbFBLAQItABQABgAIAAAAIQBZGHZO2wAAAAcBAAAPAAAAAAAAAAAAAAAAAIUEAABkcnMv&#10;ZG93bnJldi54bWxQSwUGAAAAAAQABADzAAAAjQUAAAAA&#10;">
                <v:textbox>
                  <w:txbxContent>
                    <w:p w:rsidR="00357589" w:rsidRDefault="00357589" w:rsidP="00A45525"/>
                  </w:txbxContent>
                </v:textbox>
              </v:shape>
            </w:pict>
          </mc:Fallback>
        </mc:AlternateContent>
      </w:r>
    </w:p>
    <w:p w:rsidR="00A45525" w:rsidRDefault="00A45525" w:rsidP="00A45525">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38DA8C23" wp14:editId="333EF23B">
                <wp:simplePos x="0" y="0"/>
                <wp:positionH relativeFrom="column">
                  <wp:posOffset>447675</wp:posOffset>
                </wp:positionH>
                <wp:positionV relativeFrom="paragraph">
                  <wp:posOffset>9525</wp:posOffset>
                </wp:positionV>
                <wp:extent cx="228600" cy="114300"/>
                <wp:effectExtent l="9525" t="6350" r="9525"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61" type="#_x0000_t202" style="position:absolute;left:0;text-align:left;margin-left:35.25pt;margin-top:.75pt;width:18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hiLQIAAFk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CNWuhiLQIAAFkEAAAOAAAAAAAAAAAAAAAAAC4CAABkcnMv&#10;ZTJvRG9jLnhtbFBLAQItABQABgAIAAAAIQCWSR8E3AAAAAcBAAAPAAAAAAAAAAAAAAAAAIcEAABk&#10;cnMvZG93bnJldi54bWxQSwUGAAAAAAQABADzAAAAkAUAAAAA&#10;">
                <v:textbox>
                  <w:txbxContent>
                    <w:p w:rsidR="00357589" w:rsidRDefault="00357589" w:rsidP="00A45525"/>
                  </w:txbxContent>
                </v:textbox>
              </v:shape>
            </w:pict>
          </mc:Fallback>
        </mc:AlternateContent>
      </w:r>
      <w:r>
        <w:rPr>
          <w:rFonts w:ascii="Times New Roman" w:hAnsi="Times New Roman" w:cs="Times New Roman"/>
          <w:sz w:val="20"/>
          <w:szCs w:val="20"/>
        </w:rPr>
        <w:t>Build the capacity of local organizations or groups to mobilize or manage volunteers more effectively</w:t>
      </w:r>
    </w:p>
    <w:p w:rsidR="000A5650" w:rsidRDefault="00A45525" w:rsidP="00A45525">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656EFD8C" wp14:editId="6E01BFF2">
                <wp:simplePos x="0" y="0"/>
                <wp:positionH relativeFrom="column">
                  <wp:posOffset>447675</wp:posOffset>
                </wp:positionH>
                <wp:positionV relativeFrom="paragraph">
                  <wp:posOffset>9525</wp:posOffset>
                </wp:positionV>
                <wp:extent cx="228600" cy="114300"/>
                <wp:effectExtent l="9525" t="6350" r="9525"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62" type="#_x0000_t202" style="position:absolute;left:0;text-align:left;margin-left:35.25pt;margin-top:.75pt;width:18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vFLQIAAFkEAAAOAAAAZHJzL2Uyb0RvYy54bWysVNtu2zAMfR+wfxD0vvjSJEu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B9CivFLQIAAFkEAAAOAAAAAAAAAAAAAAAAAC4CAABkcnMv&#10;ZTJvRG9jLnhtbFBLAQItABQABgAIAAAAIQCWSR8E3AAAAAcBAAAPAAAAAAAAAAAAAAAAAIcEAABk&#10;cnMvZG93bnJldi54bWxQSwUGAAAAAAQABADzAAAAkAUAAAAA&#10;">
                <v:textbox>
                  <w:txbxContent>
                    <w:p w:rsidR="00357589" w:rsidRDefault="00357589" w:rsidP="00A45525"/>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Support service learning activities in a school or organization</w:t>
      </w:r>
    </w:p>
    <w:p w:rsidR="00A45525" w:rsidRDefault="00A45525" w:rsidP="00A45525">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638F1F93" wp14:editId="04BB4750">
                <wp:simplePos x="0" y="0"/>
                <wp:positionH relativeFrom="column">
                  <wp:posOffset>447675</wp:posOffset>
                </wp:positionH>
                <wp:positionV relativeFrom="paragraph">
                  <wp:posOffset>9525</wp:posOffset>
                </wp:positionV>
                <wp:extent cx="228600" cy="114300"/>
                <wp:effectExtent l="9525" t="6350" r="9525" b="1270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A45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63" type="#_x0000_t202" style="position:absolute;left:0;text-align:left;margin-left:35.25pt;margin-top:.75pt;width:18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OJKwIAAFk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GZeTiSsCAABZBAAADgAAAAAAAAAAAAAAAAAuAgAAZHJzL2Uy&#10;b0RvYy54bWxQSwECLQAUAAYACAAAACEAlkkfBNwAAAAHAQAADwAAAAAAAAAAAAAAAACFBAAAZHJz&#10;L2Rvd25yZXYueG1sUEsFBgAAAAAEAAQA8wAAAI4FAAAAAA==&#10;">
                <v:textbox>
                  <w:txbxContent>
                    <w:p w:rsidR="00357589" w:rsidRDefault="00357589" w:rsidP="00A45525"/>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Support service movements be assisting in the development or strengthening of host country </w:t>
      </w:r>
    </w:p>
    <w:p w:rsidR="00A45525" w:rsidRPr="000A5650" w:rsidRDefault="00A45525" w:rsidP="00A45525">
      <w:pPr>
        <w:pStyle w:val="ListParagraph"/>
        <w:ind w:firstLine="720"/>
        <w:rPr>
          <w:rFonts w:ascii="Times New Roman" w:hAnsi="Times New Roman" w:cs="Times New Roman"/>
          <w:sz w:val="20"/>
          <w:szCs w:val="20"/>
          <w:u w:val="single"/>
        </w:rPr>
      </w:pPr>
      <w:r>
        <w:rPr>
          <w:rFonts w:ascii="Times New Roman" w:hAnsi="Times New Roman" w:cs="Times New Roman"/>
          <w:sz w:val="20"/>
          <w:szCs w:val="20"/>
        </w:rPr>
        <w:t>volunteer/service corps or other service programs or efforts</w:t>
      </w:r>
    </w:p>
    <w:p w:rsidR="00A45525" w:rsidRDefault="00A45525" w:rsidP="00A45525">
      <w:pPr>
        <w:pStyle w:val="ListParagraph"/>
        <w:rPr>
          <w:rFonts w:ascii="Times New Roman" w:hAnsi="Times New Roman" w:cs="Times New Roman"/>
          <w:sz w:val="20"/>
          <w:szCs w:val="20"/>
          <w:u w:val="single"/>
        </w:rPr>
      </w:pPr>
    </w:p>
    <w:p w:rsidR="00A45525" w:rsidRDefault="00A45525" w:rsidP="00A45525">
      <w:pPr>
        <w:pStyle w:val="ListParagraph"/>
        <w:rPr>
          <w:rFonts w:ascii="Times New Roman" w:hAnsi="Times New Roman" w:cs="Times New Roman"/>
          <w:sz w:val="20"/>
          <w:szCs w:val="20"/>
          <w:u w:val="single"/>
        </w:rPr>
      </w:pPr>
    </w:p>
    <w:p w:rsidR="00A45525" w:rsidRDefault="00A45525" w:rsidP="00A45525">
      <w:r>
        <w:t xml:space="preserve">Did this activity contribute to the </w:t>
      </w:r>
      <w:r>
        <w:rPr>
          <w:b/>
          <w:u w:val="single"/>
        </w:rPr>
        <w:t>Youth as Resources CSPP?</w:t>
      </w:r>
      <w:r>
        <w:tab/>
      </w:r>
      <w:r>
        <w:tab/>
      </w:r>
      <w:r>
        <w:tab/>
      </w:r>
      <w:r>
        <w:tab/>
      </w:r>
      <w:r>
        <w:tab/>
      </w:r>
      <w:r>
        <w:sym w:font="Wingdings 3" w:char="F0F1"/>
      </w:r>
      <w:r>
        <w:t xml:space="preserve"> No  </w:t>
      </w:r>
      <w:r>
        <w:sym w:font="Wingdings 3" w:char="F0F1"/>
      </w:r>
      <w:r>
        <w:t xml:space="preserve"> Yes</w:t>
      </w:r>
    </w:p>
    <w:p w:rsidR="00A45525" w:rsidRDefault="00A45525" w:rsidP="00A45525"/>
    <w:p w:rsidR="00A45525" w:rsidRDefault="00A45525" w:rsidP="00A45525">
      <w:pPr>
        <w:rPr>
          <w:u w:val="single"/>
        </w:rPr>
      </w:pPr>
      <w:r>
        <w:rPr>
          <w:u w:val="single"/>
        </w:rPr>
        <w:t>If the activity supported the YOUTH AS RESOURCES CSPP</w:t>
      </w:r>
    </w:p>
    <w:p w:rsidR="00A45525" w:rsidRDefault="005D490B" w:rsidP="00A45525">
      <w:pPr>
        <w:rPr>
          <w:i/>
        </w:rPr>
      </w:pPr>
      <w:r>
        <w:rPr>
          <w:i/>
        </w:rPr>
        <w:t>If this activity took place in a camp, and contributed to the Gender Equality/Women’s Empowerment CSPP, please report it here and also report this activity under the Gender Equality/Women’s Empowerment CSPP.</w:t>
      </w:r>
    </w:p>
    <w:p w:rsidR="005D490B" w:rsidRDefault="005D490B" w:rsidP="00A45525">
      <w:pPr>
        <w:rPr>
          <w:i/>
        </w:rPr>
      </w:pPr>
      <w:r>
        <w:rPr>
          <w:i/>
        </w:rPr>
        <w:t>If this activity took place in a camp, and contributed to HIV/AIDS CSPP or was funded by PEPFAR, please report it here and also report this activity under the HIV/AIDS CSPP</w:t>
      </w:r>
    </w:p>
    <w:p w:rsidR="005D490B" w:rsidRDefault="005D490B" w:rsidP="00A45525">
      <w:pPr>
        <w:rPr>
          <w:i/>
        </w:rPr>
      </w:pPr>
    </w:p>
    <w:p w:rsidR="005D490B" w:rsidRDefault="005D490B" w:rsidP="00A45525">
      <w:r>
        <w:t>Please check all areas this activity supported:</w:t>
      </w:r>
    </w:p>
    <w:p w:rsidR="005D490B" w:rsidRPr="00FD5062" w:rsidRDefault="005D490B" w:rsidP="005D490B">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6170916F" wp14:editId="36884A5B">
                <wp:simplePos x="0" y="0"/>
                <wp:positionH relativeFrom="column">
                  <wp:posOffset>447675</wp:posOffset>
                </wp:positionH>
                <wp:positionV relativeFrom="paragraph">
                  <wp:posOffset>12700</wp:posOffset>
                </wp:positionV>
                <wp:extent cx="228600" cy="114300"/>
                <wp:effectExtent l="9525" t="6350" r="9525"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4" type="#_x0000_t202" style="position:absolute;left:0;text-align:left;margin-left:35.25pt;margin-top:1pt;width:18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Mu2NoktAgAAWQQAAA4AAAAAAAAAAAAAAAAALgIAAGRycy9l&#10;Mm9Eb2MueG1sUEsBAi0AFAAGAAgAAAAhAFkYdk7bAAAABwEAAA8AAAAAAAAAAAAAAAAAhwQAAGRy&#10;cy9kb3ducmV2LnhtbFBLBQYAAAAABAAEAPMAAACPBQAAAAA=&#10;">
                <v:textbox>
                  <w:txbxContent>
                    <w:p w:rsidR="00357589" w:rsidRDefault="00357589" w:rsidP="005D490B"/>
                  </w:txbxContent>
                </v:textbox>
              </v:shape>
            </w:pict>
          </mc:Fallback>
        </mc:AlternateContent>
      </w:r>
      <w:r>
        <w:rPr>
          <w:rFonts w:ascii="Times New Roman" w:hAnsi="Times New Roman" w:cs="Times New Roman"/>
          <w:sz w:val="20"/>
          <w:szCs w:val="20"/>
        </w:rPr>
        <w:t>Promote the development of new life skills in young people (positive identity/self-esteem, communication, decision making, goal setting, teamwork)</w:t>
      </w:r>
    </w:p>
    <w:p w:rsidR="005D490B" w:rsidRPr="005D490B" w:rsidRDefault="005D490B" w:rsidP="005D490B">
      <w:r>
        <w:rPr>
          <w:noProof/>
        </w:rPr>
        <mc:AlternateContent>
          <mc:Choice Requires="wps">
            <w:drawing>
              <wp:anchor distT="0" distB="0" distL="114300" distR="114300" simplePos="0" relativeHeight="251706368" behindDoc="0" locked="0" layoutInCell="1" allowOverlap="1" wp14:anchorId="43128B5E" wp14:editId="3979725C">
                <wp:simplePos x="0" y="0"/>
                <wp:positionH relativeFrom="column">
                  <wp:posOffset>447675</wp:posOffset>
                </wp:positionH>
                <wp:positionV relativeFrom="paragraph">
                  <wp:posOffset>9525</wp:posOffset>
                </wp:positionV>
                <wp:extent cx="228600" cy="114300"/>
                <wp:effectExtent l="9525" t="6350" r="9525"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65" type="#_x0000_t202" style="position:absolute;margin-left:35.25pt;margin-top:.75pt;width:18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WcLAIAAFk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LUMBZwsAgAAWQQAAA4AAAAAAAAAAAAAAAAALgIAAGRycy9l&#10;Mm9Eb2MueG1sUEsBAi0AFAAGAAgAAAAhAJZJHwTcAAAABwEAAA8AAAAAAAAAAAAAAAAAhgQAAGRy&#10;cy9kb3ducmV2LnhtbFBLBQYAAAAABAAEAPMAAACPBQAAAAA=&#10;">
                <v:textbox>
                  <w:txbxContent>
                    <w:p w:rsidR="00357589" w:rsidRDefault="00357589" w:rsidP="005D490B"/>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3250BC4" wp14:editId="3F411799">
                <wp:simplePos x="0" y="0"/>
                <wp:positionH relativeFrom="column">
                  <wp:posOffset>447675</wp:posOffset>
                </wp:positionH>
                <wp:positionV relativeFrom="paragraph">
                  <wp:posOffset>12700</wp:posOffset>
                </wp:positionV>
                <wp:extent cx="228600" cy="114300"/>
                <wp:effectExtent l="9525" t="6350" r="9525" b="1270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66" type="#_x0000_t202" style="position:absolute;margin-left:35.25pt;margin-top:1pt;width:18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jULAIAAFkEAAAOAAAAZHJzL2Uyb0RvYy54bWysVNtu2zAMfR+wfxD0vviSpEu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1Ss41CwCAABZBAAADgAAAAAAAAAAAAAAAAAuAgAAZHJzL2Uy&#10;b0RvYy54bWxQSwECLQAUAAYACAAAACEAWRh2TtsAAAAHAQAADwAAAAAAAAAAAAAAAACGBAAAZHJz&#10;L2Rvd25yZXYueG1sUEsFBgAAAAAEAAQA8wAAAI4FAAAAAA==&#10;">
                <v:textbox>
                  <w:txbxContent>
                    <w:p w:rsidR="00357589" w:rsidRDefault="00357589" w:rsidP="005D490B"/>
                  </w:txbxContent>
                </v:textbox>
              </v:shape>
            </w:pict>
          </mc:Fallback>
        </mc:AlternateContent>
      </w:r>
      <w:r>
        <w:tab/>
      </w:r>
      <w:r>
        <w:tab/>
        <w:t>Promote the development of new leadership behaviors in young people</w:t>
      </w:r>
    </w:p>
    <w:p w:rsidR="005D490B" w:rsidRDefault="005D490B" w:rsidP="005D490B">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4526B071" wp14:editId="784BB1C5">
                <wp:simplePos x="0" y="0"/>
                <wp:positionH relativeFrom="column">
                  <wp:posOffset>447675</wp:posOffset>
                </wp:positionH>
                <wp:positionV relativeFrom="paragraph">
                  <wp:posOffset>9525</wp:posOffset>
                </wp:positionV>
                <wp:extent cx="228600" cy="114300"/>
                <wp:effectExtent l="9525" t="6350" r="9525" b="1270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67" type="#_x0000_t202" style="position:absolute;left:0;text-align:left;margin-left:35.25pt;margin-top:.75pt;width:18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P0ko/EsAgAAWQQAAA4AAAAAAAAAAAAAAAAALgIAAGRycy9l&#10;Mm9Eb2MueG1sUEsBAi0AFAAGAAgAAAAhAJZJHwTcAAAABwEAAA8AAAAAAAAAAAAAAAAAhgQAAGRy&#10;cy9kb3ducmV2LnhtbFBLBQYAAAAABAAEAPMAAACPBQAAAAA=&#10;">
                <v:textbox>
                  <w:txbxContent>
                    <w:p w:rsidR="00357589" w:rsidRDefault="00357589" w:rsidP="005D490B"/>
                  </w:txbxContent>
                </v:textbox>
              </v:shape>
            </w:pict>
          </mc:Fallback>
        </mc:AlternateContent>
      </w:r>
      <w:r>
        <w:rPr>
          <w:rFonts w:ascii="Times New Roman" w:hAnsi="Times New Roman" w:cs="Times New Roman"/>
          <w:sz w:val="20"/>
          <w:szCs w:val="20"/>
        </w:rPr>
        <w:t>Promote the development of new healthy behaviors in young people</w:t>
      </w:r>
    </w:p>
    <w:p w:rsidR="005D490B" w:rsidRDefault="005D490B" w:rsidP="005D490B">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0AEFC0CA" wp14:editId="2AC3C05A">
                <wp:simplePos x="0" y="0"/>
                <wp:positionH relativeFrom="column">
                  <wp:posOffset>447675</wp:posOffset>
                </wp:positionH>
                <wp:positionV relativeFrom="paragraph">
                  <wp:posOffset>9525</wp:posOffset>
                </wp:positionV>
                <wp:extent cx="228600" cy="114300"/>
                <wp:effectExtent l="9525" t="6350" r="9525"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68" type="#_x0000_t202" style="position:absolute;left:0;text-align:left;margin-left:35.25pt;margin-top:.75pt;width:18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LQ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ApX1/+LQIAAFkEAAAOAAAAAAAAAAAAAAAAAC4CAABkcnMv&#10;ZTJvRG9jLnhtbFBLAQItABQABgAIAAAAIQCWSR8E3AAAAAcBAAAPAAAAAAAAAAAAAAAAAIcEAABk&#10;cnMvZG93bnJldi54bWxQSwUGAAAAAAQABADzAAAAkAUAAAAA&#10;">
                <v:textbox>
                  <w:txbxContent>
                    <w:p w:rsidR="00357589" w:rsidRDefault="00357589" w:rsidP="005D490B"/>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Promote the development of new skills for the world of work</w:t>
      </w:r>
    </w:p>
    <w:p w:rsidR="005D490B" w:rsidRDefault="005D490B" w:rsidP="005D490B">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32B714AA" wp14:editId="34A07AAD">
                <wp:simplePos x="0" y="0"/>
                <wp:positionH relativeFrom="column">
                  <wp:posOffset>447675</wp:posOffset>
                </wp:positionH>
                <wp:positionV relativeFrom="paragraph">
                  <wp:posOffset>9525</wp:posOffset>
                </wp:positionV>
                <wp:extent cx="228600" cy="114300"/>
                <wp:effectExtent l="9525" t="6350" r="9525"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D49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69" type="#_x0000_t202" style="position:absolute;left:0;text-align:left;margin-left:35.25pt;margin-top:.75pt;width:18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FflbOssAgAAWQQAAA4AAAAAAAAAAAAAAAAALgIAAGRycy9l&#10;Mm9Eb2MueG1sUEsBAi0AFAAGAAgAAAAhAJZJHwTcAAAABwEAAA8AAAAAAAAAAAAAAAAAhgQAAGRy&#10;cy9kb3ducmV2LnhtbFBLBQYAAAAABAAEAPMAAACPBQAAAAA=&#10;">
                <v:textbox>
                  <w:txbxContent>
                    <w:p w:rsidR="00357589" w:rsidRDefault="00357589" w:rsidP="005D490B"/>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Create or continue an opportunity for young people to volunteer; (i.e. peer education, tutoring, </w:t>
      </w:r>
    </w:p>
    <w:p w:rsidR="005D490B" w:rsidRDefault="005D490B" w:rsidP="005D490B">
      <w:pPr>
        <w:pStyle w:val="ListParagraph"/>
        <w:ind w:firstLine="720"/>
        <w:rPr>
          <w:rFonts w:ascii="Times New Roman" w:hAnsi="Times New Roman" w:cs="Times New Roman"/>
          <w:sz w:val="20"/>
          <w:szCs w:val="20"/>
        </w:rPr>
      </w:pPr>
      <w:r>
        <w:rPr>
          <w:rFonts w:ascii="Times New Roman" w:hAnsi="Times New Roman" w:cs="Times New Roman"/>
          <w:sz w:val="20"/>
          <w:szCs w:val="20"/>
        </w:rPr>
        <w:t>service learning activities or otherwise act as the facilitators of positive community change)</w:t>
      </w:r>
    </w:p>
    <w:p w:rsidR="005D490B" w:rsidRDefault="005D490B" w:rsidP="005D490B">
      <w:pPr>
        <w:pStyle w:val="ListParagraph"/>
        <w:ind w:firstLine="720"/>
        <w:rPr>
          <w:rFonts w:ascii="Times New Roman" w:hAnsi="Times New Roman" w:cs="Times New Roman"/>
          <w:sz w:val="20"/>
          <w:szCs w:val="20"/>
        </w:rPr>
      </w:pPr>
    </w:p>
    <w:p w:rsidR="00E31FE3" w:rsidRDefault="005D490B" w:rsidP="005D490B">
      <w:r>
        <w:t>Where did this activity take place?</w:t>
      </w:r>
    </w:p>
    <w:p w:rsidR="00E31FE3" w:rsidRPr="00FD5062" w:rsidRDefault="00E31FE3" w:rsidP="00E31FE3">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29920" behindDoc="0" locked="0" layoutInCell="1" allowOverlap="1" wp14:anchorId="6EC9C187" wp14:editId="4D125685">
                <wp:simplePos x="0" y="0"/>
                <wp:positionH relativeFrom="column">
                  <wp:posOffset>2495550</wp:posOffset>
                </wp:positionH>
                <wp:positionV relativeFrom="paragraph">
                  <wp:posOffset>12700</wp:posOffset>
                </wp:positionV>
                <wp:extent cx="228600" cy="114300"/>
                <wp:effectExtent l="0" t="0" r="19050" b="190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0" type="#_x0000_t202" style="position:absolute;left:0;text-align:left;margin-left:196.5pt;margin-top:1pt;width:18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ZIDXOiwCAABZBAAADgAAAAAAAAAAAAAAAAAuAgAAZHJz&#10;L2Uyb0RvYy54bWxQSwECLQAUAAYACAAAACEAPVfpU94AAAAIAQAADwAAAAAAAAAAAAAAAACGBAAA&#10;ZHJzL2Rvd25yZXYueG1sUEsFBgAAAAAEAAQA8wAAAJEFA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538E1D88" wp14:editId="0E0FD5DB">
                <wp:simplePos x="0" y="0"/>
                <wp:positionH relativeFrom="column">
                  <wp:posOffset>447675</wp:posOffset>
                </wp:positionH>
                <wp:positionV relativeFrom="paragraph">
                  <wp:posOffset>12700</wp:posOffset>
                </wp:positionV>
                <wp:extent cx="228600" cy="114300"/>
                <wp:effectExtent l="9525" t="6350" r="9525" b="1270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1" type="#_x0000_t202" style="position:absolute;left:0;text-align:left;margin-left:35.25pt;margin-top:1pt;width:18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Qv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GjrkLy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Boys’ leadership camp                     </w:t>
      </w:r>
      <w:r>
        <w:rPr>
          <w:rFonts w:ascii="Times New Roman" w:hAnsi="Times New Roman" w:cs="Times New Roman"/>
          <w:sz w:val="20"/>
          <w:szCs w:val="20"/>
        </w:rPr>
        <w:tab/>
        <w:t xml:space="preserve"> Girls’ leadership activity/camp (i.e. Camp GLOW)</w:t>
      </w:r>
    </w:p>
    <w:p w:rsidR="00E31FE3" w:rsidRDefault="00E31FE3" w:rsidP="00E31FE3">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108BF82C" wp14:editId="64BC59A5">
                <wp:simplePos x="0" y="0"/>
                <wp:positionH relativeFrom="column">
                  <wp:posOffset>2495550</wp:posOffset>
                </wp:positionH>
                <wp:positionV relativeFrom="paragraph">
                  <wp:posOffset>19050</wp:posOffset>
                </wp:positionV>
                <wp:extent cx="228600" cy="114300"/>
                <wp:effectExtent l="0" t="0" r="19050" b="1905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2" type="#_x0000_t202" style="position:absolute;left:0;text-align:left;margin-left:196.5pt;margin-top:1.5pt;width:18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ggLQ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28C7E87C" wp14:editId="182E92D9">
                <wp:simplePos x="0" y="0"/>
                <wp:positionH relativeFrom="column">
                  <wp:posOffset>447675</wp:posOffset>
                </wp:positionH>
                <wp:positionV relativeFrom="paragraph">
                  <wp:posOffset>9525</wp:posOffset>
                </wp:positionV>
                <wp:extent cx="228600" cy="114300"/>
                <wp:effectExtent l="9525" t="6350" r="9525" b="1270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3" type="#_x0000_t202" style="position:absolute;left:0;text-align:left;margin-left:35.25pt;margin-top:.75pt;width:18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Jk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ok0mQsAgAAWQQAAA4AAAAAAAAAAAAAAAAALgIAAGRycy9l&#10;Mm9Eb2MueG1sUEsBAi0AFAAGAAgAAAAhAJZJHwTcAAAABwEAAA8AAAAAAAAAAAAAAAAAhgQAAGRy&#10;cy9kb3ducmV2LnhtbFBLBQYAAAAABAAEAPMAAACPBQ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Environmental-theme camp              </w:t>
      </w:r>
      <w:r>
        <w:rPr>
          <w:rFonts w:ascii="Times New Roman" w:hAnsi="Times New Roman" w:cs="Times New Roman"/>
          <w:sz w:val="20"/>
          <w:szCs w:val="20"/>
        </w:rPr>
        <w:tab/>
        <w:t>HIV/AIDS-theme camp</w:t>
      </w:r>
    </w:p>
    <w:p w:rsidR="00E31FE3" w:rsidRDefault="00E31FE3" w:rsidP="00E31FE3">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34016" behindDoc="0" locked="0" layoutInCell="1" allowOverlap="1" wp14:anchorId="3515EAC3" wp14:editId="24DC0C37">
                <wp:simplePos x="0" y="0"/>
                <wp:positionH relativeFrom="column">
                  <wp:posOffset>2495550</wp:posOffset>
                </wp:positionH>
                <wp:positionV relativeFrom="paragraph">
                  <wp:posOffset>12700</wp:posOffset>
                </wp:positionV>
                <wp:extent cx="228600" cy="114300"/>
                <wp:effectExtent l="0" t="0" r="19050" b="190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4" type="#_x0000_t202" style="position:absolute;left:0;text-align:left;margin-left:196.5pt;margin-top:1pt;width:18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dk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mAV3ZCwCAABZBAAADgAAAAAAAAAAAAAAAAAuAgAAZHJz&#10;L2Uyb0RvYy54bWxQSwECLQAUAAYACAAAACEAPVfpU94AAAAIAQAADwAAAAAAAAAAAAAAAACGBAAA&#10;ZHJzL2Rvd25yZXYueG1sUEsFBgAAAAAEAAQA8wAAAJEFAAAAAA==&#10;">
                <v:textbox>
                  <w:txbxContent>
                    <w:p w:rsidR="00357589" w:rsidRDefault="00357589" w:rsidP="00E31FE3"/>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2992" behindDoc="0" locked="0" layoutInCell="1" allowOverlap="1" wp14:anchorId="28CD5780" wp14:editId="68A281D8">
                <wp:simplePos x="0" y="0"/>
                <wp:positionH relativeFrom="column">
                  <wp:posOffset>447675</wp:posOffset>
                </wp:positionH>
                <wp:positionV relativeFrom="paragraph">
                  <wp:posOffset>12700</wp:posOffset>
                </wp:positionV>
                <wp:extent cx="228600" cy="114300"/>
                <wp:effectExtent l="9525" t="6350" r="9525" b="1270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5" type="#_x0000_t202" style="position:absolute;left:0;text-align:left;margin-left:35.25pt;margin-top:1pt;width:18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NpLAIAAFk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xrbTaS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Other type of camp             </w:t>
      </w:r>
      <w:r>
        <w:rPr>
          <w:rFonts w:ascii="Times New Roman" w:hAnsi="Times New Roman" w:cs="Times New Roman"/>
          <w:sz w:val="20"/>
          <w:szCs w:val="20"/>
        </w:rPr>
        <w:tab/>
      </w:r>
      <w:r>
        <w:rPr>
          <w:rFonts w:ascii="Times New Roman" w:hAnsi="Times New Roman" w:cs="Times New Roman"/>
          <w:sz w:val="20"/>
          <w:szCs w:val="20"/>
        </w:rPr>
        <w:tab/>
        <w:t>Classroom</w:t>
      </w:r>
    </w:p>
    <w:p w:rsidR="00E31FE3" w:rsidRPr="00FD5062" w:rsidRDefault="00E31FE3" w:rsidP="00E31FE3">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3D5C2C16" wp14:editId="1414220F">
                <wp:simplePos x="0" y="0"/>
                <wp:positionH relativeFrom="column">
                  <wp:posOffset>447675</wp:posOffset>
                </wp:positionH>
                <wp:positionV relativeFrom="paragraph">
                  <wp:posOffset>12700</wp:posOffset>
                </wp:positionV>
                <wp:extent cx="228600" cy="114300"/>
                <wp:effectExtent l="9525" t="6350" r="9525" b="1270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E31F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6" type="#_x0000_t202" style="position:absolute;left:0;text-align:left;margin-left:35.25pt;margin-top:1pt;width:18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sWzguCwCAABZBAAADgAAAAAAAAAAAAAAAAAuAgAAZHJzL2Uy&#10;b0RvYy54bWxQSwECLQAUAAYACAAAACEAWRh2TtsAAAAHAQAADwAAAAAAAAAAAAAAAACGBAAAZHJz&#10;L2Rvd25yZXYueG1sUEsFBgAAAAAEAAQA8wAAAI4FAAAAAA==&#10;">
                <v:textbox>
                  <w:txbxContent>
                    <w:p w:rsidR="00357589" w:rsidRDefault="00357589" w:rsidP="00E31FE3"/>
                  </w:txbxContent>
                </v:textbox>
              </v:shape>
            </w:pict>
          </mc:Fallback>
        </mc:AlternateContent>
      </w:r>
      <w:r>
        <w:rPr>
          <w:rFonts w:ascii="Times New Roman" w:hAnsi="Times New Roman" w:cs="Times New Roman"/>
          <w:sz w:val="20"/>
          <w:szCs w:val="20"/>
        </w:rPr>
        <w:t xml:space="preserve">        Youth club or extracurricular activity setting (i.e., not a camp)</w:t>
      </w:r>
    </w:p>
    <w:p w:rsidR="005D490B" w:rsidRDefault="005D490B" w:rsidP="005D490B">
      <w:pPr>
        <w:rPr>
          <w:u w:val="single"/>
        </w:rPr>
      </w:pPr>
    </w:p>
    <w:p w:rsidR="005D490B" w:rsidRPr="005D490B" w:rsidRDefault="005D490B" w:rsidP="005D490B">
      <w:r>
        <w:t>Please check any of the following youth from special circumstances that were involved with the activity</w:t>
      </w:r>
    </w:p>
    <w:p w:rsidR="00561177" w:rsidRPr="00FD5062" w:rsidRDefault="00561177" w:rsidP="00561177">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0578FF19" wp14:editId="0DDF1B7B">
                <wp:simplePos x="0" y="0"/>
                <wp:positionH relativeFrom="column">
                  <wp:posOffset>447675</wp:posOffset>
                </wp:positionH>
                <wp:positionV relativeFrom="paragraph">
                  <wp:posOffset>12700</wp:posOffset>
                </wp:positionV>
                <wp:extent cx="228600" cy="114300"/>
                <wp:effectExtent l="9525" t="6350" r="9525" b="1270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611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77" type="#_x0000_t202" style="position:absolute;left:0;text-align:left;margin-left:35.25pt;margin-top:1pt;width:18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Ot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z9bTrSwCAABZBAAADgAAAAAAAAAAAAAAAAAuAgAAZHJzL2Uy&#10;b0RvYy54bWxQSwECLQAUAAYACAAAACEAWRh2TtsAAAAHAQAADwAAAAAAAAAAAAAAAACGBAAAZHJz&#10;L2Rvd25yZXYueG1sUEsFBgAAAAAEAAQA8wAAAI4FAAAAAA==&#10;">
                <v:textbox>
                  <w:txbxContent>
                    <w:p w:rsidR="00357589" w:rsidRDefault="00357589" w:rsidP="00561177"/>
                  </w:txbxContent>
                </v:textbox>
              </v:shape>
            </w:pict>
          </mc:Fallback>
        </mc:AlternateContent>
      </w:r>
      <w:r>
        <w:rPr>
          <w:rFonts w:ascii="Times New Roman" w:hAnsi="Times New Roman" w:cs="Times New Roman"/>
          <w:sz w:val="20"/>
          <w:szCs w:val="20"/>
        </w:rPr>
        <w:t>Out-of-school youth</w:t>
      </w:r>
    </w:p>
    <w:p w:rsidR="00561177" w:rsidRPr="005D490B" w:rsidRDefault="00561177" w:rsidP="005C1A12">
      <w:pPr>
        <w:ind w:left="1440"/>
      </w:pPr>
      <w:r>
        <w:rPr>
          <w:noProof/>
        </w:rPr>
        <mc:AlternateContent>
          <mc:Choice Requires="wps">
            <w:drawing>
              <wp:anchor distT="0" distB="0" distL="114300" distR="114300" simplePos="0" relativeHeight="251738112" behindDoc="0" locked="0" layoutInCell="1" allowOverlap="1" wp14:anchorId="432DF668" wp14:editId="5552BA83">
                <wp:simplePos x="0" y="0"/>
                <wp:positionH relativeFrom="column">
                  <wp:posOffset>447675</wp:posOffset>
                </wp:positionH>
                <wp:positionV relativeFrom="paragraph">
                  <wp:posOffset>9525</wp:posOffset>
                </wp:positionV>
                <wp:extent cx="228600" cy="114300"/>
                <wp:effectExtent l="9525" t="6350" r="9525" b="1270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611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78" type="#_x0000_t202" style="position:absolute;left:0;text-align:left;margin-left:35.25pt;margin-top:.75pt;width:18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iLAIAAFkEAAAOAAAAZHJzL2Uyb0RvYy54bWysVNtu2zAMfR+wfxD0vvjSJEu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ButL6IsAgAAWQQAAA4AAAAAAAAAAAAAAAAALgIAAGRycy9l&#10;Mm9Eb2MueG1sUEsBAi0AFAAGAAgAAAAhAJZJHwTcAAAABwEAAA8AAAAAAAAAAAAAAAAAhgQAAGRy&#10;cy9kb3ducmV2LnhtbFBLBQYAAAAABAAEAPMAAACPBQAAAAA=&#10;">
                <v:textbox>
                  <w:txbxContent>
                    <w:p w:rsidR="00357589" w:rsidRDefault="00357589" w:rsidP="00561177"/>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1CA1F69" wp14:editId="2223E799">
                <wp:simplePos x="0" y="0"/>
                <wp:positionH relativeFrom="column">
                  <wp:posOffset>447675</wp:posOffset>
                </wp:positionH>
                <wp:positionV relativeFrom="paragraph">
                  <wp:posOffset>12700</wp:posOffset>
                </wp:positionV>
                <wp:extent cx="228600" cy="114300"/>
                <wp:effectExtent l="9525" t="6350" r="9525" b="1270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611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9" type="#_x0000_t202" style="position:absolute;left:0;text-align:left;margin-left:35.25pt;margin-top:1pt;width:18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SHLQIAAFkEAAAOAAAAZHJzL2Uyb0RvYy54bWysVNtu2zAMfR+wfxD0vvjSJEu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DOitIctAgAAWQQAAA4AAAAAAAAAAAAAAAAALgIAAGRycy9l&#10;Mm9Eb2MueG1sUEsBAi0AFAAGAAgAAAAhAFkYdk7bAAAABwEAAA8AAAAAAAAAAAAAAAAAhwQAAGRy&#10;cy9kb3ducmV2LnhtbFBLBQYAAAAABAAEAPMAAACPBQAAAAA=&#10;">
                <v:textbox>
                  <w:txbxContent>
                    <w:p w:rsidR="00357589" w:rsidRDefault="00357589" w:rsidP="00561177"/>
                  </w:txbxContent>
                </v:textbox>
              </v:shape>
            </w:pict>
          </mc:Fallback>
        </mc:AlternateContent>
      </w:r>
      <w:r>
        <w:t>Orphans and other vulnerable children (OVC) [Make sure you also report on appropriate indicators in the HIV/AIDS CSPP, especially HE-162 PEPFAR]</w:t>
      </w:r>
    </w:p>
    <w:p w:rsidR="00561177" w:rsidRDefault="00561177" w:rsidP="00561177">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0160" behindDoc="0" locked="0" layoutInCell="1" allowOverlap="1" wp14:anchorId="56789400" wp14:editId="6AD29F69">
                <wp:simplePos x="0" y="0"/>
                <wp:positionH relativeFrom="column">
                  <wp:posOffset>447675</wp:posOffset>
                </wp:positionH>
                <wp:positionV relativeFrom="paragraph">
                  <wp:posOffset>9525</wp:posOffset>
                </wp:positionV>
                <wp:extent cx="228600" cy="114300"/>
                <wp:effectExtent l="9525" t="6350" r="9525" b="1270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611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0" type="#_x0000_t202" style="position:absolute;left:0;text-align:left;margin-left:35.25pt;margin-top:.75pt;width:18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N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OXvf40sAgAAWQQAAA4AAAAAAAAAAAAAAAAALgIAAGRycy9l&#10;Mm9Eb2MueG1sUEsBAi0AFAAGAAgAAAAhAJZJHwTcAAAABwEAAA8AAAAAAAAAAAAAAAAAhgQAAGRy&#10;cy9kb3ducmV2LnhtbFBLBQYAAAAABAAEAPMAAACPBQAAAAA=&#10;">
                <v:textbox>
                  <w:txbxContent>
                    <w:p w:rsidR="00357589" w:rsidRDefault="00357589" w:rsidP="00561177"/>
                  </w:txbxContent>
                </v:textbox>
              </v:shape>
            </w:pict>
          </mc:Fallback>
        </mc:AlternateContent>
      </w:r>
      <w:r>
        <w:rPr>
          <w:rFonts w:ascii="Times New Roman" w:hAnsi="Times New Roman" w:cs="Times New Roman"/>
          <w:sz w:val="20"/>
          <w:szCs w:val="20"/>
        </w:rPr>
        <w:t>Youth with Disabilities [Make sure you also provide information in the People with Disabilities CSPP area by answering Yes to “Did this activity support the People with Disabilities CSPP”]</w:t>
      </w:r>
    </w:p>
    <w:p w:rsidR="005C1A12" w:rsidRPr="000B1130" w:rsidRDefault="005C1A12" w:rsidP="000B1130"/>
    <w:p w:rsidR="000B1130" w:rsidRDefault="000B1130" w:rsidP="005C1A12"/>
    <w:p w:rsidR="005C1A12" w:rsidRDefault="005C1A12" w:rsidP="005C1A12">
      <w:r>
        <w:t xml:space="preserve">Did this activity contribute to the </w:t>
      </w:r>
      <w:r>
        <w:rPr>
          <w:b/>
          <w:u w:val="single"/>
        </w:rPr>
        <w:t>People with Disabilities (PWD)?</w:t>
      </w:r>
      <w:r>
        <w:tab/>
      </w:r>
      <w:r>
        <w:tab/>
      </w:r>
      <w:r>
        <w:tab/>
      </w:r>
      <w:r>
        <w:tab/>
      </w:r>
      <w:r>
        <w:sym w:font="Wingdings 3" w:char="F0F1"/>
      </w:r>
      <w:r>
        <w:t xml:space="preserve"> No  </w:t>
      </w:r>
      <w:r>
        <w:sym w:font="Wingdings 3" w:char="F0F1"/>
      </w:r>
      <w:r>
        <w:t xml:space="preserve"> Yes</w:t>
      </w:r>
    </w:p>
    <w:p w:rsidR="005C1A12" w:rsidRDefault="005C1A12" w:rsidP="005C1A12"/>
    <w:p w:rsidR="005C1A12" w:rsidRDefault="005C1A12" w:rsidP="005C1A12">
      <w:pPr>
        <w:rPr>
          <w:u w:val="single"/>
        </w:rPr>
      </w:pPr>
      <w:r>
        <w:rPr>
          <w:u w:val="single"/>
        </w:rPr>
        <w:t>If this activity supported the PEOPLE WITH DISABILITIES (PWD) CSPP</w:t>
      </w:r>
    </w:p>
    <w:p w:rsidR="005C1A12" w:rsidRDefault="005C1A12" w:rsidP="005C1A12"/>
    <w:p w:rsidR="005C1A12" w:rsidRDefault="005C1A12" w:rsidP="005C1A12">
      <w:r>
        <w:t>Did you partner or work with Special Olympics to carry out this activity?</w:t>
      </w:r>
      <w:r>
        <w:tab/>
      </w:r>
      <w:r>
        <w:tab/>
      </w:r>
      <w:r>
        <w:tab/>
      </w:r>
      <w:r>
        <w:sym w:font="Wingdings 3" w:char="F0F1"/>
      </w:r>
      <w:r>
        <w:t xml:space="preserve"> No  </w:t>
      </w:r>
      <w:r>
        <w:sym w:font="Wingdings 3" w:char="F0F1"/>
      </w:r>
      <w:r>
        <w:t xml:space="preserve"> Yes</w:t>
      </w:r>
    </w:p>
    <w:p w:rsidR="005C1A12" w:rsidRDefault="005C1A12" w:rsidP="005C1A12"/>
    <w:p w:rsidR="005C1A12" w:rsidRDefault="005C1A12" w:rsidP="005C1A12">
      <w:r>
        <w:t>Did you use any materials or resources from Special Olympics for this activity?</w:t>
      </w:r>
      <w:r>
        <w:tab/>
      </w:r>
      <w:r>
        <w:tab/>
      </w:r>
      <w:r>
        <w:tab/>
      </w:r>
      <w:r>
        <w:sym w:font="Wingdings 3" w:char="F0F1"/>
      </w:r>
      <w:r>
        <w:t xml:space="preserve"> No  </w:t>
      </w:r>
      <w:r>
        <w:sym w:font="Wingdings 3" w:char="F0F1"/>
      </w:r>
      <w:r>
        <w:t xml:space="preserve"> Yes</w:t>
      </w:r>
    </w:p>
    <w:p w:rsidR="005C1A12" w:rsidRDefault="005C1A12" w:rsidP="005C1A12"/>
    <w:p w:rsidR="005C1A12" w:rsidRDefault="005C1A12" w:rsidP="005C1A12">
      <w:r>
        <w:tab/>
        <w:t>If yes, please describe the Special Olympics materials or resources:</w:t>
      </w:r>
    </w:p>
    <w:p w:rsidR="005C1A12" w:rsidRDefault="000B1130" w:rsidP="005C1A12">
      <w:pPr>
        <w:rPr>
          <w:u w:val="single"/>
        </w:rPr>
      </w:pPr>
      <w: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Pr>
          <w:u w:val="single"/>
        </w:rPr>
        <w:tab/>
      </w:r>
      <w: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sidR="005C1A12">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B1130" w:rsidRPr="000B1130" w:rsidRDefault="000B1130" w:rsidP="005C1A12">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C1A12" w:rsidRDefault="005C1A12" w:rsidP="005C1A12">
      <w:pPr>
        <w:rPr>
          <w:u w:val="single"/>
        </w:rPr>
      </w:pPr>
    </w:p>
    <w:p w:rsidR="005C1A12" w:rsidRDefault="005C1A12" w:rsidP="005C1A12">
      <w:r>
        <w:t>Please check all areas this activity supported</w:t>
      </w:r>
    </w:p>
    <w:p w:rsidR="005C1A12" w:rsidRPr="005C1A12" w:rsidRDefault="005C1A12" w:rsidP="005C1A12">
      <w:r>
        <w:t xml:space="preserve"> </w:t>
      </w:r>
    </w:p>
    <w:p w:rsidR="005C1A12" w:rsidRPr="00FD5062" w:rsidRDefault="005C1A12" w:rsidP="005C1A12">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67C3F988" wp14:editId="6448C8AC">
                <wp:simplePos x="0" y="0"/>
                <wp:positionH relativeFrom="column">
                  <wp:posOffset>447675</wp:posOffset>
                </wp:positionH>
                <wp:positionV relativeFrom="paragraph">
                  <wp:posOffset>12700</wp:posOffset>
                </wp:positionV>
                <wp:extent cx="228600" cy="114300"/>
                <wp:effectExtent l="9525" t="6350" r="9525" b="1270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81" type="#_x0000_t202" style="position:absolute;left:0;text-align:left;margin-left:35.25pt;margin-top:1pt;width:18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hpLQIAAFk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KVZ+GktAgAAWQQAAA4AAAAAAAAAAAAAAAAALgIAAGRycy9l&#10;Mm9Eb2MueG1sUEsBAi0AFAAGAAgAAAAhAFkYdk7bAAAABwEAAA8AAAAAAAAAAAAAAAAAhwQAAGRy&#10;cy9kb3ducmV2LnhtbFBLBQYAAAAABAAEAPMAAACPBQAAAAA=&#10;">
                <v:textbox>
                  <w:txbxContent>
                    <w:p w:rsidR="00357589" w:rsidRDefault="00357589" w:rsidP="005C1A12"/>
                  </w:txbxContent>
                </v:textbox>
              </v:shape>
            </w:pict>
          </mc:Fallback>
        </mc:AlternateContent>
      </w:r>
      <w:r>
        <w:rPr>
          <w:rFonts w:ascii="Times New Roman" w:hAnsi="Times New Roman" w:cs="Times New Roman"/>
          <w:sz w:val="20"/>
          <w:szCs w:val="20"/>
        </w:rPr>
        <w:t>Infrastructure support / physical access</w:t>
      </w:r>
    </w:p>
    <w:p w:rsidR="005C1A12" w:rsidRPr="005D490B" w:rsidRDefault="005C1A12" w:rsidP="005C1A12">
      <w:r>
        <w:rPr>
          <w:noProof/>
        </w:rPr>
        <mc:AlternateContent>
          <mc:Choice Requires="wps">
            <w:drawing>
              <wp:anchor distT="0" distB="0" distL="114300" distR="114300" simplePos="0" relativeHeight="251743232" behindDoc="0" locked="0" layoutInCell="1" allowOverlap="1" wp14:anchorId="57474866" wp14:editId="64B149B1">
                <wp:simplePos x="0" y="0"/>
                <wp:positionH relativeFrom="column">
                  <wp:posOffset>447675</wp:posOffset>
                </wp:positionH>
                <wp:positionV relativeFrom="paragraph">
                  <wp:posOffset>9525</wp:posOffset>
                </wp:positionV>
                <wp:extent cx="228600" cy="114300"/>
                <wp:effectExtent l="9525" t="6350" r="9525" b="1270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82" type="#_x0000_t202" style="position:absolute;margin-left:35.25pt;margin-top:.75pt;width:18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OLQ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CMzfhOLQIAAFkEAAAOAAAAAAAAAAAAAAAAAC4CAABkcnMv&#10;ZTJvRG9jLnhtbFBLAQItABQABgAIAAAAIQCWSR8E3AAAAAcBAAAPAAAAAAAAAAAAAAAAAIcEAABk&#10;cnMvZG93bnJldi54bWxQSwUGAAAAAAQABADzAAAAkAUAAAAA&#10;">
                <v:textbox>
                  <w:txbxContent>
                    <w:p w:rsidR="00357589" w:rsidRDefault="00357589" w:rsidP="005C1A12"/>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006506F0" wp14:editId="3EC7CD6D">
                <wp:simplePos x="0" y="0"/>
                <wp:positionH relativeFrom="column">
                  <wp:posOffset>447675</wp:posOffset>
                </wp:positionH>
                <wp:positionV relativeFrom="paragraph">
                  <wp:posOffset>12700</wp:posOffset>
                </wp:positionV>
                <wp:extent cx="228600" cy="114300"/>
                <wp:effectExtent l="9525" t="6350" r="9525" b="1270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83" type="#_x0000_t202" style="position:absolute;margin-left:35.25pt;margin-top:1pt;width:18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9DLQIAAFk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Fktn0MtAgAAWQQAAA4AAAAAAAAAAAAAAAAALgIAAGRycy9l&#10;Mm9Eb2MueG1sUEsBAi0AFAAGAAgAAAAhAFkYdk7bAAAABwEAAA8AAAAAAAAAAAAAAAAAhwQAAGRy&#10;cy9kb3ducmV2LnhtbFBLBQYAAAAABAAEAPMAAACPBQAAAAA=&#10;">
                <v:textbox>
                  <w:txbxContent>
                    <w:p w:rsidR="00357589" w:rsidRDefault="00357589" w:rsidP="005C1A12"/>
                  </w:txbxContent>
                </v:textbox>
              </v:shape>
            </w:pict>
          </mc:Fallback>
        </mc:AlternateContent>
      </w:r>
      <w:r>
        <w:tab/>
      </w:r>
      <w:r>
        <w:tab/>
        <w:t>Support for families</w:t>
      </w:r>
    </w:p>
    <w:p w:rsidR="005C1A12" w:rsidRDefault="005C1A12" w:rsidP="005C1A12">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122096D5" wp14:editId="07472F24">
                <wp:simplePos x="0" y="0"/>
                <wp:positionH relativeFrom="column">
                  <wp:posOffset>447675</wp:posOffset>
                </wp:positionH>
                <wp:positionV relativeFrom="paragraph">
                  <wp:posOffset>9525</wp:posOffset>
                </wp:positionV>
                <wp:extent cx="228600" cy="114300"/>
                <wp:effectExtent l="9525" t="6350" r="9525" b="1270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84" type="#_x0000_t202" style="position:absolute;left:0;text-align:left;margin-left:35.25pt;margin-top:.75pt;width:18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5bLQ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AgVm5bLQIAAFkEAAAOAAAAAAAAAAAAAAAAAC4CAABkcnMv&#10;ZTJvRG9jLnhtbFBLAQItABQABgAIAAAAIQCWSR8E3AAAAAcBAAAPAAAAAAAAAAAAAAAAAIcEAABk&#10;cnMvZG93bnJldi54bWxQSwUGAAAAAAQABADzAAAAkAUAAAAA&#10;">
                <v:textbox>
                  <w:txbxContent>
                    <w:p w:rsidR="00357589" w:rsidRDefault="00357589" w:rsidP="005C1A12"/>
                  </w:txbxContent>
                </v:textbox>
              </v:shape>
            </w:pict>
          </mc:Fallback>
        </mc:AlternateContent>
      </w:r>
      <w:r>
        <w:rPr>
          <w:rFonts w:ascii="Times New Roman" w:hAnsi="Times New Roman" w:cs="Times New Roman"/>
          <w:sz w:val="20"/>
          <w:szCs w:val="20"/>
        </w:rPr>
        <w:t>Raising awareness / promoting inclusion</w:t>
      </w:r>
    </w:p>
    <w:p w:rsidR="005C1A12" w:rsidRPr="005C1A12" w:rsidRDefault="005C1A12" w:rsidP="005C1A12">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50E82FAD" wp14:editId="7679D124">
                <wp:simplePos x="0" y="0"/>
                <wp:positionH relativeFrom="column">
                  <wp:posOffset>447675</wp:posOffset>
                </wp:positionH>
                <wp:positionV relativeFrom="paragraph">
                  <wp:posOffset>9525</wp:posOffset>
                </wp:positionV>
                <wp:extent cx="228600" cy="114300"/>
                <wp:effectExtent l="9525" t="6350" r="9525" b="1270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85" type="#_x0000_t202" style="position:absolute;left:0;text-align:left;margin-left:35.25pt;margin-top:.75pt;width:18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lWLQIAAFk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D1tglWLQIAAFkEAAAOAAAAAAAAAAAAAAAAAC4CAABkcnMv&#10;ZTJvRG9jLnhtbFBLAQItABQABgAIAAAAIQCWSR8E3AAAAAcBAAAPAAAAAAAAAAAAAAAAAIcEAABk&#10;cnMvZG93bnJldi54bWxQSwUGAAAAAAQABADzAAAAkAUAAAAA&#10;">
                <v:textbox>
                  <w:txbxContent>
                    <w:p w:rsidR="00357589" w:rsidRDefault="00357589" w:rsidP="005C1A12"/>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Teacher training / curriculum development</w:t>
      </w:r>
    </w:p>
    <w:p w:rsidR="005C1A12" w:rsidRDefault="005C1A12" w:rsidP="005C1A12">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3A59555A" wp14:editId="102C4087">
                <wp:simplePos x="0" y="0"/>
                <wp:positionH relativeFrom="column">
                  <wp:posOffset>447675</wp:posOffset>
                </wp:positionH>
                <wp:positionV relativeFrom="paragraph">
                  <wp:posOffset>9525</wp:posOffset>
                </wp:positionV>
                <wp:extent cx="228600" cy="114300"/>
                <wp:effectExtent l="9525" t="6350" r="9525" b="1270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86" type="#_x0000_t202" style="position:absolute;left:0;text-align:left;margin-left:35.25pt;margin-top:.75pt;width:18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K5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5CkrksAgAAWQQAAA4AAAAAAAAAAAAAAAAALgIAAGRycy9l&#10;Mm9Eb2MueG1sUEsBAi0AFAAGAAgAAAAhAJZJHwTcAAAABwEAAA8AAAAAAAAAAAAAAAAAhgQAAGRy&#10;cy9kb3ducmV2LnhtbFBLBQYAAAAABAAEAPMAAACPBQAAAAA=&#10;">
                <v:textbox>
                  <w:txbxContent>
                    <w:p w:rsidR="00357589" w:rsidRDefault="00357589" w:rsidP="005C1A12"/>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Teaching and tutoring</w:t>
      </w:r>
    </w:p>
    <w:p w:rsidR="005C1A12" w:rsidRPr="005C1A12" w:rsidRDefault="005C1A12" w:rsidP="005C1A12">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1D7B77DF" wp14:editId="24B26BD9">
                <wp:simplePos x="0" y="0"/>
                <wp:positionH relativeFrom="column">
                  <wp:posOffset>447675</wp:posOffset>
                </wp:positionH>
                <wp:positionV relativeFrom="paragraph">
                  <wp:posOffset>9525</wp:posOffset>
                </wp:positionV>
                <wp:extent cx="228600" cy="114300"/>
                <wp:effectExtent l="9525" t="6350" r="9525" b="1270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87" type="#_x0000_t202" style="position:absolute;left:0;text-align:left;margin-left:35.25pt;margin-top:.75pt;width:18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W0LAIAAFk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Aui9bQsAgAAWQQAAA4AAAAAAAAAAAAAAAAALgIAAGRycy9l&#10;Mm9Eb2MueG1sUEsBAi0AFAAGAAgAAAAhAJZJHwTcAAAABwEAAA8AAAAAAAAAAAAAAAAAhgQAAGRy&#10;cy9kb3ducmV2LnhtbFBLBQYAAAAABAAEAPMAAACPBQAAAAA=&#10;">
                <v:textbox>
                  <w:txbxContent>
                    <w:p w:rsidR="00357589" w:rsidRDefault="00357589" w:rsidP="005C1A12"/>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Vocational training / workforce development</w:t>
      </w:r>
    </w:p>
    <w:p w:rsidR="005C1A12" w:rsidRDefault="005C1A12" w:rsidP="005C1A12">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0400" behindDoc="0" locked="0" layoutInCell="1" allowOverlap="1" wp14:anchorId="6BE02265" wp14:editId="1094703C">
                <wp:simplePos x="0" y="0"/>
                <wp:positionH relativeFrom="column">
                  <wp:posOffset>447675</wp:posOffset>
                </wp:positionH>
                <wp:positionV relativeFrom="paragraph">
                  <wp:posOffset>9525</wp:posOffset>
                </wp:positionV>
                <wp:extent cx="228600" cy="114300"/>
                <wp:effectExtent l="9525" t="6350" r="9525" b="1270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5C1A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88" type="#_x0000_t202" style="position:absolute;left:0;text-align:left;margin-left:35.25pt;margin-top:.75pt;width:18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PmKw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iWjz5isCAABZBAAADgAAAAAAAAAAAAAAAAAuAgAAZHJzL2Uy&#10;b0RvYy54bWxQSwECLQAUAAYACAAAACEAlkkfBNwAAAAHAQAADwAAAAAAAAAAAAAAAACFBAAAZHJz&#10;L2Rvd25yZXYueG1sUEsFBgAAAAAEAAQA8wAAAI4FAAAAAA==&#10;">
                <v:textbox>
                  <w:txbxContent>
                    <w:p w:rsidR="00357589" w:rsidRDefault="00357589" w:rsidP="005C1A12"/>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Other (please describe)</w:t>
      </w:r>
      <w:r>
        <w:rPr>
          <w:rFonts w:ascii="Times New Roman" w:hAnsi="Times New Roman" w:cs="Times New Roman"/>
          <w:sz w:val="20"/>
          <w:szCs w:val="20"/>
        </w:rPr>
        <w:tab/>
      </w:r>
    </w:p>
    <w:p w:rsidR="005C1A12" w:rsidRPr="000B1130" w:rsidRDefault="005C1A12" w:rsidP="005C1A12">
      <w:pPr>
        <w:pStyle w:val="ListParagraph"/>
        <w:rPr>
          <w:rFonts w:ascii="Times New Roman" w:hAnsi="Times New Roman" w:cs="Times New Roman"/>
          <w:sz w:val="20"/>
          <w:szCs w:val="20"/>
          <w:u w:val="single"/>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rPr>
        <w:tab/>
      </w:r>
      <w:r w:rsidR="000B1130">
        <w:rPr>
          <w:rFonts w:ascii="Times New Roman" w:hAnsi="Times New Roman" w:cs="Times New Roman"/>
          <w:sz w:val="20"/>
          <w:szCs w:val="20"/>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r w:rsidR="000B1130">
        <w:rPr>
          <w:rFonts w:ascii="Times New Roman" w:hAnsi="Times New Roman" w:cs="Times New Roman"/>
          <w:sz w:val="20"/>
          <w:szCs w:val="20"/>
          <w:u w:val="single"/>
        </w:rPr>
        <w:tab/>
      </w:r>
    </w:p>
    <w:p w:rsidR="005C1A12" w:rsidRDefault="005C1A12" w:rsidP="005C1A12">
      <w:pPr>
        <w:rPr>
          <w:u w:val="single"/>
        </w:rPr>
      </w:pPr>
    </w:p>
    <w:p w:rsidR="005C1A12" w:rsidRDefault="005C1A12" w:rsidP="005C1A12">
      <w:r>
        <w:t>Did this activity take place in a camp?</w:t>
      </w:r>
      <w:r>
        <w:tab/>
      </w:r>
      <w:r>
        <w:tab/>
      </w:r>
      <w:r>
        <w:tab/>
      </w:r>
      <w:r>
        <w:tab/>
      </w:r>
      <w:r>
        <w:tab/>
      </w:r>
      <w:r>
        <w:tab/>
      </w:r>
      <w:r>
        <w:tab/>
      </w:r>
      <w:r>
        <w:sym w:font="Wingdings 3" w:char="F0F1"/>
      </w:r>
      <w:r>
        <w:t xml:space="preserve"> No  </w:t>
      </w:r>
      <w:r>
        <w:sym w:font="Wingdings 3" w:char="F0F1"/>
      </w:r>
      <w:r>
        <w:t xml:space="preserve"> Yes</w:t>
      </w:r>
    </w:p>
    <w:p w:rsidR="000B1130" w:rsidRDefault="00405BAD" w:rsidP="00990780">
      <w:pPr>
        <w:rPr>
          <w:i/>
        </w:rPr>
      </w:pPr>
      <w:r>
        <w:rPr>
          <w:i/>
        </w:rPr>
        <w:t>If yes, please provide your camp information in the Youth as Resources CSPP area by answering Yes to “Did this activity support Youth as Resources CSPP” and then completing question 2 in that section</w:t>
      </w:r>
    </w:p>
    <w:p w:rsidR="000B1130" w:rsidRDefault="000B1130" w:rsidP="00990780">
      <w:pPr>
        <w:rPr>
          <w:b/>
          <w:highlight w:val="yellow"/>
        </w:rPr>
      </w:pPr>
    </w:p>
    <w:p w:rsidR="000B1130" w:rsidRDefault="000B1130" w:rsidP="000B1130"/>
    <w:p w:rsidR="000B1130" w:rsidRDefault="000B1130" w:rsidP="000B1130">
      <w:r w:rsidRPr="00CA6190">
        <w:t xml:space="preserve">Did this activity contribute to the </w:t>
      </w:r>
      <w:r>
        <w:rPr>
          <w:b/>
          <w:u w:val="single"/>
        </w:rPr>
        <w:t>Food Security Initiative</w:t>
      </w:r>
      <w:r w:rsidRPr="00CA6190">
        <w:t>?</w:t>
      </w:r>
      <w:r w:rsidRPr="00CA6190">
        <w:tab/>
      </w:r>
      <w:r>
        <w:tab/>
      </w:r>
      <w:r>
        <w:tab/>
      </w:r>
      <w:r>
        <w:tab/>
      </w:r>
      <w:r>
        <w:tab/>
      </w:r>
      <w:r>
        <w:sym w:font="Wingdings 3" w:char="F0F1"/>
      </w:r>
      <w:r>
        <w:t xml:space="preserve"> No  </w:t>
      </w:r>
      <w:r>
        <w:sym w:font="Wingdings 3" w:char="F0F1"/>
      </w:r>
      <w:r>
        <w:t xml:space="preserve"> Yes </w:t>
      </w:r>
    </w:p>
    <w:p w:rsidR="000B1130" w:rsidRDefault="000B1130" w:rsidP="000B1130">
      <w:pPr>
        <w:rPr>
          <w:i/>
        </w:rPr>
      </w:pPr>
      <w:r>
        <w:rPr>
          <w:i/>
        </w:rPr>
        <w:t>(</w:t>
      </w:r>
      <w:r w:rsidRPr="00CA6190">
        <w:rPr>
          <w:i/>
        </w:rPr>
        <w:t>If the</w:t>
      </w:r>
      <w:r>
        <w:rPr>
          <w:i/>
        </w:rPr>
        <w:t xml:space="preserve"> activity supported the FOOD SECURITY INITIATIVE</w:t>
      </w:r>
      <w:r w:rsidRPr="00CA6190">
        <w:rPr>
          <w:i/>
        </w:rPr>
        <w:t>, please complete necessary indicator data collection tools, which can be obtained from your PM/APCD or M&amp;E Coordinator</w:t>
      </w:r>
      <w:r>
        <w:rPr>
          <w:i/>
        </w:rPr>
        <w:t>)</w:t>
      </w:r>
    </w:p>
    <w:p w:rsidR="000B1130" w:rsidRDefault="000B1130" w:rsidP="00990780">
      <w:pPr>
        <w:rPr>
          <w:b/>
          <w:highlight w:val="yellow"/>
        </w:rPr>
      </w:pPr>
    </w:p>
    <w:p w:rsidR="000B1130" w:rsidRDefault="000B1130" w:rsidP="00990780">
      <w:pPr>
        <w:rPr>
          <w:b/>
          <w:highlight w:val="yellow"/>
        </w:rPr>
      </w:pPr>
    </w:p>
    <w:p w:rsidR="00990780" w:rsidRPr="000B1130" w:rsidRDefault="00990780" w:rsidP="00990780">
      <w:pPr>
        <w:rPr>
          <w:i/>
        </w:rPr>
      </w:pPr>
      <w:r>
        <w:rPr>
          <w:b/>
          <w:highlight w:val="yellow"/>
        </w:rPr>
        <w:t>OTHER QUESTIONS</w:t>
      </w:r>
      <w:r w:rsidRPr="005F3BAD">
        <w:rPr>
          <w:b/>
          <w:highlight w:val="yellow"/>
        </w:rPr>
        <w:t xml:space="preserve"> (</w:t>
      </w:r>
      <w:r>
        <w:rPr>
          <w:b/>
          <w:highlight w:val="yellow"/>
        </w:rPr>
        <w:t>Activity</w:t>
      </w:r>
      <w:r w:rsidRPr="005F3BAD">
        <w:rPr>
          <w:b/>
          <w:highlight w:val="yellow"/>
        </w:rPr>
        <w:t xml:space="preserve"> Level Post-Defined Questions)</w:t>
      </w:r>
    </w:p>
    <w:p w:rsidR="00990780" w:rsidRDefault="00990780" w:rsidP="00990780">
      <w:pPr>
        <w:rPr>
          <w:b/>
        </w:rPr>
      </w:pPr>
    </w:p>
    <w:p w:rsidR="00990780" w:rsidRDefault="00990780" w:rsidP="00990780">
      <w:pPr>
        <w:rPr>
          <w:b/>
        </w:rPr>
      </w:pPr>
      <w:r w:rsidRPr="005F3BAD">
        <w:rPr>
          <w:b/>
          <w:highlight w:val="yellow"/>
        </w:rPr>
        <w:t>[</w:t>
      </w:r>
      <w:r>
        <w:rPr>
          <w:b/>
          <w:highlight w:val="yellow"/>
        </w:rPr>
        <w:t>Insert Activity</w:t>
      </w:r>
      <w:r w:rsidRPr="005F3BAD">
        <w:rPr>
          <w:b/>
          <w:highlight w:val="yellow"/>
        </w:rPr>
        <w:t xml:space="preserve"> Level Post-Defined Question # 1]</w:t>
      </w:r>
    </w:p>
    <w:p w:rsidR="00990780" w:rsidRPr="005F3BAD" w:rsidRDefault="00990780" w:rsidP="0099078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990780" w:rsidRDefault="00990780" w:rsidP="00990780">
      <w:pPr>
        <w:rPr>
          <w:b/>
        </w:rPr>
      </w:pPr>
    </w:p>
    <w:p w:rsidR="00990780" w:rsidRDefault="00990780" w:rsidP="00990780">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2</w:t>
      </w:r>
      <w:r w:rsidRPr="005F3BAD">
        <w:rPr>
          <w:b/>
          <w:highlight w:val="yellow"/>
        </w:rPr>
        <w:t>]</w:t>
      </w:r>
    </w:p>
    <w:p w:rsidR="00990780" w:rsidRPr="005F3BAD" w:rsidRDefault="00990780" w:rsidP="0099078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990780" w:rsidRDefault="00990780" w:rsidP="00990780">
      <w:pPr>
        <w:rPr>
          <w:b/>
        </w:rPr>
      </w:pPr>
    </w:p>
    <w:p w:rsidR="00990780" w:rsidRDefault="00990780" w:rsidP="00990780">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3</w:t>
      </w:r>
      <w:r w:rsidRPr="005F3BAD">
        <w:rPr>
          <w:b/>
          <w:highlight w:val="yellow"/>
        </w:rPr>
        <w:t>]</w:t>
      </w:r>
    </w:p>
    <w:p w:rsidR="00990780" w:rsidRPr="005F3BAD" w:rsidRDefault="00990780" w:rsidP="0099078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990780" w:rsidRDefault="00990780" w:rsidP="00990780">
      <w:pPr>
        <w:rPr>
          <w:b/>
        </w:rPr>
      </w:pPr>
    </w:p>
    <w:p w:rsidR="00990780" w:rsidRDefault="00990780" w:rsidP="00990780">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4</w:t>
      </w:r>
      <w:r w:rsidRPr="005F3BAD">
        <w:rPr>
          <w:b/>
          <w:highlight w:val="yellow"/>
        </w:rPr>
        <w:t>]</w:t>
      </w:r>
    </w:p>
    <w:p w:rsidR="00990780" w:rsidRPr="005F3BAD" w:rsidRDefault="00990780" w:rsidP="0099078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990780" w:rsidRDefault="00990780" w:rsidP="00990780">
      <w:pPr>
        <w:rPr>
          <w:b/>
        </w:rPr>
      </w:pPr>
    </w:p>
    <w:p w:rsidR="00990780" w:rsidRDefault="00990780" w:rsidP="00990780">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5</w:t>
      </w:r>
      <w:r w:rsidRPr="005F3BAD">
        <w:rPr>
          <w:b/>
          <w:highlight w:val="yellow"/>
        </w:rPr>
        <w:t>]</w:t>
      </w:r>
    </w:p>
    <w:p w:rsidR="00990780" w:rsidRPr="005F3BAD" w:rsidRDefault="00990780" w:rsidP="00990780">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0B1130" w:rsidRDefault="000B1130" w:rsidP="00990780">
      <w:pPr>
        <w:rPr>
          <w:b/>
        </w:rPr>
      </w:pPr>
    </w:p>
    <w:p w:rsidR="000B1130" w:rsidRDefault="000B1130" w:rsidP="000B1130">
      <w:pPr>
        <w:rPr>
          <w:b/>
        </w:rPr>
      </w:pPr>
      <w:r w:rsidRPr="000B1130">
        <w:rPr>
          <w:b/>
          <w:highlight w:val="yellow"/>
        </w:rPr>
        <w:t xml:space="preserve">Insert Additional </w:t>
      </w:r>
      <w:r>
        <w:rPr>
          <w:b/>
          <w:highlight w:val="yellow"/>
        </w:rPr>
        <w:t>Activity</w:t>
      </w:r>
      <w:r w:rsidRPr="000B1130">
        <w:rPr>
          <w:b/>
          <w:highlight w:val="yellow"/>
        </w:rPr>
        <w:t xml:space="preserve"> Level Post-Defined Questions HERE</w:t>
      </w:r>
    </w:p>
    <w:p w:rsidR="00357589" w:rsidRPr="00F02EF2" w:rsidRDefault="00357589" w:rsidP="00357589">
      <w:pPr>
        <w:rPr>
          <w:b/>
          <w:u w:val="single"/>
        </w:rPr>
      </w:pPr>
      <w:r w:rsidRPr="00F02EF2">
        <w:rPr>
          <w:b/>
          <w:u w:val="single"/>
        </w:rPr>
        <w:lastRenderedPageBreak/>
        <w:t>ACTIVITY SUMMARY</w:t>
      </w:r>
      <w:r>
        <w:rPr>
          <w:b/>
          <w:u w:val="single"/>
        </w:rPr>
        <w:t xml:space="preserve"> 3</w:t>
      </w:r>
      <w:r w:rsidRPr="00F02EF2">
        <w:rPr>
          <w:b/>
          <w:u w:val="single"/>
        </w:rPr>
        <w:t>:</w:t>
      </w:r>
    </w:p>
    <w:p w:rsidR="00357589" w:rsidRDefault="00357589" w:rsidP="00357589">
      <w:pPr>
        <w:rPr>
          <w:b/>
        </w:rPr>
      </w:pPr>
    </w:p>
    <w:p w:rsidR="00357589" w:rsidRDefault="00357589" w:rsidP="00357589">
      <w:pPr>
        <w:rPr>
          <w:u w:val="single"/>
        </w:rPr>
      </w:pPr>
      <w:r>
        <w:t>Activity Title: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u w:val="single"/>
        </w:rPr>
      </w:pPr>
      <w:r>
        <w:t>Start Date:</w:t>
      </w:r>
      <w:r>
        <w:tab/>
      </w:r>
      <w:r>
        <w:rPr>
          <w:u w:val="single"/>
        </w:rPr>
        <w:tab/>
      </w:r>
      <w:r>
        <w:rPr>
          <w:u w:val="single"/>
        </w:rPr>
        <w:tab/>
      </w:r>
      <w:r>
        <w:rPr>
          <w:u w:val="single"/>
        </w:rPr>
        <w:tab/>
      </w:r>
      <w:r>
        <w:rPr>
          <w:u w:val="single"/>
        </w:rPr>
        <w:tab/>
      </w:r>
      <w:r>
        <w:rPr>
          <w:u w:val="single"/>
        </w:rPr>
        <w:tab/>
      </w:r>
    </w:p>
    <w:p w:rsidR="00357589" w:rsidRPr="00191CC5" w:rsidRDefault="00357589" w:rsidP="00357589">
      <w:pPr>
        <w:rPr>
          <w:u w:val="single"/>
        </w:rPr>
      </w:pPr>
      <w:r>
        <w:t>End Date:</w:t>
      </w:r>
      <w:r>
        <w:tab/>
      </w:r>
      <w:r>
        <w:rPr>
          <w:u w:val="single"/>
        </w:rPr>
        <w:tab/>
      </w:r>
      <w:r>
        <w:rPr>
          <w:u w:val="single"/>
        </w:rPr>
        <w:tab/>
      </w:r>
      <w:r>
        <w:rPr>
          <w:u w:val="single"/>
        </w:rPr>
        <w:tab/>
      </w:r>
      <w:r>
        <w:rPr>
          <w:u w:val="single"/>
        </w:rPr>
        <w:tab/>
      </w:r>
      <w:r>
        <w:rPr>
          <w:u w:val="single"/>
        </w:rPr>
        <w:tab/>
      </w:r>
    </w:p>
    <w:p w:rsidR="00357589" w:rsidRDefault="00357589" w:rsidP="00357589">
      <w:pPr>
        <w:rPr>
          <w:sz w:val="24"/>
          <w:szCs w:val="24"/>
        </w:rPr>
      </w:pPr>
    </w:p>
    <w:p w:rsidR="00357589" w:rsidRDefault="00357589" w:rsidP="00357589">
      <w:r>
        <w:t xml:space="preserve">Is the activity </w:t>
      </w:r>
      <w:r>
        <w:sym w:font="Wingdings 3" w:char="F0F1"/>
      </w:r>
      <w:r>
        <w:t xml:space="preserve"> Previous  </w:t>
      </w:r>
      <w:r>
        <w:sym w:font="Wingdings 3" w:char="F0F1"/>
      </w:r>
      <w:r>
        <w:t xml:space="preserve"> Current</w:t>
      </w:r>
    </w:p>
    <w:p w:rsidR="00357589" w:rsidRDefault="00357589" w:rsidP="00357589"/>
    <w:p w:rsidR="00357589" w:rsidRPr="006B7167" w:rsidRDefault="00357589" w:rsidP="00357589">
      <w:pPr>
        <w:rPr>
          <w:i/>
        </w:rPr>
      </w:pPr>
      <w:r>
        <w:t xml:space="preserve">Activity Description: </w:t>
      </w:r>
      <w:r>
        <w:rPr>
          <w:i/>
        </w:rPr>
        <w:t>Please brief describe the activity; who was involved, how was activity implemented; what results occurred; how were results assessed; etc.</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 w:rsidR="00357589" w:rsidRPr="006B7167" w:rsidRDefault="00357589" w:rsidP="00357589">
      <w:pPr>
        <w:rPr>
          <w:u w:val="single"/>
        </w:rPr>
      </w:pPr>
      <w:r>
        <w:t xml:space="preserve">Reporting Cohort: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List any partnership organizations that support you in implementing this activity:</w:t>
      </w:r>
    </w:p>
    <w:p w:rsidR="00357589" w:rsidRPr="00AA6E7C"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Did you collaborate with other Volunteers on this activity?</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and I am responsible for lead reporting  </w:t>
      </w:r>
    </w:p>
    <w:p w:rsidR="00357589" w:rsidRDefault="00357589" w:rsidP="00357589">
      <w:pPr>
        <w:ind w:firstLine="720"/>
      </w:pPr>
      <w:r>
        <w:sym w:font="Wingdings 3" w:char="F0F1"/>
      </w:r>
      <w:r>
        <w:t xml:space="preserve"> Yes, but someone else is responsible for lead reporting</w:t>
      </w:r>
    </w:p>
    <w:p w:rsidR="00357589" w:rsidRDefault="00357589" w:rsidP="00357589">
      <w:pPr>
        <w:ind w:firstLine="720"/>
      </w:pPr>
    </w:p>
    <w:p w:rsidR="00357589" w:rsidRDefault="00357589" w:rsidP="00357589">
      <w:pPr>
        <w:rPr>
          <w:sz w:val="24"/>
          <w:szCs w:val="24"/>
        </w:rPr>
      </w:pPr>
      <w:r>
        <w:t>Where did this activity occur?</w:t>
      </w:r>
    </w:p>
    <w:p w:rsidR="00357589" w:rsidRDefault="00357589" w:rsidP="00357589">
      <w:pPr>
        <w:ind w:firstLine="720"/>
      </w:pPr>
      <w:r>
        <w:sym w:font="Wingdings 3" w:char="F0F1"/>
      </w:r>
      <w:r>
        <w:t xml:space="preserve"> Your site  </w:t>
      </w:r>
    </w:p>
    <w:p w:rsidR="00357589" w:rsidRDefault="00357589" w:rsidP="00357589">
      <w:pPr>
        <w:ind w:firstLine="720"/>
        <w:rPr>
          <w:i/>
        </w:rPr>
      </w:pPr>
      <w:r>
        <w:sym w:font="Wingdings 3" w:char="F0F1"/>
      </w:r>
      <w:r>
        <w:t xml:space="preserve"> Not at your site (</w:t>
      </w:r>
      <w:r>
        <w:rPr>
          <w:i/>
        </w:rPr>
        <w:t xml:space="preserve">If checked please state location on line below, provide as much detail, such as Country, </w:t>
      </w:r>
    </w:p>
    <w:p w:rsidR="00357589" w:rsidRDefault="00357589" w:rsidP="00357589">
      <w:pPr>
        <w:ind w:left="1440" w:firstLine="720"/>
        <w:rPr>
          <w:i/>
        </w:rPr>
      </w:pPr>
      <w:r>
        <w:rPr>
          <w:i/>
        </w:rPr>
        <w:t>Region, City, Municipality, District, Village, as possible)</w:t>
      </w:r>
    </w:p>
    <w:p w:rsidR="00357589"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2417EC"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rsidRPr="006B7167">
        <w:t>Was this a Mass Media activity?</w:t>
      </w:r>
      <w:r>
        <w:t xml:space="preserve">  If so, please estimate the size of the audience that participated</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w:t>
      </w:r>
    </w:p>
    <w:p w:rsidR="00357589" w:rsidRPr="00AA6E7C" w:rsidRDefault="00357589" w:rsidP="00357589">
      <w:pPr>
        <w:ind w:firstLine="720"/>
        <w:rPr>
          <w:u w:val="single"/>
        </w:rPr>
      </w:pPr>
      <w:r>
        <w:t xml:space="preserve">Audience Size: </w:t>
      </w:r>
      <w:r>
        <w:tab/>
      </w:r>
      <w:r>
        <w:rPr>
          <w:u w:val="single"/>
        </w:rPr>
        <w:tab/>
      </w:r>
      <w:r>
        <w:rPr>
          <w:u w:val="single"/>
        </w:rPr>
        <w:tab/>
      </w:r>
    </w:p>
    <w:p w:rsidR="00357589" w:rsidRDefault="00357589" w:rsidP="00357589">
      <w:pPr>
        <w:ind w:firstLine="720"/>
      </w:pPr>
    </w:p>
    <w:p w:rsidR="00357589" w:rsidRDefault="00357589" w:rsidP="00357589">
      <w:r>
        <w:t>Which Peace Corps Goal did still activity support?</w:t>
      </w:r>
    </w:p>
    <w:p w:rsidR="00357589" w:rsidRDefault="00357589" w:rsidP="00357589">
      <w:pPr>
        <w:ind w:firstLine="720"/>
      </w:pPr>
      <w:r>
        <w:sym w:font="Wingdings 3" w:char="F0F1"/>
      </w:r>
      <w:r>
        <w:t xml:space="preserve"> Goal One </w:t>
      </w:r>
      <w:r>
        <w:tab/>
        <w:t xml:space="preserve">(Support capacity building for host-country nationals) </w:t>
      </w:r>
    </w:p>
    <w:p w:rsidR="00357589" w:rsidRPr="00B838F2" w:rsidRDefault="00357589" w:rsidP="00357589">
      <w:pPr>
        <w:ind w:firstLine="720"/>
      </w:pPr>
      <w:r>
        <w:sym w:font="Wingdings 3" w:char="F0F1"/>
      </w:r>
      <w:r>
        <w:t xml:space="preserve"> Goal Two </w:t>
      </w:r>
      <w:r>
        <w:tab/>
        <w:t>(Increase understanding of Americans on the part of the people served)</w:t>
      </w:r>
    </w:p>
    <w:p w:rsidR="00357589" w:rsidRDefault="00357589" w:rsidP="00357589">
      <w:pPr>
        <w:ind w:firstLine="720"/>
      </w:pPr>
      <w:r>
        <w:sym w:font="Wingdings 3" w:char="F0F1"/>
      </w:r>
      <w:r>
        <w:t xml:space="preserve"> Goal Three</w:t>
      </w:r>
      <w:r>
        <w:tab/>
        <w:t>(Increase understanding of other people on the part of Americans)</w:t>
      </w:r>
    </w:p>
    <w:p w:rsidR="00357589" w:rsidRDefault="00357589" w:rsidP="00357589"/>
    <w:p w:rsidR="00357589" w:rsidRDefault="00357589" w:rsidP="00357589">
      <w:r>
        <w:t>Did any partnering organizations support you in implementing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Please provide feedback about the partnering organization(s) you work with to implement activities.</w:t>
      </w:r>
    </w:p>
    <w:p w:rsidR="00357589" w:rsidRDefault="00357589" w:rsidP="00357589">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b/>
          <w:u w:val="single"/>
        </w:rPr>
      </w:pPr>
      <w:r w:rsidRPr="00B838F2">
        <w:rPr>
          <w:u w:val="single"/>
        </w:rPr>
        <w:lastRenderedPageBreak/>
        <w:t>If</w:t>
      </w:r>
      <w:r>
        <w:rPr>
          <w:u w:val="single"/>
        </w:rPr>
        <w:t xml:space="preserve"> the</w:t>
      </w:r>
      <w:r w:rsidRPr="00B838F2">
        <w:rPr>
          <w:u w:val="single"/>
        </w:rPr>
        <w:t xml:space="preserve"> activity supported </w:t>
      </w:r>
      <w:r w:rsidRPr="00B838F2">
        <w:rPr>
          <w:b/>
          <w:u w:val="single"/>
        </w:rPr>
        <w:t>GOAL TWO</w:t>
      </w:r>
    </w:p>
    <w:p w:rsidR="00357589" w:rsidRDefault="00357589" w:rsidP="00357589">
      <w:pPr>
        <w:rPr>
          <w:b/>
        </w:rPr>
      </w:pPr>
    </w:p>
    <w:p w:rsidR="00357589" w:rsidRDefault="00357589" w:rsidP="00357589">
      <w:r w:rsidRPr="00B838F2">
        <w:t>Did this activity celebrate an American-style holiday with host country nationals</w:t>
      </w:r>
      <w:r>
        <w:t xml:space="preserve">?  </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culture?</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diversity?</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If other, please explain</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________________________________________________________________________________________________________________________________________________</w:t>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w:t>
      </w:r>
      <w:r>
        <w:t xml:space="preserve"> </w:t>
      </w:r>
    </w:p>
    <w:p w:rsidR="00357589" w:rsidRDefault="00357589" w:rsidP="00357589">
      <w:pPr>
        <w:ind w:left="720"/>
      </w:pPr>
    </w:p>
    <w:p w:rsidR="00357589" w:rsidRDefault="00357589" w:rsidP="00357589">
      <w:pPr>
        <w:rPr>
          <w:u w:val="single"/>
        </w:rPr>
      </w:pPr>
    </w:p>
    <w:p w:rsidR="00357589" w:rsidRDefault="00357589" w:rsidP="00357589">
      <w:pPr>
        <w:rPr>
          <w:b/>
          <w:u w:val="single"/>
        </w:rPr>
      </w:pPr>
      <w:r w:rsidRPr="00B838F2">
        <w:rPr>
          <w:u w:val="single"/>
        </w:rPr>
        <w:t xml:space="preserve">If </w:t>
      </w:r>
      <w:r>
        <w:rPr>
          <w:u w:val="single"/>
        </w:rPr>
        <w:t xml:space="preserve">the </w:t>
      </w:r>
      <w:r w:rsidRPr="00B838F2">
        <w:rPr>
          <w:u w:val="single"/>
        </w:rPr>
        <w:t xml:space="preserve">activity supported </w:t>
      </w:r>
      <w:r>
        <w:rPr>
          <w:b/>
          <w:u w:val="single"/>
        </w:rPr>
        <w:t>GOAL THREE</w:t>
      </w:r>
    </w:p>
    <w:p w:rsidR="00357589" w:rsidRDefault="00357589" w:rsidP="00357589">
      <w:pPr>
        <w:rPr>
          <w:b/>
          <w:u w:val="single"/>
        </w:rPr>
      </w:pPr>
    </w:p>
    <w:p w:rsidR="00357589" w:rsidRDefault="00357589" w:rsidP="00357589">
      <w:r>
        <w:t>Did this activity involve…</w:t>
      </w:r>
    </w:p>
    <w:p w:rsidR="00357589" w:rsidRDefault="00357589" w:rsidP="00357589">
      <w:pPr>
        <w:ind w:firstLine="720"/>
      </w:pPr>
      <w:r>
        <w:t xml:space="preserve"> hosting American visitors and sharing the culture of your host country?</w:t>
      </w:r>
      <w:r>
        <w:tab/>
      </w:r>
      <w:r>
        <w:tab/>
      </w:r>
      <w:r>
        <w:tab/>
      </w:r>
      <w:r>
        <w:sym w:font="Wingdings 3" w:char="F0F1"/>
      </w:r>
      <w:r>
        <w:t xml:space="preserve"> No  </w:t>
      </w:r>
      <w:r>
        <w:sym w:font="Wingdings 3" w:char="F0F1"/>
      </w:r>
      <w:r>
        <w:t xml:space="preserve"> Yes</w:t>
      </w:r>
    </w:p>
    <w:p w:rsidR="00357589" w:rsidRDefault="00357589" w:rsidP="00357589">
      <w:pPr>
        <w:ind w:firstLine="720"/>
      </w:pPr>
    </w:p>
    <w:p w:rsidR="00357589" w:rsidRDefault="00357589" w:rsidP="00357589">
      <w:pPr>
        <w:ind w:firstLine="720"/>
      </w:pPr>
      <w:r>
        <w:t xml:space="preserve">speaking at a school or community group, about the Peace Corps or about </w:t>
      </w:r>
    </w:p>
    <w:p w:rsidR="00357589" w:rsidRDefault="00357589" w:rsidP="00357589">
      <w:pPr>
        <w:ind w:firstLine="720"/>
      </w:pPr>
      <w:r>
        <w:t xml:space="preserve">the culture of your host country, while in the U.S.?  </w:t>
      </w:r>
      <w:r>
        <w:tab/>
      </w:r>
      <w:r>
        <w:tab/>
      </w:r>
      <w:r>
        <w:tab/>
      </w:r>
      <w:r>
        <w:tab/>
      </w:r>
      <w:r>
        <w:tab/>
      </w:r>
      <w:r>
        <w:sym w:font="Wingdings 3" w:char="F0F1"/>
      </w:r>
      <w:r>
        <w:t xml:space="preserve"> No  </w:t>
      </w:r>
      <w:r>
        <w:sym w:font="Wingdings 3" w:char="F0F1"/>
      </w:r>
      <w:r>
        <w:t xml:space="preserve"> Yes  </w:t>
      </w:r>
    </w:p>
    <w:p w:rsidR="00357589" w:rsidRDefault="00357589" w:rsidP="00357589">
      <w:r>
        <w:tab/>
      </w:r>
    </w:p>
    <w:p w:rsidR="00357589" w:rsidRDefault="00357589" w:rsidP="00357589">
      <w:r>
        <w:tab/>
        <w:t>Peace Corps week activities?</w:t>
      </w:r>
      <w:r>
        <w:tab/>
      </w:r>
      <w:r>
        <w:tab/>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the World Wise Schools/Correspondence Match (WWS/Cm) program?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another pen pal/letter exchange program, other than WWS/CM?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to a personal website or blog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a podcast or video about your host country?</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other updates (e.g.emails, letters, Skype)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Did you share any of these posts or updates with the Peace Corps Digital Library?</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support Peace Corps Goal Three in a manner not listed above?  If so, please explain</w:t>
      </w:r>
    </w:p>
    <w:p w:rsidR="00357589" w:rsidRDefault="00357589" w:rsidP="00357589">
      <w:pPr>
        <w:rPr>
          <w:sz w:val="24"/>
          <w:szCs w:val="24"/>
          <w:u w:val="single"/>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Pr="006D5621" w:rsidRDefault="00357589" w:rsidP="00357589">
      <w:pPr>
        <w:rPr>
          <w:sz w:val="24"/>
          <w:szCs w:val="24"/>
          <w:u w:val="single"/>
        </w:rPr>
      </w:pPr>
      <w:r w:rsidRPr="000A5650">
        <w:rPr>
          <w:b/>
          <w:u w:val="single"/>
        </w:rPr>
        <w:lastRenderedPageBreak/>
        <w:t>Activity Participants</w:t>
      </w:r>
    </w:p>
    <w:p w:rsidR="00357589" w:rsidRDefault="00357589" w:rsidP="00357589">
      <w:pPr>
        <w:rPr>
          <w:u w:val="single"/>
        </w:rPr>
      </w:pPr>
    </w:p>
    <w:tbl>
      <w:tblPr>
        <w:tblW w:w="8340" w:type="dxa"/>
        <w:jc w:val="center"/>
        <w:tblInd w:w="93" w:type="dxa"/>
        <w:tblLook w:val="04A0" w:firstRow="1" w:lastRow="0" w:firstColumn="1" w:lastColumn="0" w:noHBand="0" w:noVBand="1"/>
      </w:tblPr>
      <w:tblGrid>
        <w:gridCol w:w="2319"/>
        <w:gridCol w:w="841"/>
        <w:gridCol w:w="960"/>
        <w:gridCol w:w="960"/>
        <w:gridCol w:w="2392"/>
        <w:gridCol w:w="868"/>
      </w:tblGrid>
      <w:tr w:rsidR="00357589" w:rsidRPr="00F02EF2" w:rsidTr="00357589">
        <w:trPr>
          <w:trHeight w:val="300"/>
          <w:jc w:val="center"/>
        </w:trPr>
        <w:tc>
          <w:tcPr>
            <w:tcW w:w="3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Individuals</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Service Providers</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bl>
    <w:p w:rsidR="00357589" w:rsidRPr="00191CC5" w:rsidRDefault="00357589" w:rsidP="00357589"/>
    <w:p w:rsidR="00357589" w:rsidRDefault="00357589" w:rsidP="00357589">
      <w:pPr>
        <w:rPr>
          <w:sz w:val="24"/>
          <w:szCs w:val="24"/>
        </w:rPr>
      </w:pPr>
    </w:p>
    <w:p w:rsidR="00357589" w:rsidRDefault="00357589" w:rsidP="00357589">
      <w:r>
        <w:t>If this activity contributed to improving the capacity of any organizations, please specify the names of organizations?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If this activity had a community-wide focus in one or more communities, please specify the names of the communities?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b/>
          <w:u w:val="single"/>
        </w:rPr>
      </w:pPr>
    </w:p>
    <w:p w:rsidR="00357589" w:rsidRPr="000A5650" w:rsidRDefault="00357589" w:rsidP="00357589">
      <w:pPr>
        <w:rPr>
          <w:b/>
          <w:u w:val="single"/>
        </w:rPr>
      </w:pPr>
      <w:r w:rsidRPr="000A5650">
        <w:rPr>
          <w:b/>
          <w:u w:val="single"/>
        </w:rPr>
        <w:t>CSPP/Initiatives</w:t>
      </w:r>
    </w:p>
    <w:p w:rsidR="00357589" w:rsidRDefault="00357589" w:rsidP="00357589"/>
    <w:p w:rsidR="00357589" w:rsidRDefault="00357589" w:rsidP="00357589">
      <w:r>
        <w:t xml:space="preserve">Did this activity contribute to the </w:t>
      </w:r>
      <w:r w:rsidRPr="00CA6190">
        <w:rPr>
          <w:b/>
          <w:u w:val="single"/>
        </w:rPr>
        <w:t>Gender Equality and Women’s Empowerment CSPP</w:t>
      </w:r>
      <w:r>
        <w:t xml:space="preserve">? </w:t>
      </w:r>
      <w:r>
        <w:tab/>
      </w:r>
      <w:r>
        <w:sym w:font="Wingdings 3" w:char="F0F1"/>
      </w:r>
      <w:r>
        <w:t xml:space="preserve"> No  </w:t>
      </w:r>
      <w:r>
        <w:sym w:font="Wingdings 3" w:char="F0F1"/>
      </w:r>
      <w:r>
        <w:t xml:space="preserve"> Yes   </w:t>
      </w:r>
    </w:p>
    <w:p w:rsidR="00357589" w:rsidRPr="00AA6E7C" w:rsidRDefault="00357589" w:rsidP="00357589">
      <w:pPr>
        <w:rPr>
          <w:i/>
        </w:rPr>
      </w:pPr>
      <w:r>
        <w:rPr>
          <w:i/>
        </w:rPr>
        <w:t xml:space="preserve">(If this activity took place in a camp with youth, please also report it under the Youth as Resources CSPP) </w:t>
      </w:r>
    </w:p>
    <w:p w:rsidR="00357589" w:rsidRDefault="00357589" w:rsidP="00357589"/>
    <w:p w:rsidR="00357589" w:rsidRDefault="00357589" w:rsidP="00357589">
      <w:pPr>
        <w:rPr>
          <w:b/>
          <w:u w:val="single"/>
        </w:rPr>
      </w:pPr>
      <w:r>
        <w:rPr>
          <w:u w:val="single"/>
        </w:rPr>
        <w:t xml:space="preserve">If the activity supported the </w:t>
      </w:r>
      <w:r w:rsidRPr="00CA6190">
        <w:rPr>
          <w:u w:val="single"/>
        </w:rPr>
        <w:t>GENDER EQUALITY AND WOMEN’S EMPOWERMENT CSPP</w:t>
      </w:r>
    </w:p>
    <w:p w:rsidR="00357589" w:rsidRDefault="00357589" w:rsidP="00357589"/>
    <w:p w:rsidR="00357589" w:rsidRDefault="00357589" w:rsidP="00357589">
      <w:r>
        <w:t>Please check all participatory analysis tools used to integrate gender in this activity</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53472" behindDoc="0" locked="0" layoutInCell="1" allowOverlap="1" wp14:anchorId="67BA93E5" wp14:editId="7BC8ABE1">
                <wp:simplePos x="0" y="0"/>
                <wp:positionH relativeFrom="column">
                  <wp:posOffset>2143125</wp:posOffset>
                </wp:positionH>
                <wp:positionV relativeFrom="paragraph">
                  <wp:posOffset>12700</wp:posOffset>
                </wp:positionV>
                <wp:extent cx="228600" cy="114300"/>
                <wp:effectExtent l="9525" t="6350" r="952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89" type="#_x0000_t202" style="position:absolute;left:0;text-align:left;margin-left:168.75pt;margin-top:1pt;width:18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uULAIAAFkEAAAOAAAAZHJzL2Uyb0RvYy54bWysVNtu2zAMfR+wfxD0vvjSJEu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2448" behindDoc="0" locked="0" layoutInCell="1" allowOverlap="1" wp14:anchorId="5C76C1F6" wp14:editId="52FBD182">
                <wp:simplePos x="0" y="0"/>
                <wp:positionH relativeFrom="column">
                  <wp:posOffset>447675</wp:posOffset>
                </wp:positionH>
                <wp:positionV relativeFrom="paragraph">
                  <wp:posOffset>12700</wp:posOffset>
                </wp:positionV>
                <wp:extent cx="228600" cy="114300"/>
                <wp:effectExtent l="9525" t="6350" r="9525"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90" type="#_x0000_t202" style="position:absolute;left:0;text-align:left;margin-left:35.25pt;margin-top:1pt;width:18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Zn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sg8WZywCAABZ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Mapping                   Calendars or Timelines</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21A14B95" wp14:editId="43DD676C">
                <wp:simplePos x="0" y="0"/>
                <wp:positionH relativeFrom="column">
                  <wp:posOffset>447675</wp:posOffset>
                </wp:positionH>
                <wp:positionV relativeFrom="paragraph">
                  <wp:posOffset>9525</wp:posOffset>
                </wp:positionV>
                <wp:extent cx="228600" cy="114300"/>
                <wp:effectExtent l="9525" t="6350" r="9525" b="127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91" type="#_x0000_t202" style="position:absolute;left:0;text-align:left;margin-left:35.25pt;margin-top:.75pt;width:18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j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O+uH6MsAgAAWQ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1FD58157" wp14:editId="5CCF97AF">
                <wp:simplePos x="0" y="0"/>
                <wp:positionH relativeFrom="column">
                  <wp:posOffset>2143125</wp:posOffset>
                </wp:positionH>
                <wp:positionV relativeFrom="paragraph">
                  <wp:posOffset>19050</wp:posOffset>
                </wp:positionV>
                <wp:extent cx="228600" cy="114300"/>
                <wp:effectExtent l="9525" t="6350" r="9525"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92" type="#_x0000_t202" style="position:absolute;left:0;text-align:left;margin-left:168.75pt;margin-top:1.5pt;width:18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Daily Activity Schedules              Gender Analysis Matrix</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756544" behindDoc="0" locked="0" layoutInCell="1" allowOverlap="1" wp14:anchorId="22FAED71" wp14:editId="0F73CBDD">
                <wp:simplePos x="0" y="0"/>
                <wp:positionH relativeFrom="column">
                  <wp:posOffset>447675</wp:posOffset>
                </wp:positionH>
                <wp:positionV relativeFrom="paragraph">
                  <wp:posOffset>6350</wp:posOffset>
                </wp:positionV>
                <wp:extent cx="228600" cy="114300"/>
                <wp:effectExtent l="9525" t="6350" r="952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93" type="#_x0000_t202" style="position:absolute;left:0;text-align:left;margin-left:35.25pt;margin-top:.5pt;width:18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n3w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8609F85" wp14:editId="5DD4A108">
                <wp:simplePos x="0" y="0"/>
                <wp:positionH relativeFrom="column">
                  <wp:posOffset>2143125</wp:posOffset>
                </wp:positionH>
                <wp:positionV relativeFrom="paragraph">
                  <wp:posOffset>25400</wp:posOffset>
                </wp:positionV>
                <wp:extent cx="228600" cy="114300"/>
                <wp:effectExtent l="9525" t="6350" r="9525" b="1270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94" type="#_x0000_t202" style="position:absolute;left:0;text-align:left;margin-left:168.75pt;margin-top:2pt;width:18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lKLQIAAFkEAAAOAAAAZHJzL2Uyb0RvYy54bWysVNtu2zAMfR+wfxD0vvjSJEu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Prioritization Matrix</w:t>
      </w:r>
      <w:r>
        <w:rPr>
          <w:rFonts w:ascii="Times New Roman" w:hAnsi="Times New Roman" w:cs="Times New Roman"/>
          <w:sz w:val="20"/>
          <w:szCs w:val="20"/>
        </w:rPr>
        <w:tab/>
        <w:t xml:space="preserve">              </w:t>
      </w:r>
      <w:r w:rsidRPr="00FD5062">
        <w:rPr>
          <w:rFonts w:ascii="Times New Roman" w:hAnsi="Times New Roman" w:cs="Times New Roman"/>
          <w:sz w:val="20"/>
          <w:szCs w:val="20"/>
        </w:rPr>
        <w:t xml:space="preserve">A </w:t>
      </w:r>
      <w:r>
        <w:rPr>
          <w:rFonts w:ascii="Times New Roman" w:hAnsi="Times New Roman" w:cs="Times New Roman"/>
          <w:sz w:val="20"/>
          <w:szCs w:val="20"/>
        </w:rPr>
        <w:t>Other (please describe)</w:t>
      </w:r>
      <w:r>
        <w:rPr>
          <w:noProof/>
        </w:rPr>
        <mc:AlternateContent>
          <mc:Choice Requires="wps">
            <w:drawing>
              <wp:anchor distT="0" distB="0" distL="114300" distR="114300" simplePos="0" relativeHeight="251758592" behindDoc="0" locked="0" layoutInCell="1" allowOverlap="1" wp14:anchorId="4132A971" wp14:editId="4F9B1F5A">
                <wp:simplePos x="0" y="0"/>
                <wp:positionH relativeFrom="column">
                  <wp:posOffset>447675</wp:posOffset>
                </wp:positionH>
                <wp:positionV relativeFrom="paragraph">
                  <wp:posOffset>3175</wp:posOffset>
                </wp:positionV>
                <wp:extent cx="228600" cy="114300"/>
                <wp:effectExtent l="9525" t="6350" r="9525" b="1270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95" type="#_x0000_t202" style="position:absolute;left:0;text-align:left;margin-left:35.25pt;margin-top:.25pt;width:18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0D0EAE98" wp14:editId="074CAA1B">
                <wp:simplePos x="0" y="0"/>
                <wp:positionH relativeFrom="column">
                  <wp:posOffset>447675</wp:posOffset>
                </wp:positionH>
                <wp:positionV relativeFrom="paragraph">
                  <wp:posOffset>9525</wp:posOffset>
                </wp:positionV>
                <wp:extent cx="228600" cy="114300"/>
                <wp:effectExtent l="9525" t="6350" r="9525" b="1270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96" type="#_x0000_t202" style="position:absolute;left:0;text-align:left;margin-left:35.25pt;margin-top:.75pt;width:18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G+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BcUb4sAgAAWQ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232679B8" wp14:editId="16184C42">
                <wp:simplePos x="0" y="0"/>
                <wp:positionH relativeFrom="column">
                  <wp:posOffset>447675</wp:posOffset>
                </wp:positionH>
                <wp:positionV relativeFrom="paragraph">
                  <wp:posOffset>15875</wp:posOffset>
                </wp:positionV>
                <wp:extent cx="228600" cy="114300"/>
                <wp:effectExtent l="9525" t="6350" r="9525" b="1270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97" type="#_x0000_t202" style="position:absolute;left:0;text-align:left;margin-left:35.25pt;margin-top:1.25pt;width:18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mKr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 w:rsidR="00357589" w:rsidRDefault="00357589" w:rsidP="00357589">
      <w:r w:rsidRPr="00CC5A95">
        <w:t xml:space="preserve">Did this activity increase access to opportunities, benefits and/or resources for a group </w:t>
      </w:r>
    </w:p>
    <w:p w:rsidR="00357589" w:rsidRDefault="00357589" w:rsidP="00357589">
      <w:r w:rsidRPr="00CC5A95">
        <w:t xml:space="preserve">that has not traditionally been included (e.g. men reached for family planning services; out of </w:t>
      </w:r>
    </w:p>
    <w:p w:rsidR="00357589" w:rsidRDefault="00357589" w:rsidP="00357589">
      <w:r w:rsidRPr="00CC5A95">
        <w:t>school boys given literacy classes; girls attending after school homework clubs)?</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skills development, whether social, technical or professional for a</w:t>
      </w:r>
    </w:p>
    <w:p w:rsidR="00357589" w:rsidRDefault="00357589" w:rsidP="00357589">
      <w:r>
        <w:t>group that has not traditionally been included (e.g. young women garnering jobs that would</w:t>
      </w:r>
    </w:p>
    <w:p w:rsidR="00357589" w:rsidRDefault="00357589" w:rsidP="00357589">
      <w:r>
        <w:t>previously have been inaccessible using skills learned in the activity)?</w:t>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the activity lead to empowerment via leadership, participation and/or decision-making</w:t>
      </w:r>
    </w:p>
    <w:p w:rsidR="00357589" w:rsidRDefault="00357589" w:rsidP="00357589">
      <w:r>
        <w:t xml:space="preserve">(e.g. girls implementing action plans after Camp GLOW; men talking to other men about </w:t>
      </w:r>
    </w:p>
    <w:p w:rsidR="00357589" w:rsidRDefault="00357589" w:rsidP="00357589">
      <w:r>
        <w:t>HIV/AIDS; teachers demonstrating gender equitable teaching practices with their colleagues)?</w:t>
      </w:r>
      <w:r>
        <w:tab/>
      </w:r>
      <w:r>
        <w:sym w:font="Wingdings 3" w:char="F0F1"/>
      </w:r>
      <w:r>
        <w:t xml:space="preserve"> No  </w:t>
      </w:r>
      <w:r>
        <w:sym w:font="Wingdings 3" w:char="F0F1"/>
      </w:r>
      <w:r>
        <w:t xml:space="preserve"> Yes   </w:t>
      </w:r>
    </w:p>
    <w:p w:rsidR="00357589" w:rsidRDefault="00357589" w:rsidP="00357589"/>
    <w:p w:rsidR="00357589" w:rsidRDefault="00357589" w:rsidP="00357589">
      <w:r>
        <w:lastRenderedPageBreak/>
        <w:t>Where did this activity take place?</w:t>
      </w:r>
    </w:p>
    <w:p w:rsidR="00357589"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85216" behindDoc="0" locked="0" layoutInCell="1" allowOverlap="1" wp14:anchorId="3D322D3C" wp14:editId="48FE258C">
                <wp:simplePos x="0" y="0"/>
                <wp:positionH relativeFrom="column">
                  <wp:posOffset>2495550</wp:posOffset>
                </wp:positionH>
                <wp:positionV relativeFrom="paragraph">
                  <wp:posOffset>12700</wp:posOffset>
                </wp:positionV>
                <wp:extent cx="228600" cy="114300"/>
                <wp:effectExtent l="0" t="0" r="19050" b="1905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98" type="#_x0000_t202" style="position:absolute;left:0;text-align:left;margin-left:196.5pt;margin-top:1pt;width:18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7i0LQIAAFk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DE/uLQtAgAAWQ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84192" behindDoc="0" locked="0" layoutInCell="1" allowOverlap="1" wp14:anchorId="58F34207" wp14:editId="0738DC0A">
                <wp:simplePos x="0" y="0"/>
                <wp:positionH relativeFrom="column">
                  <wp:posOffset>447675</wp:posOffset>
                </wp:positionH>
                <wp:positionV relativeFrom="paragraph">
                  <wp:posOffset>12700</wp:posOffset>
                </wp:positionV>
                <wp:extent cx="228600" cy="114300"/>
                <wp:effectExtent l="9525" t="6350" r="9525" b="1270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99" type="#_x0000_t202" style="position:absolute;left:0;text-align:left;margin-left:35.25pt;margin-top:1pt;width:18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oLQIAAFk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JVT5egtAgAAWQ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In-school event                       </w:t>
      </w:r>
      <w:r>
        <w:rPr>
          <w:rFonts w:ascii="Times New Roman" w:hAnsi="Times New Roman" w:cs="Times New Roman"/>
          <w:sz w:val="20"/>
          <w:szCs w:val="20"/>
        </w:rPr>
        <w:tab/>
        <w:t xml:space="preserve"> </w:t>
      </w:r>
      <w:r>
        <w:rPr>
          <w:rFonts w:ascii="Times New Roman" w:hAnsi="Times New Roman" w:cs="Times New Roman"/>
          <w:sz w:val="20"/>
          <w:szCs w:val="20"/>
        </w:rPr>
        <w:tab/>
        <w:t xml:space="preserve">Camp (please provide camp information in the Youth As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Resource CSPP area by answering Yes to “Did this activity support Youth as Resource CSPP” and then completing question 2 in that section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7264" behindDoc="0" locked="0" layoutInCell="1" allowOverlap="1" wp14:anchorId="2B5E28C7" wp14:editId="564F1629">
                <wp:simplePos x="0" y="0"/>
                <wp:positionH relativeFrom="column">
                  <wp:posOffset>2495550</wp:posOffset>
                </wp:positionH>
                <wp:positionV relativeFrom="paragraph">
                  <wp:posOffset>19050</wp:posOffset>
                </wp:positionV>
                <wp:extent cx="228600" cy="114300"/>
                <wp:effectExtent l="0" t="0" r="19050" b="190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00" type="#_x0000_t202" style="position:absolute;left:0;text-align:left;margin-left:196.5pt;margin-top:1.5pt;width:18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7iLQ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86240" behindDoc="0" locked="0" layoutInCell="1" allowOverlap="1" wp14:anchorId="331201C1" wp14:editId="54DA214E">
                <wp:simplePos x="0" y="0"/>
                <wp:positionH relativeFrom="column">
                  <wp:posOffset>447675</wp:posOffset>
                </wp:positionH>
                <wp:positionV relativeFrom="paragraph">
                  <wp:posOffset>9525</wp:posOffset>
                </wp:positionV>
                <wp:extent cx="228600" cy="114300"/>
                <wp:effectExtent l="9525" t="6350" r="9525" b="1270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01" type="#_x0000_t202" style="position:absolute;left:0;text-align:left;margin-left:35.25pt;margin-top:.75pt;width:18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m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d75KYsAgAAWQ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event              </w:t>
      </w:r>
      <w:r>
        <w:rPr>
          <w:rFonts w:ascii="Times New Roman" w:hAnsi="Times New Roman" w:cs="Times New Roman"/>
          <w:sz w:val="20"/>
          <w:szCs w:val="20"/>
        </w:rPr>
        <w:tab/>
      </w:r>
      <w:r>
        <w:rPr>
          <w:rFonts w:ascii="Times New Roman" w:hAnsi="Times New Roman" w:cs="Times New Roman"/>
          <w:sz w:val="20"/>
          <w:szCs w:val="20"/>
        </w:rPr>
        <w:tab/>
        <w:t>Student event (outside school hours)</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89312" behindDoc="0" locked="0" layoutInCell="1" allowOverlap="1" wp14:anchorId="4F3C7F28" wp14:editId="5EE708DB">
                <wp:simplePos x="0" y="0"/>
                <wp:positionH relativeFrom="column">
                  <wp:posOffset>2495550</wp:posOffset>
                </wp:positionH>
                <wp:positionV relativeFrom="paragraph">
                  <wp:posOffset>12700</wp:posOffset>
                </wp:positionV>
                <wp:extent cx="228600" cy="114300"/>
                <wp:effectExtent l="0" t="0" r="19050" b="1905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02" type="#_x0000_t202" style="position:absolute;left:0;text-align:left;margin-left:196.5pt;margin-top:1pt;width:18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ipLQIAAFk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BMAGKktAgAAWQ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88288" behindDoc="0" locked="0" layoutInCell="1" allowOverlap="1" wp14:anchorId="604BA5E7" wp14:editId="512881C8">
                <wp:simplePos x="0" y="0"/>
                <wp:positionH relativeFrom="column">
                  <wp:posOffset>447675</wp:posOffset>
                </wp:positionH>
                <wp:positionV relativeFrom="paragraph">
                  <wp:posOffset>12700</wp:posOffset>
                </wp:positionV>
                <wp:extent cx="228600" cy="114300"/>
                <wp:effectExtent l="9525" t="6350" r="9525" b="1270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103" type="#_x0000_t202" style="position:absolute;left:0;text-align:left;margin-left:35.25pt;margin-top:1pt;width:18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DlKwIAAFk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3naDl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Training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Other please describe</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rPr>
          <w:u w:val="single"/>
        </w:rPr>
      </w:pPr>
    </w:p>
    <w:p w:rsidR="00357589" w:rsidRDefault="00357589" w:rsidP="00357589">
      <w:pPr>
        <w:rPr>
          <w:u w:val="single"/>
        </w:rPr>
      </w:pPr>
    </w:p>
    <w:p w:rsidR="00357589" w:rsidRDefault="00357589" w:rsidP="00357589"/>
    <w:p w:rsidR="00357589" w:rsidRDefault="00357589" w:rsidP="00357589">
      <w:r w:rsidRPr="00CA6190">
        <w:t xml:space="preserve">Did this activity contribute to the </w:t>
      </w:r>
      <w:r>
        <w:rPr>
          <w:b/>
          <w:u w:val="single"/>
        </w:rPr>
        <w:t xml:space="preserve">HIV/AIDS </w:t>
      </w:r>
      <w:r w:rsidRPr="00CA6190">
        <w:rPr>
          <w:b/>
          <w:u w:val="single"/>
        </w:rPr>
        <w:t>CSPP</w:t>
      </w:r>
      <w:r w:rsidRPr="00CA6190">
        <w:t>?</w:t>
      </w:r>
      <w:r w:rsidRPr="00CA6190">
        <w:tab/>
      </w:r>
      <w:r>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 activity supported the HIV/AIDS CSPP, please complete necessary indicator data collection tools, which can be obtained from your PM/APCD or M&amp;E Coordinator</w:t>
      </w:r>
      <w:r>
        <w:rPr>
          <w:i/>
        </w:rPr>
        <w:t>)</w:t>
      </w:r>
    </w:p>
    <w:p w:rsidR="00357589" w:rsidRDefault="00357589" w:rsidP="00357589">
      <w:pPr>
        <w:rPr>
          <w:i/>
        </w:rPr>
      </w:pPr>
    </w:p>
    <w:p w:rsidR="00357589" w:rsidRDefault="00357589" w:rsidP="00357589">
      <w:pPr>
        <w:rPr>
          <w:u w:val="single"/>
        </w:rPr>
      </w:pPr>
    </w:p>
    <w:p w:rsidR="00357589" w:rsidRDefault="00357589" w:rsidP="00357589">
      <w:r w:rsidRPr="000A5650">
        <w:t>Did this activity contribute to the</w:t>
      </w:r>
      <w:r>
        <w:t xml:space="preserve"> </w:t>
      </w:r>
      <w:r>
        <w:rPr>
          <w:b/>
          <w:u w:val="single"/>
        </w:rPr>
        <w:t>T</w:t>
      </w:r>
      <w:r w:rsidRPr="00CA6190">
        <w:rPr>
          <w:b/>
          <w:u w:val="single"/>
        </w:rPr>
        <w:t>echnology</w:t>
      </w:r>
      <w:r>
        <w:rPr>
          <w:b/>
          <w:u w:val="single"/>
        </w:rPr>
        <w:t xml:space="preserve"> for Development (T4D) CSPP?</w:t>
      </w:r>
      <w:r w:rsidRPr="00CA6190">
        <w:rPr>
          <w:i/>
        </w:rPr>
        <w:t xml:space="preserve">  </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TECHNOLOGY FOR DEVELOPMENT (T4D) CSPP</w:t>
      </w:r>
    </w:p>
    <w:p w:rsidR="00357589" w:rsidRDefault="00357589" w:rsidP="00357589">
      <w:pPr>
        <w:rPr>
          <w:u w:val="single"/>
        </w:rPr>
      </w:pPr>
    </w:p>
    <w:p w:rsidR="00357589" w:rsidRPr="000A5650" w:rsidRDefault="00357589" w:rsidP="00357589">
      <w:r>
        <w:t>Please check all of the following types of technology that were an integral part of participant learning for this activity</w:t>
      </w:r>
    </w:p>
    <w:p w:rsidR="00357589" w:rsidRPr="00FD5062" w:rsidRDefault="00357589" w:rsidP="00357589">
      <w:pPr>
        <w:pStyle w:val="ListParagraph"/>
        <w:ind w:left="4320" w:hanging="3195"/>
        <w:rPr>
          <w:rFonts w:ascii="Times New Roman" w:hAnsi="Times New Roman" w:cs="Times New Roman"/>
          <w:sz w:val="20"/>
          <w:szCs w:val="20"/>
        </w:rPr>
      </w:pPr>
      <w:r>
        <w:rPr>
          <w:noProof/>
        </w:rPr>
        <mc:AlternateContent>
          <mc:Choice Requires="wps">
            <w:drawing>
              <wp:anchor distT="0" distB="0" distL="114300" distR="114300" simplePos="0" relativeHeight="251762688" behindDoc="0" locked="0" layoutInCell="1" allowOverlap="1" wp14:anchorId="1A07C0F5" wp14:editId="36822EAD">
                <wp:simplePos x="0" y="0"/>
                <wp:positionH relativeFrom="column">
                  <wp:posOffset>2495550</wp:posOffset>
                </wp:positionH>
                <wp:positionV relativeFrom="paragraph">
                  <wp:posOffset>12700</wp:posOffset>
                </wp:positionV>
                <wp:extent cx="228600" cy="114300"/>
                <wp:effectExtent l="0" t="0" r="19050" b="1905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104" type="#_x0000_t202" style="position:absolute;left:0;text-align:left;margin-left:196.5pt;margin-top:1pt;width:18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KW8BeUtAgAAWQ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3B457B1D" wp14:editId="7390E053">
                <wp:simplePos x="0" y="0"/>
                <wp:positionH relativeFrom="column">
                  <wp:posOffset>447675</wp:posOffset>
                </wp:positionH>
                <wp:positionV relativeFrom="paragraph">
                  <wp:posOffset>12700</wp:posOffset>
                </wp:positionV>
                <wp:extent cx="228600" cy="114300"/>
                <wp:effectExtent l="9525" t="6350" r="9525" b="1270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105" type="#_x0000_t202" style="position:absolute;left:0;text-align:left;margin-left:35.25pt;margin-top:1pt;width:18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bwLAIAAFk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2wY28CwCAABZ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Radio/Audio work                       </w:t>
      </w:r>
      <w:r>
        <w:rPr>
          <w:rFonts w:ascii="Times New Roman" w:hAnsi="Times New Roman" w:cs="Times New Roman"/>
          <w:sz w:val="20"/>
          <w:szCs w:val="20"/>
        </w:rPr>
        <w:tab/>
        <w:t xml:space="preserve"> Mobile Phones (e.g. SMS, text, voice, data for information sharing)</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64736" behindDoc="0" locked="0" layoutInCell="1" allowOverlap="1" wp14:anchorId="17FAB35C" wp14:editId="07BF96C9">
                <wp:simplePos x="0" y="0"/>
                <wp:positionH relativeFrom="column">
                  <wp:posOffset>2495550</wp:posOffset>
                </wp:positionH>
                <wp:positionV relativeFrom="paragraph">
                  <wp:posOffset>19050</wp:posOffset>
                </wp:positionV>
                <wp:extent cx="228600" cy="114300"/>
                <wp:effectExtent l="0" t="0" r="19050" b="1905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06" type="#_x0000_t202" style="position:absolute;left:0;text-align:left;margin-left:196.5pt;margin-top:1.5pt;width:18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ObKw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CfCpObKwIAAFk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5C083FA3" wp14:editId="437E26E8">
                <wp:simplePos x="0" y="0"/>
                <wp:positionH relativeFrom="column">
                  <wp:posOffset>447675</wp:posOffset>
                </wp:positionH>
                <wp:positionV relativeFrom="paragraph">
                  <wp:posOffset>9525</wp:posOffset>
                </wp:positionV>
                <wp:extent cx="228600" cy="114300"/>
                <wp:effectExtent l="9525" t="6350" r="9525" b="1270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07" type="#_x0000_t202" style="position:absolute;left:0;text-align:left;margin-left:35.25pt;margin-top:.75pt;width:18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COKg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TV/Video work              </w:t>
      </w:r>
      <w:r>
        <w:rPr>
          <w:rFonts w:ascii="Times New Roman" w:hAnsi="Times New Roman" w:cs="Times New Roman"/>
          <w:sz w:val="20"/>
          <w:szCs w:val="20"/>
        </w:rPr>
        <w:tab/>
      </w:r>
      <w:r>
        <w:rPr>
          <w:rFonts w:ascii="Times New Roman" w:hAnsi="Times New Roman" w:cs="Times New Roman"/>
          <w:sz w:val="20"/>
          <w:szCs w:val="20"/>
        </w:rPr>
        <w:tab/>
        <w:t>Computer/Internet lab establishment</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66784" behindDoc="0" locked="0" layoutInCell="1" allowOverlap="1" wp14:anchorId="59A77230" wp14:editId="07D48876">
                <wp:simplePos x="0" y="0"/>
                <wp:positionH relativeFrom="column">
                  <wp:posOffset>2495550</wp:posOffset>
                </wp:positionH>
                <wp:positionV relativeFrom="paragraph">
                  <wp:posOffset>12700</wp:posOffset>
                </wp:positionV>
                <wp:extent cx="228600" cy="114300"/>
                <wp:effectExtent l="0" t="0" r="19050" b="1905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08" type="#_x0000_t202" style="position:absolute;left:0;text-align:left;margin-left:196.5pt;margin-top:1pt;width:18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1yBKw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A1y1yBKwIAAFk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5760" behindDoc="0" locked="0" layoutInCell="1" allowOverlap="1" wp14:anchorId="7F83D55B" wp14:editId="7F9CF0A0">
                <wp:simplePos x="0" y="0"/>
                <wp:positionH relativeFrom="column">
                  <wp:posOffset>447675</wp:posOffset>
                </wp:positionH>
                <wp:positionV relativeFrom="paragraph">
                  <wp:posOffset>12700</wp:posOffset>
                </wp:positionV>
                <wp:extent cx="228600" cy="114300"/>
                <wp:effectExtent l="9525" t="6350" r="9525" b="1270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09" type="#_x0000_t202" style="position:absolute;left:0;text-align:left;margin-left:35.25pt;margin-top:1pt;width:18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ekKw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dxMek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Computer equipment assistance             Computer skills training (e.g. use of mouse, keyboard, Office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tools, email, etc.)</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68832" behindDoc="0" locked="0" layoutInCell="1" allowOverlap="1" wp14:anchorId="42C831F8" wp14:editId="1531DD13">
                <wp:simplePos x="0" y="0"/>
                <wp:positionH relativeFrom="column">
                  <wp:posOffset>2495550</wp:posOffset>
                </wp:positionH>
                <wp:positionV relativeFrom="paragraph">
                  <wp:posOffset>19050</wp:posOffset>
                </wp:positionV>
                <wp:extent cx="228600" cy="114300"/>
                <wp:effectExtent l="0" t="0" r="19050" b="1905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110" type="#_x0000_t202" style="position:absolute;left:0;text-align:left;margin-left:196.5pt;margin-top:1.5pt;width:18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yuKw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DLiQyuKwIAAFk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7808" behindDoc="0" locked="0" layoutInCell="1" allowOverlap="1" wp14:anchorId="34FADD8C" wp14:editId="17120DD1">
                <wp:simplePos x="0" y="0"/>
                <wp:positionH relativeFrom="column">
                  <wp:posOffset>447675</wp:posOffset>
                </wp:positionH>
                <wp:positionV relativeFrom="paragraph">
                  <wp:posOffset>9525</wp:posOffset>
                </wp:positionV>
                <wp:extent cx="228600" cy="114300"/>
                <wp:effectExtent l="9525" t="6350" r="9525" b="1270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11" type="#_x0000_t202" style="position:absolute;left:0;text-align:left;margin-left:35.25pt;margin-top:.75pt;width:18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7Kw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tTM/uysCAABZ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Internet connectivity assistance              Internet skills trainings (e.g. email, search, data collection, </w:t>
      </w:r>
    </w:p>
    <w:p w:rsidR="00357589" w:rsidRDefault="00357589" w:rsidP="00357589">
      <w:pPr>
        <w:pStyle w:val="ListParagraph"/>
        <w:ind w:left="3600" w:firstLine="720"/>
        <w:rPr>
          <w:rFonts w:ascii="Times New Roman" w:hAnsi="Times New Roman" w:cs="Times New Roman"/>
          <w:sz w:val="20"/>
          <w:szCs w:val="20"/>
        </w:rPr>
      </w:pPr>
      <w:r>
        <w:rPr>
          <w:rFonts w:ascii="Times New Roman" w:hAnsi="Times New Roman" w:cs="Times New Roman"/>
          <w:sz w:val="20"/>
          <w:szCs w:val="20"/>
        </w:rPr>
        <w:t>posting, data sharing, etc.)</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770880" behindDoc="0" locked="0" layoutInCell="1" allowOverlap="1" wp14:anchorId="2AA8C91E" wp14:editId="28385499">
                <wp:simplePos x="0" y="0"/>
                <wp:positionH relativeFrom="column">
                  <wp:posOffset>2495550</wp:posOffset>
                </wp:positionH>
                <wp:positionV relativeFrom="paragraph">
                  <wp:posOffset>19050</wp:posOffset>
                </wp:positionV>
                <wp:extent cx="228600" cy="114300"/>
                <wp:effectExtent l="0" t="0" r="19050" b="1905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12" type="#_x0000_t202" style="position:absolute;left:0;text-align:left;margin-left:196.5pt;margin-top:1.5pt;width:18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O0Kw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BhSMO0KwIAAFk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9856" behindDoc="0" locked="0" layoutInCell="1" allowOverlap="1" wp14:anchorId="14123D1D" wp14:editId="1ABF389C">
                <wp:simplePos x="0" y="0"/>
                <wp:positionH relativeFrom="column">
                  <wp:posOffset>447675</wp:posOffset>
                </wp:positionH>
                <wp:positionV relativeFrom="paragraph">
                  <wp:posOffset>9525</wp:posOffset>
                </wp:positionV>
                <wp:extent cx="228600" cy="114300"/>
                <wp:effectExtent l="9525" t="6350" r="9525" b="1270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113" type="#_x0000_t202" style="position:absolute;left:0;text-align:left;margin-left:35.25pt;margin-top:.75pt;width:18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nwKw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5S0J8CsCAABZ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eReaders or tablets              </w:t>
      </w:r>
      <w:r>
        <w:rPr>
          <w:rFonts w:ascii="Times New Roman" w:hAnsi="Times New Roman" w:cs="Times New Roman"/>
          <w:sz w:val="20"/>
          <w:szCs w:val="20"/>
        </w:rPr>
        <w:tab/>
      </w:r>
      <w:r>
        <w:rPr>
          <w:rFonts w:ascii="Times New Roman" w:hAnsi="Times New Roman" w:cs="Times New Roman"/>
          <w:sz w:val="20"/>
          <w:szCs w:val="20"/>
        </w:rPr>
        <w:tab/>
        <w:t>Other (please enter)</w: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r>
        <w:t>Please indicate the primary beneficiary of this activity:</w:t>
      </w:r>
      <w:r>
        <w:tab/>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91360" behindDoc="0" locked="0" layoutInCell="1" allowOverlap="1" wp14:anchorId="34EB7F8E" wp14:editId="49893DFB">
                <wp:simplePos x="0" y="0"/>
                <wp:positionH relativeFrom="column">
                  <wp:posOffset>2495550</wp:posOffset>
                </wp:positionH>
                <wp:positionV relativeFrom="paragraph">
                  <wp:posOffset>12700</wp:posOffset>
                </wp:positionV>
                <wp:extent cx="228600" cy="114300"/>
                <wp:effectExtent l="0" t="0" r="19050" b="1905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114" type="#_x0000_t202" style="position:absolute;left:0;text-align:left;margin-left:196.5pt;margin-top:1pt;width:18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KzwKw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A3DKzwKwIAAFk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0336" behindDoc="0" locked="0" layoutInCell="1" allowOverlap="1" wp14:anchorId="311BA665" wp14:editId="0CCB2CDD">
                <wp:simplePos x="0" y="0"/>
                <wp:positionH relativeFrom="column">
                  <wp:posOffset>447675</wp:posOffset>
                </wp:positionH>
                <wp:positionV relativeFrom="paragraph">
                  <wp:posOffset>12700</wp:posOffset>
                </wp:positionV>
                <wp:extent cx="228600" cy="114300"/>
                <wp:effectExtent l="9525" t="6350" r="9525" b="1270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15" type="#_x0000_t202" style="position:absolute;left:0;text-align:left;margin-left:35.25pt;margin-top:1pt;width:18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S8Kw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TkRS8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Community Center                      </w:t>
      </w:r>
      <w:r>
        <w:rPr>
          <w:rFonts w:ascii="Times New Roman" w:hAnsi="Times New Roman" w:cs="Times New Roman"/>
          <w:sz w:val="20"/>
          <w:szCs w:val="20"/>
        </w:rPr>
        <w:tab/>
        <w:t xml:space="preserve"> School</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93408" behindDoc="0" locked="0" layoutInCell="1" allowOverlap="1" wp14:anchorId="6984C84A" wp14:editId="2604ACF4">
                <wp:simplePos x="0" y="0"/>
                <wp:positionH relativeFrom="column">
                  <wp:posOffset>2495550</wp:posOffset>
                </wp:positionH>
                <wp:positionV relativeFrom="paragraph">
                  <wp:posOffset>19050</wp:posOffset>
                </wp:positionV>
                <wp:extent cx="228600" cy="114300"/>
                <wp:effectExtent l="0" t="0" r="19050" b="1905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16" type="#_x0000_t202" style="position:absolute;left:0;text-align:left;margin-left:196.5pt;margin-top:1.5pt;width:18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dtKw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AkSydtKwIAAFk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2384" behindDoc="0" locked="0" layoutInCell="1" allowOverlap="1" wp14:anchorId="1C6BDFF7" wp14:editId="717BB99B">
                <wp:simplePos x="0" y="0"/>
                <wp:positionH relativeFrom="column">
                  <wp:posOffset>447675</wp:posOffset>
                </wp:positionH>
                <wp:positionV relativeFrom="paragraph">
                  <wp:posOffset>9525</wp:posOffset>
                </wp:positionV>
                <wp:extent cx="228600" cy="114300"/>
                <wp:effectExtent l="9525" t="6350" r="9525" b="1270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7" type="#_x0000_t202" style="position:absolute;left:0;text-align:left;margin-left:35.25pt;margin-top:.75pt;width:18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R4Kg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Health Center              </w:t>
      </w:r>
      <w:r>
        <w:rPr>
          <w:rFonts w:ascii="Times New Roman" w:hAnsi="Times New Roman" w:cs="Times New Roman"/>
          <w:sz w:val="20"/>
          <w:szCs w:val="20"/>
        </w:rPr>
        <w:tab/>
      </w:r>
      <w:r>
        <w:rPr>
          <w:rFonts w:ascii="Times New Roman" w:hAnsi="Times New Roman" w:cs="Times New Roman"/>
          <w:sz w:val="20"/>
          <w:szCs w:val="20"/>
        </w:rPr>
        <w:tab/>
        <w:t>Cooperative/Association</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795456" behindDoc="0" locked="0" layoutInCell="1" allowOverlap="1" wp14:anchorId="328C55F6" wp14:editId="4CCA925D">
                <wp:simplePos x="0" y="0"/>
                <wp:positionH relativeFrom="column">
                  <wp:posOffset>2495550</wp:posOffset>
                </wp:positionH>
                <wp:positionV relativeFrom="paragraph">
                  <wp:posOffset>12700</wp:posOffset>
                </wp:positionV>
                <wp:extent cx="228600" cy="114300"/>
                <wp:effectExtent l="0" t="0" r="19050" b="1905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18" type="#_x0000_t202" style="position:absolute;left:0;text-align:left;margin-left:196.5pt;margin-top:1pt;width:18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h3Kw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COiuh3KwIAAFk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4432" behindDoc="0" locked="0" layoutInCell="1" allowOverlap="1" wp14:anchorId="125DC504" wp14:editId="325BEC04">
                <wp:simplePos x="0" y="0"/>
                <wp:positionH relativeFrom="column">
                  <wp:posOffset>447675</wp:posOffset>
                </wp:positionH>
                <wp:positionV relativeFrom="paragraph">
                  <wp:posOffset>12700</wp:posOffset>
                </wp:positionV>
                <wp:extent cx="228600" cy="114300"/>
                <wp:effectExtent l="9525" t="6350" r="9525" b="1270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119" type="#_x0000_t202" style="position:absolute;left:0;text-align:left;margin-left:35.25pt;margin-top:1pt;width:18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NSKwIAAFk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mhXNS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NGO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Government Office</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96480" behindDoc="0" locked="0" layoutInCell="1" allowOverlap="1" wp14:anchorId="0B7A2CD3" wp14:editId="6916462F">
                <wp:simplePos x="0" y="0"/>
                <wp:positionH relativeFrom="column">
                  <wp:posOffset>447675</wp:posOffset>
                </wp:positionH>
                <wp:positionV relativeFrom="paragraph">
                  <wp:posOffset>12700</wp:posOffset>
                </wp:positionV>
                <wp:extent cx="228600" cy="114300"/>
                <wp:effectExtent l="9525" t="6350" r="9525" b="1270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120" type="#_x0000_t202" style="position:absolute;left:0;text-align:left;margin-left:35.25pt;margin-top:1pt;width:18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hYKwIAAFk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wyLhY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Private Business</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357589" w:rsidRDefault="00357589" w:rsidP="00357589"/>
    <w:p w:rsidR="00357589" w:rsidRDefault="00357589" w:rsidP="00357589">
      <w:pPr>
        <w:rPr>
          <w:u w:val="single"/>
        </w:rPr>
      </w:pPr>
    </w:p>
    <w:p w:rsidR="00357589" w:rsidRDefault="00357589" w:rsidP="00357589">
      <w:r>
        <w:t xml:space="preserve">Did this activity contribute to the host country </w:t>
      </w:r>
      <w:r>
        <w:rPr>
          <w:b/>
          <w:u w:val="single"/>
        </w:rPr>
        <w:t>Volunteerism (V2) CSPP?</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VOLUNTEERISM (V2) CSPP</w:t>
      </w:r>
    </w:p>
    <w:p w:rsidR="00357589" w:rsidRDefault="00357589" w:rsidP="00357589">
      <w:pPr>
        <w:rPr>
          <w:u w:val="single"/>
        </w:rPr>
      </w:pPr>
    </w:p>
    <w:p w:rsidR="00357589" w:rsidRPr="00A45525"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1904" behindDoc="0" locked="0" layoutInCell="1" allowOverlap="1" wp14:anchorId="168F675F" wp14:editId="167D6960">
                <wp:simplePos x="0" y="0"/>
                <wp:positionH relativeFrom="column">
                  <wp:posOffset>447675</wp:posOffset>
                </wp:positionH>
                <wp:positionV relativeFrom="paragraph">
                  <wp:posOffset>12700</wp:posOffset>
                </wp:positionV>
                <wp:extent cx="228600" cy="114300"/>
                <wp:effectExtent l="9525" t="6350" r="9525" b="1270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121" type="#_x0000_t202" style="position:absolute;left:0;text-align:left;margin-left:35.25pt;margin-top:1pt;width:18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tNKw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OcotN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Create opportunities for community members (including youth) to volunteer or serve in their community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2928" behindDoc="0" locked="0" layoutInCell="1" allowOverlap="1" wp14:anchorId="644054C0" wp14:editId="13003187">
                <wp:simplePos x="0" y="0"/>
                <wp:positionH relativeFrom="column">
                  <wp:posOffset>447675</wp:posOffset>
                </wp:positionH>
                <wp:positionV relativeFrom="paragraph">
                  <wp:posOffset>9525</wp:posOffset>
                </wp:positionV>
                <wp:extent cx="228600" cy="114300"/>
                <wp:effectExtent l="9525" t="6350" r="9525" b="1270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22" type="#_x0000_t202" style="position:absolute;left:0;text-align:left;margin-left:35.25pt;margin-top:.75pt;width:18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dCKw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2gl3QisCAABZ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community members (including youth) to lead change by mobilizing, managing or supporting local volunteering or service activities</w:t>
      </w:r>
      <w:r>
        <w:rPr>
          <w:rFonts w:ascii="Times New Roman" w:hAnsi="Times New Roman" w:cs="Times New Roman"/>
          <w:noProof/>
          <w:sz w:val="20"/>
          <w:szCs w:val="20"/>
        </w:rPr>
        <mc:AlternateContent>
          <mc:Choice Requires="wps">
            <w:drawing>
              <wp:anchor distT="0" distB="0" distL="114300" distR="114300" simplePos="0" relativeHeight="251773952" behindDoc="0" locked="0" layoutInCell="1" allowOverlap="1" wp14:anchorId="0978D17A" wp14:editId="7B08E918">
                <wp:simplePos x="0" y="0"/>
                <wp:positionH relativeFrom="column">
                  <wp:posOffset>447675</wp:posOffset>
                </wp:positionH>
                <wp:positionV relativeFrom="paragraph">
                  <wp:posOffset>12700</wp:posOffset>
                </wp:positionV>
                <wp:extent cx="228600" cy="114300"/>
                <wp:effectExtent l="9525" t="6350" r="9525" b="1270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123" type="#_x0000_t202" style="position:absolute;left:0;text-align:left;margin-left:35.25pt;margin-top:1pt;width:18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0GKw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ebL0GKwIAAFk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4976" behindDoc="0" locked="0" layoutInCell="1" allowOverlap="1" wp14:anchorId="1FE32B44" wp14:editId="68FF989B">
                <wp:simplePos x="0" y="0"/>
                <wp:positionH relativeFrom="column">
                  <wp:posOffset>447675</wp:posOffset>
                </wp:positionH>
                <wp:positionV relativeFrom="paragraph">
                  <wp:posOffset>9525</wp:posOffset>
                </wp:positionV>
                <wp:extent cx="228600" cy="114300"/>
                <wp:effectExtent l="9525" t="6350" r="9525" b="1270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24" type="#_x0000_t202" style="position:absolute;left:0;text-align:left;margin-left:35.25pt;margin-top:.75pt;width:18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gGKw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jE0YBisCAABZ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local organizations or groups to mobilize or manage volunteers more effectively</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6000" behindDoc="0" locked="0" layoutInCell="1" allowOverlap="1" wp14:anchorId="308E6866" wp14:editId="6247CEB8">
                <wp:simplePos x="0" y="0"/>
                <wp:positionH relativeFrom="column">
                  <wp:posOffset>447675</wp:posOffset>
                </wp:positionH>
                <wp:positionV relativeFrom="paragraph">
                  <wp:posOffset>9525</wp:posOffset>
                </wp:positionV>
                <wp:extent cx="228600" cy="114300"/>
                <wp:effectExtent l="9525" t="6350" r="9525" b="1270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125" type="#_x0000_t202" style="position:absolute;left:0;text-align:left;margin-left:35.25pt;margin-top:.75pt;width:18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aMz8EsAgAAWw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Support service learning activities in a school or organization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7024" behindDoc="0" locked="0" layoutInCell="1" allowOverlap="1" wp14:anchorId="77D2557D" wp14:editId="5B2684C9">
                <wp:simplePos x="0" y="0"/>
                <wp:positionH relativeFrom="column">
                  <wp:posOffset>447675</wp:posOffset>
                </wp:positionH>
                <wp:positionV relativeFrom="paragraph">
                  <wp:posOffset>9525</wp:posOffset>
                </wp:positionV>
                <wp:extent cx="228600" cy="114300"/>
                <wp:effectExtent l="9525" t="6350" r="9525" b="1270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126" type="#_x0000_t202" style="position:absolute;left:0;text-align:left;margin-left:35.25pt;margin-top:.75pt;width:18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a+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FfB2vi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Support service movements be assisting in the development or strengthening of host country </w:t>
      </w:r>
    </w:p>
    <w:p w:rsidR="00357589" w:rsidRPr="000A5650" w:rsidRDefault="00357589" w:rsidP="00357589">
      <w:pPr>
        <w:pStyle w:val="ListParagraph"/>
        <w:ind w:firstLine="720"/>
        <w:rPr>
          <w:rFonts w:ascii="Times New Roman" w:hAnsi="Times New Roman" w:cs="Times New Roman"/>
          <w:sz w:val="20"/>
          <w:szCs w:val="20"/>
          <w:u w:val="single"/>
        </w:rPr>
      </w:pPr>
      <w:r>
        <w:rPr>
          <w:rFonts w:ascii="Times New Roman" w:hAnsi="Times New Roman" w:cs="Times New Roman"/>
          <w:sz w:val="20"/>
          <w:szCs w:val="20"/>
        </w:rPr>
        <w:t>volunteer/service corps or other service programs or efforts</w:t>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pStyle w:val="ListParagraph"/>
        <w:rPr>
          <w:rFonts w:ascii="Times New Roman" w:hAnsi="Times New Roman" w:cs="Times New Roman"/>
          <w:sz w:val="20"/>
          <w:szCs w:val="20"/>
          <w:u w:val="single"/>
        </w:rPr>
      </w:pPr>
    </w:p>
    <w:p w:rsidR="00357589" w:rsidRDefault="00357589" w:rsidP="00357589">
      <w:r>
        <w:lastRenderedPageBreak/>
        <w:t xml:space="preserve">Did this activity contribute to the </w:t>
      </w:r>
      <w:r>
        <w:rPr>
          <w:b/>
          <w:u w:val="single"/>
        </w:rPr>
        <w:t>Youth as Resources CSPP?</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the activity supported the YOUTH AS RESOURCES CSPP</w:t>
      </w:r>
    </w:p>
    <w:p w:rsidR="00357589" w:rsidRDefault="00357589" w:rsidP="00357589">
      <w:pPr>
        <w:rPr>
          <w:i/>
        </w:rPr>
      </w:pPr>
      <w:r>
        <w:rPr>
          <w:i/>
        </w:rPr>
        <w:t>If this activity took place in a camp, and contributed to the Gender Equality/Women’s Empowerment CSPP, please report it here and also report this activity under the Gender Equality/Women’s Empowerment CSPP.</w:t>
      </w:r>
    </w:p>
    <w:p w:rsidR="00357589" w:rsidRDefault="00357589" w:rsidP="00357589">
      <w:pPr>
        <w:rPr>
          <w:i/>
        </w:rPr>
      </w:pPr>
      <w:r>
        <w:rPr>
          <w:i/>
        </w:rPr>
        <w:t>If this activity took place in a camp, and contributed to HIV/AIDS CSPP or was funded by PEPFAR, please report it here and also report this activity under the HIV/AIDS CSPP</w:t>
      </w:r>
    </w:p>
    <w:p w:rsidR="00357589" w:rsidRDefault="00357589" w:rsidP="00357589">
      <w:pPr>
        <w:rPr>
          <w:i/>
        </w:rPr>
      </w:pPr>
    </w:p>
    <w:p w:rsidR="00357589"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8048" behindDoc="0" locked="0" layoutInCell="1" allowOverlap="1" wp14:anchorId="6FC0EDE8" wp14:editId="5773C3C8">
                <wp:simplePos x="0" y="0"/>
                <wp:positionH relativeFrom="column">
                  <wp:posOffset>447675</wp:posOffset>
                </wp:positionH>
                <wp:positionV relativeFrom="paragraph">
                  <wp:posOffset>12700</wp:posOffset>
                </wp:positionV>
                <wp:extent cx="228600" cy="114300"/>
                <wp:effectExtent l="9525" t="6350" r="9525" b="1270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27" type="#_x0000_t202" style="position:absolute;left:0;text-align:left;margin-left:35.25pt;margin-top:1pt;width:18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Pq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0mkPq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life skills in young people (positive identity/self-esteem, communication, decision making, goal setting, teamwork)</w:t>
      </w:r>
    </w:p>
    <w:p w:rsidR="00357589" w:rsidRPr="005D490B" w:rsidRDefault="00357589" w:rsidP="00357589">
      <w:r>
        <w:rPr>
          <w:noProof/>
        </w:rPr>
        <mc:AlternateContent>
          <mc:Choice Requires="wps">
            <w:drawing>
              <wp:anchor distT="0" distB="0" distL="114300" distR="114300" simplePos="0" relativeHeight="251779072" behindDoc="0" locked="0" layoutInCell="1" allowOverlap="1" wp14:anchorId="0F2ABC15" wp14:editId="757E1EBC">
                <wp:simplePos x="0" y="0"/>
                <wp:positionH relativeFrom="column">
                  <wp:posOffset>447675</wp:posOffset>
                </wp:positionH>
                <wp:positionV relativeFrom="paragraph">
                  <wp:posOffset>9525</wp:posOffset>
                </wp:positionV>
                <wp:extent cx="228600" cy="114300"/>
                <wp:effectExtent l="9525" t="6350" r="9525" b="1270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128" type="#_x0000_t202" style="position:absolute;margin-left:35.25pt;margin-top:.75pt;width:18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3a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Wuvdo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26DF97A" wp14:editId="50087571">
                <wp:simplePos x="0" y="0"/>
                <wp:positionH relativeFrom="column">
                  <wp:posOffset>447675</wp:posOffset>
                </wp:positionH>
                <wp:positionV relativeFrom="paragraph">
                  <wp:posOffset>12700</wp:posOffset>
                </wp:positionV>
                <wp:extent cx="228600" cy="114300"/>
                <wp:effectExtent l="9525" t="6350" r="9525" b="1270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29" type="#_x0000_t202" style="position:absolute;margin-left:35.25pt;margin-top:1pt;width:18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lC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9k8pQ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ab/>
      </w:r>
      <w:r>
        <w:tab/>
        <w:t>Promote the development of new leadership behaviors in young people</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1120" behindDoc="0" locked="0" layoutInCell="1" allowOverlap="1" wp14:anchorId="6F8E4BC3" wp14:editId="40FD7545">
                <wp:simplePos x="0" y="0"/>
                <wp:positionH relativeFrom="column">
                  <wp:posOffset>447675</wp:posOffset>
                </wp:positionH>
                <wp:positionV relativeFrom="paragraph">
                  <wp:posOffset>9525</wp:posOffset>
                </wp:positionV>
                <wp:extent cx="228600" cy="114300"/>
                <wp:effectExtent l="9525" t="6350" r="9525" b="1270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30" type="#_x0000_t202" style="position:absolute;left:0;text-align:left;margin-left:35.25pt;margin-top:.75pt;width:18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B3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JVN4Hc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healthy behaviors in young people</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2144" behindDoc="0" locked="0" layoutInCell="1" allowOverlap="1" wp14:anchorId="5688B474" wp14:editId="557F9E8E">
                <wp:simplePos x="0" y="0"/>
                <wp:positionH relativeFrom="column">
                  <wp:posOffset>447675</wp:posOffset>
                </wp:positionH>
                <wp:positionV relativeFrom="paragraph">
                  <wp:posOffset>9525</wp:posOffset>
                </wp:positionV>
                <wp:extent cx="228600" cy="114300"/>
                <wp:effectExtent l="9525" t="6350" r="9525" b="1270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131" type="#_x0000_t202" style="position:absolute;left:0;text-align:left;margin-left:35.25pt;margin-top:.75pt;width:18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9Uj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DQn1SM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Promote the development of new skills for the world of work</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3168" behindDoc="0" locked="0" layoutInCell="1" allowOverlap="1" wp14:anchorId="1BF29451" wp14:editId="44309C07">
                <wp:simplePos x="0" y="0"/>
                <wp:positionH relativeFrom="column">
                  <wp:posOffset>447675</wp:posOffset>
                </wp:positionH>
                <wp:positionV relativeFrom="paragraph">
                  <wp:posOffset>9525</wp:posOffset>
                </wp:positionV>
                <wp:extent cx="228600" cy="114300"/>
                <wp:effectExtent l="9525" t="6350" r="9525" b="1270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132" type="#_x0000_t202" style="position:absolute;left:0;text-align:left;margin-left:35.25pt;margin-top:.75pt;width:18pt;height: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sT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FUTKxM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Create or continue an opportunity for young people to volunteer; (i.e. peer education, tutoring, </w:t>
      </w:r>
    </w:p>
    <w:p w:rsidR="00357589" w:rsidRDefault="00357589" w:rsidP="00357589">
      <w:pPr>
        <w:pStyle w:val="ListParagraph"/>
        <w:ind w:firstLine="720"/>
        <w:rPr>
          <w:rFonts w:ascii="Times New Roman" w:hAnsi="Times New Roman" w:cs="Times New Roman"/>
          <w:sz w:val="20"/>
          <w:szCs w:val="20"/>
        </w:rPr>
      </w:pPr>
      <w:r>
        <w:rPr>
          <w:rFonts w:ascii="Times New Roman" w:hAnsi="Times New Roman" w:cs="Times New Roman"/>
          <w:sz w:val="20"/>
          <w:szCs w:val="20"/>
        </w:rPr>
        <w:t>service learning activities or otherwise act as the facilitators of positive community change)</w:t>
      </w:r>
    </w:p>
    <w:p w:rsidR="00357589" w:rsidRDefault="00357589" w:rsidP="00357589">
      <w:pPr>
        <w:pStyle w:val="ListParagraph"/>
        <w:ind w:firstLine="720"/>
        <w:rPr>
          <w:rFonts w:ascii="Times New Roman" w:hAnsi="Times New Roman" w:cs="Times New Roman"/>
          <w:sz w:val="20"/>
          <w:szCs w:val="20"/>
        </w:rPr>
      </w:pPr>
    </w:p>
    <w:p w:rsidR="00357589" w:rsidRDefault="00357589" w:rsidP="00357589">
      <w:r>
        <w:t>Where did this activity take place?</w:t>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798528" behindDoc="0" locked="0" layoutInCell="1" allowOverlap="1" wp14:anchorId="17DE7FA7" wp14:editId="4DD3EB9B">
                <wp:simplePos x="0" y="0"/>
                <wp:positionH relativeFrom="column">
                  <wp:posOffset>2495550</wp:posOffset>
                </wp:positionH>
                <wp:positionV relativeFrom="paragraph">
                  <wp:posOffset>12700</wp:posOffset>
                </wp:positionV>
                <wp:extent cx="228600" cy="114300"/>
                <wp:effectExtent l="0" t="0" r="19050" b="1905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133" type="#_x0000_t202" style="position:absolute;left:0;text-align:left;margin-left:196.5pt;margin-top:1pt;width:18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3J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M+ONyS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7504" behindDoc="0" locked="0" layoutInCell="1" allowOverlap="1" wp14:anchorId="56026D27" wp14:editId="362254D3">
                <wp:simplePos x="0" y="0"/>
                <wp:positionH relativeFrom="column">
                  <wp:posOffset>447675</wp:posOffset>
                </wp:positionH>
                <wp:positionV relativeFrom="paragraph">
                  <wp:posOffset>12700</wp:posOffset>
                </wp:positionV>
                <wp:extent cx="228600" cy="114300"/>
                <wp:effectExtent l="9525" t="6350" r="9525" b="1270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134" type="#_x0000_t202" style="position:absolute;left:0;text-align:left;margin-left:35.25pt;margin-top:1pt;width:18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r2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VI0q9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Boys’ leadership camp                     </w:t>
      </w:r>
      <w:r>
        <w:rPr>
          <w:rFonts w:ascii="Times New Roman" w:hAnsi="Times New Roman" w:cs="Times New Roman"/>
          <w:sz w:val="20"/>
          <w:szCs w:val="20"/>
        </w:rPr>
        <w:tab/>
        <w:t xml:space="preserve"> Girls’ leadership activity/camp (i.e. Camp GLOW)</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0576" behindDoc="0" locked="0" layoutInCell="1" allowOverlap="1" wp14:anchorId="5E1CEC75" wp14:editId="16A81B20">
                <wp:simplePos x="0" y="0"/>
                <wp:positionH relativeFrom="column">
                  <wp:posOffset>2495550</wp:posOffset>
                </wp:positionH>
                <wp:positionV relativeFrom="paragraph">
                  <wp:posOffset>19050</wp:posOffset>
                </wp:positionV>
                <wp:extent cx="228600" cy="114300"/>
                <wp:effectExtent l="0" t="0" r="19050" b="1905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35" type="#_x0000_t202" style="position:absolute;left:0;text-align:left;margin-left:196.5pt;margin-top:1.5pt;width:18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cdLA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IGHHHS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9552" behindDoc="0" locked="0" layoutInCell="1" allowOverlap="1" wp14:anchorId="4A254D34" wp14:editId="140F8EAC">
                <wp:simplePos x="0" y="0"/>
                <wp:positionH relativeFrom="column">
                  <wp:posOffset>447675</wp:posOffset>
                </wp:positionH>
                <wp:positionV relativeFrom="paragraph">
                  <wp:posOffset>9525</wp:posOffset>
                </wp:positionV>
                <wp:extent cx="228600" cy="114300"/>
                <wp:effectExtent l="9525" t="6350" r="9525" b="1270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36" type="#_x0000_t202" style="position:absolute;left:0;text-align:left;margin-left:35.25pt;margin-top:.75pt;width:18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4vT28y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Environmental-theme camp              </w:t>
      </w:r>
      <w:r>
        <w:rPr>
          <w:rFonts w:ascii="Times New Roman" w:hAnsi="Times New Roman" w:cs="Times New Roman"/>
          <w:sz w:val="20"/>
          <w:szCs w:val="20"/>
        </w:rPr>
        <w:tab/>
        <w:t>HIV/AIDS-theme camp</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02624" behindDoc="0" locked="0" layoutInCell="1" allowOverlap="1" wp14:anchorId="33E11A9A" wp14:editId="5DC64FAC">
                <wp:simplePos x="0" y="0"/>
                <wp:positionH relativeFrom="column">
                  <wp:posOffset>2495550</wp:posOffset>
                </wp:positionH>
                <wp:positionV relativeFrom="paragraph">
                  <wp:posOffset>12700</wp:posOffset>
                </wp:positionV>
                <wp:extent cx="228600" cy="114300"/>
                <wp:effectExtent l="0" t="0" r="19050" b="1905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137" type="#_x0000_t202" style="position:absolute;left:0;text-align:left;margin-left:196.5pt;margin-top:1pt;width:18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On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BDnsOnKwIAAFw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01600" behindDoc="0" locked="0" layoutInCell="1" allowOverlap="1" wp14:anchorId="1BEB6F80" wp14:editId="32213833">
                <wp:simplePos x="0" y="0"/>
                <wp:positionH relativeFrom="column">
                  <wp:posOffset>447675</wp:posOffset>
                </wp:positionH>
                <wp:positionV relativeFrom="paragraph">
                  <wp:posOffset>12700</wp:posOffset>
                </wp:positionV>
                <wp:extent cx="228600" cy="114300"/>
                <wp:effectExtent l="9525" t="6350" r="9525" b="1270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38" type="#_x0000_t202" style="position:absolute;left:0;text-align:left;margin-left:35.25pt;margin-top:1pt;width:18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2X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Iqo9l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Other type of camp             </w:t>
      </w:r>
      <w:r>
        <w:rPr>
          <w:rFonts w:ascii="Times New Roman" w:hAnsi="Times New Roman" w:cs="Times New Roman"/>
          <w:sz w:val="20"/>
          <w:szCs w:val="20"/>
        </w:rPr>
        <w:tab/>
      </w:r>
      <w:r>
        <w:rPr>
          <w:rFonts w:ascii="Times New Roman" w:hAnsi="Times New Roman" w:cs="Times New Roman"/>
          <w:sz w:val="20"/>
          <w:szCs w:val="20"/>
        </w:rPr>
        <w:tab/>
        <w:t>Classroom</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3648" behindDoc="0" locked="0" layoutInCell="1" allowOverlap="1" wp14:anchorId="3F75C6EE" wp14:editId="245D8077">
                <wp:simplePos x="0" y="0"/>
                <wp:positionH relativeFrom="column">
                  <wp:posOffset>447675</wp:posOffset>
                </wp:positionH>
                <wp:positionV relativeFrom="paragraph">
                  <wp:posOffset>12700</wp:posOffset>
                </wp:positionV>
                <wp:extent cx="228600" cy="114300"/>
                <wp:effectExtent l="9525" t="6350" r="9525" b="1270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39" type="#_x0000_t202" style="position:absolute;left:0;text-align:left;margin-left:35.25pt;margin-top:1pt;width:18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kPKwIAAFw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BS6kP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Youth club or extracurricular activity setting (i.e., not a camp)</w:t>
      </w:r>
    </w:p>
    <w:p w:rsidR="00357589" w:rsidRDefault="00357589" w:rsidP="00357589">
      <w:pPr>
        <w:rPr>
          <w:u w:val="single"/>
        </w:rPr>
      </w:pPr>
    </w:p>
    <w:p w:rsidR="00357589" w:rsidRPr="005D490B" w:rsidRDefault="00357589" w:rsidP="00357589">
      <w:r>
        <w:t>Please check any of the following youth from special circumstances that were involved with the activity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4672" behindDoc="0" locked="0" layoutInCell="1" allowOverlap="1" wp14:anchorId="32160D34" wp14:editId="130551AB">
                <wp:simplePos x="0" y="0"/>
                <wp:positionH relativeFrom="column">
                  <wp:posOffset>447675</wp:posOffset>
                </wp:positionH>
                <wp:positionV relativeFrom="paragraph">
                  <wp:posOffset>12700</wp:posOffset>
                </wp:positionV>
                <wp:extent cx="228600" cy="114300"/>
                <wp:effectExtent l="9525" t="6350" r="9525" b="1270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40" type="#_x0000_t202" style="position:absolute;left:0;text-align:left;margin-left:35.25pt;margin-top:1pt;width:18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A6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YklgO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Out-of-school youth</w:t>
      </w:r>
    </w:p>
    <w:p w:rsidR="00357589" w:rsidRPr="005D490B" w:rsidRDefault="00357589" w:rsidP="00357589">
      <w:pPr>
        <w:ind w:left="1440"/>
      </w:pPr>
      <w:r>
        <w:rPr>
          <w:noProof/>
        </w:rPr>
        <mc:AlternateContent>
          <mc:Choice Requires="wps">
            <w:drawing>
              <wp:anchor distT="0" distB="0" distL="114300" distR="114300" simplePos="0" relativeHeight="251805696" behindDoc="0" locked="0" layoutInCell="1" allowOverlap="1" wp14:anchorId="4E1AD56D" wp14:editId="767A9B4C">
                <wp:simplePos x="0" y="0"/>
                <wp:positionH relativeFrom="column">
                  <wp:posOffset>447675</wp:posOffset>
                </wp:positionH>
                <wp:positionV relativeFrom="paragraph">
                  <wp:posOffset>9525</wp:posOffset>
                </wp:positionV>
                <wp:extent cx="228600" cy="114300"/>
                <wp:effectExtent l="9525" t="6350" r="9525" b="1270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41" type="#_x0000_t202" style="position:absolute;left:0;text-align:left;margin-left:35.25pt;margin-top:.75pt;width:18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MjVW4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58A4B79B" wp14:editId="42249F08">
                <wp:simplePos x="0" y="0"/>
                <wp:positionH relativeFrom="column">
                  <wp:posOffset>447675</wp:posOffset>
                </wp:positionH>
                <wp:positionV relativeFrom="paragraph">
                  <wp:posOffset>12700</wp:posOffset>
                </wp:positionV>
                <wp:extent cx="228600" cy="114300"/>
                <wp:effectExtent l="9525" t="6350" r="9525" b="1270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42" type="#_x0000_t202" style="position:absolute;left:0;text-align:left;margin-left:35.25pt;margin-top:1pt;width:18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6teLAIAAFw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oherX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Orphans and other vulnerable children (OVC) [Make sure you also report on appropriate indicators in the HIV/AIDS CSPP, especially HE-162 PEPFAR]</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11F5DB10" wp14:editId="1FE1B088">
                <wp:simplePos x="0" y="0"/>
                <wp:positionH relativeFrom="column">
                  <wp:posOffset>447675</wp:posOffset>
                </wp:positionH>
                <wp:positionV relativeFrom="paragraph">
                  <wp:posOffset>9525</wp:posOffset>
                </wp:positionV>
                <wp:extent cx="228600" cy="114300"/>
                <wp:effectExtent l="9525" t="6350" r="9525" b="1270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43" type="#_x0000_t202" style="position:absolute;left:0;text-align:left;margin-left:35.25pt;margin-top:.75pt;width:18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2E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TnDYQ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Youth with Disabilities [Make sure you also provide information in the People with Disabilities CSPP area by answering Yes to “Did this activity support the People with Disabilities CSPP”]</w:t>
      </w:r>
    </w:p>
    <w:p w:rsidR="00357589" w:rsidRPr="000B1130" w:rsidRDefault="00357589" w:rsidP="00357589"/>
    <w:p w:rsidR="00357589" w:rsidRDefault="00357589" w:rsidP="00357589"/>
    <w:p w:rsidR="00357589" w:rsidRDefault="00357589" w:rsidP="00357589">
      <w:r>
        <w:t xml:space="preserve">Did this activity contribute to the </w:t>
      </w:r>
      <w:r>
        <w:rPr>
          <w:b/>
          <w:u w:val="single"/>
        </w:rPr>
        <w:t>People with Disabilities (PWD)?</w:t>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PEOPLE WITH DISABILITIES (PWD) CSPP</w:t>
      </w:r>
    </w:p>
    <w:p w:rsidR="00357589" w:rsidRDefault="00357589" w:rsidP="00357589"/>
    <w:p w:rsidR="00357589" w:rsidRDefault="00357589" w:rsidP="00357589">
      <w:r>
        <w:t>Did you partner or work with Special Olympics to carry out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Did you use any materials or resources from Special Olympics for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ab/>
        <w:t>If yes, please describe the Special Olympics materials or resources:</w:t>
      </w:r>
    </w:p>
    <w:p w:rsidR="00357589"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0B1130"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Please check all areas this activity supported</w:t>
      </w:r>
    </w:p>
    <w:p w:rsidR="00357589" w:rsidRPr="005C1A12" w:rsidRDefault="00357589" w:rsidP="00357589">
      <w:r>
        <w:t xml:space="preserve"> </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8768" behindDoc="0" locked="0" layoutInCell="1" allowOverlap="1" wp14:anchorId="303E2255" wp14:editId="5AB7D0F2">
                <wp:simplePos x="0" y="0"/>
                <wp:positionH relativeFrom="column">
                  <wp:posOffset>447675</wp:posOffset>
                </wp:positionH>
                <wp:positionV relativeFrom="paragraph">
                  <wp:posOffset>12700</wp:posOffset>
                </wp:positionV>
                <wp:extent cx="228600" cy="114300"/>
                <wp:effectExtent l="9525" t="6350" r="9525" b="1270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44" type="#_x0000_t202" style="position:absolute;left:0;text-align:left;margin-left:35.25pt;margin-top:1pt;width:18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o4mqu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Infrastructure support / physical access</w:t>
      </w:r>
    </w:p>
    <w:p w:rsidR="00357589" w:rsidRPr="005D490B" w:rsidRDefault="00357589" w:rsidP="00357589">
      <w:r>
        <w:rPr>
          <w:noProof/>
        </w:rPr>
        <mc:AlternateContent>
          <mc:Choice Requires="wps">
            <w:drawing>
              <wp:anchor distT="0" distB="0" distL="114300" distR="114300" simplePos="0" relativeHeight="251809792" behindDoc="0" locked="0" layoutInCell="1" allowOverlap="1" wp14:anchorId="58D7CB59" wp14:editId="69A103B3">
                <wp:simplePos x="0" y="0"/>
                <wp:positionH relativeFrom="column">
                  <wp:posOffset>447675</wp:posOffset>
                </wp:positionH>
                <wp:positionV relativeFrom="paragraph">
                  <wp:posOffset>9525</wp:posOffset>
                </wp:positionV>
                <wp:extent cx="228600" cy="114300"/>
                <wp:effectExtent l="9525" t="6350" r="9525" b="1270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45" type="#_x0000_t202" style="position:absolute;margin-left:35.25pt;margin-top:.75pt;width:18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K8LA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DTHQrw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117D938" wp14:editId="6AF52876">
                <wp:simplePos x="0" y="0"/>
                <wp:positionH relativeFrom="column">
                  <wp:posOffset>447675</wp:posOffset>
                </wp:positionH>
                <wp:positionV relativeFrom="paragraph">
                  <wp:posOffset>12700</wp:posOffset>
                </wp:positionV>
                <wp:extent cx="228600" cy="114300"/>
                <wp:effectExtent l="9525" t="6350" r="9525" b="1270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146" type="#_x0000_t202" style="position:absolute;margin-left:35.25pt;margin-top:1pt;width:18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l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D7+XYl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tab/>
      </w:r>
      <w:r>
        <w:tab/>
        <w:t>Support for families</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1840" behindDoc="0" locked="0" layoutInCell="1" allowOverlap="1" wp14:anchorId="5A1E1F04" wp14:editId="5098C8B9">
                <wp:simplePos x="0" y="0"/>
                <wp:positionH relativeFrom="column">
                  <wp:posOffset>447675</wp:posOffset>
                </wp:positionH>
                <wp:positionV relativeFrom="paragraph">
                  <wp:posOffset>9525</wp:posOffset>
                </wp:positionV>
                <wp:extent cx="228600" cy="114300"/>
                <wp:effectExtent l="9525" t="6350" r="9525" b="1270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47" type="#_x0000_t202" style="position:absolute;left:0;text-align:left;margin-left:35.25pt;margin-top:.75pt;width:18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Nx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WpNDcS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Raising awareness / promoting inclusion</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2864" behindDoc="0" locked="0" layoutInCell="1" allowOverlap="1" wp14:anchorId="10594D1B" wp14:editId="4CEFCDDD">
                <wp:simplePos x="0" y="0"/>
                <wp:positionH relativeFrom="column">
                  <wp:posOffset>447675</wp:posOffset>
                </wp:positionH>
                <wp:positionV relativeFrom="paragraph">
                  <wp:posOffset>9525</wp:posOffset>
                </wp:positionV>
                <wp:extent cx="228600" cy="114300"/>
                <wp:effectExtent l="9525" t="6350" r="9525" b="12700"/>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148" type="#_x0000_t202" style="position:absolute;left:0;text-align:left;margin-left:35.25pt;margin-top:.75pt;width:18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1B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DunvUE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Teacher training / curriculum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3888" behindDoc="0" locked="0" layoutInCell="1" allowOverlap="1" wp14:anchorId="26B974F3" wp14:editId="33C843B4">
                <wp:simplePos x="0" y="0"/>
                <wp:positionH relativeFrom="column">
                  <wp:posOffset>447675</wp:posOffset>
                </wp:positionH>
                <wp:positionV relativeFrom="paragraph">
                  <wp:posOffset>9525</wp:posOffset>
                </wp:positionV>
                <wp:extent cx="228600" cy="114300"/>
                <wp:effectExtent l="9525" t="6350" r="9525" b="1270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149" type="#_x0000_t202" style="position:absolute;left:0;text-align:left;margin-left:35.25pt;margin-top:.75pt;width:18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nZ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BhGKdk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Teaching and tutoring</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4912" behindDoc="0" locked="0" layoutInCell="1" allowOverlap="1" wp14:anchorId="24DA176D" wp14:editId="5DC16B91">
                <wp:simplePos x="0" y="0"/>
                <wp:positionH relativeFrom="column">
                  <wp:posOffset>447675</wp:posOffset>
                </wp:positionH>
                <wp:positionV relativeFrom="paragraph">
                  <wp:posOffset>9525</wp:posOffset>
                </wp:positionV>
                <wp:extent cx="228600" cy="114300"/>
                <wp:effectExtent l="9525" t="6350" r="9525" b="1270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150" type="#_x0000_t202" style="position:absolute;left:0;text-align:left;margin-left:35.25pt;margin-top:.75pt;width:18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e0Tg7C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Vocational training / workforce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5936" behindDoc="0" locked="0" layoutInCell="1" allowOverlap="1" wp14:anchorId="604871A4" wp14:editId="563C83DB">
                <wp:simplePos x="0" y="0"/>
                <wp:positionH relativeFrom="column">
                  <wp:posOffset>447675</wp:posOffset>
                </wp:positionH>
                <wp:positionV relativeFrom="paragraph">
                  <wp:posOffset>9525</wp:posOffset>
                </wp:positionV>
                <wp:extent cx="228600" cy="114300"/>
                <wp:effectExtent l="9525" t="6350" r="9525" b="1270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151" type="#_x0000_t202" style="position:absolute;left:0;text-align:left;margin-left:35.25pt;margin-top:.75pt;width:18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W4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ou1bg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Other (please describe)</w:t>
      </w:r>
      <w:r>
        <w:rPr>
          <w:rFonts w:ascii="Times New Roman" w:hAnsi="Times New Roman" w:cs="Times New Roman"/>
          <w:sz w:val="20"/>
          <w:szCs w:val="20"/>
        </w:rPr>
        <w:tab/>
      </w:r>
    </w:p>
    <w:p w:rsidR="00357589" w:rsidRPr="000B1130"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rPr>
          <w:u w:val="single"/>
        </w:rPr>
      </w:pPr>
    </w:p>
    <w:p w:rsidR="00357589" w:rsidRDefault="00357589" w:rsidP="00357589">
      <w:r>
        <w:t>Did this activity take place in a camp?</w:t>
      </w:r>
      <w:r>
        <w:tab/>
      </w:r>
      <w:r>
        <w:tab/>
      </w:r>
      <w:r>
        <w:tab/>
      </w:r>
      <w:r>
        <w:tab/>
      </w:r>
      <w:r>
        <w:tab/>
      </w:r>
      <w:r>
        <w:tab/>
      </w:r>
      <w:r>
        <w:tab/>
      </w:r>
      <w:r>
        <w:sym w:font="Wingdings 3" w:char="F0F1"/>
      </w:r>
      <w:r>
        <w:t xml:space="preserve"> No  </w:t>
      </w:r>
      <w:r>
        <w:sym w:font="Wingdings 3" w:char="F0F1"/>
      </w:r>
      <w:r>
        <w:t xml:space="preserve"> Yes</w:t>
      </w:r>
    </w:p>
    <w:p w:rsidR="00357589" w:rsidRDefault="00357589" w:rsidP="00357589">
      <w:pPr>
        <w:rPr>
          <w:i/>
        </w:rPr>
      </w:pPr>
      <w:r>
        <w:rPr>
          <w:i/>
        </w:rPr>
        <w:t>If yes, please provide your camp information in the Youth as Resources CSPP area by answering Yes to “Did this activity support Youth as Resources CSPP” and then completing question 2 in that section</w:t>
      </w:r>
    </w:p>
    <w:p w:rsidR="00357589" w:rsidRDefault="00357589" w:rsidP="00357589">
      <w:pPr>
        <w:rPr>
          <w:b/>
          <w:highlight w:val="yellow"/>
        </w:rPr>
      </w:pPr>
    </w:p>
    <w:p w:rsidR="00357589" w:rsidRDefault="00357589" w:rsidP="00357589"/>
    <w:p w:rsidR="00357589" w:rsidRDefault="00357589" w:rsidP="00357589">
      <w:r w:rsidRPr="00CA6190">
        <w:t xml:space="preserve">Did this activity contribute to the </w:t>
      </w:r>
      <w:r>
        <w:rPr>
          <w:b/>
          <w:u w:val="single"/>
        </w:rPr>
        <w:t>Food Security Initiative</w:t>
      </w:r>
      <w:r w:rsidRPr="00CA6190">
        <w:t>?</w:t>
      </w:r>
      <w:r w:rsidRPr="00CA6190">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w:t>
      </w:r>
      <w:r>
        <w:rPr>
          <w:i/>
        </w:rPr>
        <w:t xml:space="preserve"> activity supported the FOOD SECURITY INITIATIVE</w:t>
      </w:r>
      <w:r w:rsidRPr="00CA6190">
        <w:rPr>
          <w:i/>
        </w:rPr>
        <w:t>, please complete necessary indicator data collection tools, which can be obtained from your PM/APCD or M&amp;E Coordinator</w:t>
      </w:r>
      <w:r>
        <w:rPr>
          <w:i/>
        </w:rPr>
        <w:t>)</w:t>
      </w:r>
    </w:p>
    <w:p w:rsidR="00357589" w:rsidRDefault="00357589" w:rsidP="00357589">
      <w:pPr>
        <w:rPr>
          <w:b/>
          <w:highlight w:val="yellow"/>
        </w:rPr>
      </w:pPr>
    </w:p>
    <w:p w:rsidR="00357589" w:rsidRDefault="00357589" w:rsidP="00357589">
      <w:pPr>
        <w:rPr>
          <w:b/>
          <w:highlight w:val="yellow"/>
        </w:rPr>
      </w:pPr>
    </w:p>
    <w:p w:rsidR="00357589" w:rsidRPr="000B1130" w:rsidRDefault="00357589" w:rsidP="00357589">
      <w:pPr>
        <w:rPr>
          <w:i/>
        </w:rPr>
      </w:pPr>
      <w:r>
        <w:rPr>
          <w:b/>
          <w:highlight w:val="yellow"/>
        </w:rPr>
        <w:t>OTHER QUESTIONS</w:t>
      </w:r>
      <w:r w:rsidRPr="005F3BAD">
        <w:rPr>
          <w:b/>
          <w:highlight w:val="yellow"/>
        </w:rPr>
        <w:t xml:space="preserve"> (</w:t>
      </w:r>
      <w:r>
        <w:rPr>
          <w:b/>
          <w:highlight w:val="yellow"/>
        </w:rPr>
        <w:t>Activity</w:t>
      </w:r>
      <w:r w:rsidRPr="005F3BAD">
        <w:rPr>
          <w:b/>
          <w:highlight w:val="yellow"/>
        </w:rPr>
        <w:t xml:space="preserve"> Level Post-Defined Questions)</w:t>
      </w:r>
    </w:p>
    <w:p w:rsidR="00357589" w:rsidRDefault="00357589" w:rsidP="00357589">
      <w:pPr>
        <w:rPr>
          <w:b/>
        </w:rPr>
      </w:pPr>
    </w:p>
    <w:p w:rsidR="00357589" w:rsidRDefault="00357589" w:rsidP="00357589">
      <w:pPr>
        <w:rPr>
          <w:b/>
        </w:rPr>
      </w:pPr>
      <w:r w:rsidRPr="005F3BAD">
        <w:rPr>
          <w:b/>
          <w:highlight w:val="yellow"/>
        </w:rPr>
        <w:t>[</w:t>
      </w:r>
      <w:r>
        <w:rPr>
          <w:b/>
          <w:highlight w:val="yellow"/>
        </w:rPr>
        <w:t>Insert Activity</w:t>
      </w:r>
      <w:r w:rsidRPr="005F3BAD">
        <w:rPr>
          <w:b/>
          <w:highlight w:val="yellow"/>
        </w:rPr>
        <w:t xml:space="preserve"> Level Post-Defined Question # 1]</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2</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3</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4</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5</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0B1130">
        <w:rPr>
          <w:b/>
          <w:highlight w:val="yellow"/>
        </w:rPr>
        <w:t xml:space="preserve">Insert Additional </w:t>
      </w:r>
      <w:r>
        <w:rPr>
          <w:b/>
          <w:highlight w:val="yellow"/>
        </w:rPr>
        <w:t>Activity</w:t>
      </w:r>
      <w:r w:rsidRPr="000B1130">
        <w:rPr>
          <w:b/>
          <w:highlight w:val="yellow"/>
        </w:rPr>
        <w:t xml:space="preserve"> Level Post-Defined Questions HERE</w:t>
      </w:r>
    </w:p>
    <w:p w:rsidR="00CC5A95" w:rsidRPr="00767FAB" w:rsidRDefault="00CC5A95" w:rsidP="00CC5A95">
      <w:pPr>
        <w:rPr>
          <w:u w:val="single"/>
        </w:rPr>
      </w:pPr>
      <w:r>
        <w:tab/>
      </w:r>
      <w:r>
        <w:tab/>
      </w:r>
      <w:r>
        <w:tab/>
      </w:r>
    </w:p>
    <w:p w:rsidR="00AA6E7C" w:rsidRPr="00CC5A95" w:rsidRDefault="00AA6E7C" w:rsidP="00AA6E7C">
      <w:pPr>
        <w:rPr>
          <w:u w:val="single"/>
        </w:rPr>
      </w:pPr>
    </w:p>
    <w:p w:rsidR="00357589" w:rsidRPr="00F02EF2" w:rsidRDefault="00357589" w:rsidP="00357589">
      <w:pPr>
        <w:rPr>
          <w:b/>
          <w:u w:val="single"/>
        </w:rPr>
      </w:pPr>
      <w:r w:rsidRPr="00F02EF2">
        <w:rPr>
          <w:b/>
          <w:u w:val="single"/>
        </w:rPr>
        <w:lastRenderedPageBreak/>
        <w:t>ACTIVITY SUMMARY</w:t>
      </w:r>
      <w:r>
        <w:rPr>
          <w:b/>
          <w:u w:val="single"/>
        </w:rPr>
        <w:t xml:space="preserve"> 2</w:t>
      </w:r>
      <w:r w:rsidRPr="00F02EF2">
        <w:rPr>
          <w:b/>
          <w:u w:val="single"/>
        </w:rPr>
        <w:t>:</w:t>
      </w:r>
    </w:p>
    <w:p w:rsidR="00357589" w:rsidRDefault="00357589" w:rsidP="00357589">
      <w:pPr>
        <w:rPr>
          <w:b/>
        </w:rPr>
      </w:pPr>
    </w:p>
    <w:p w:rsidR="00357589" w:rsidRDefault="00357589" w:rsidP="00357589">
      <w:pPr>
        <w:rPr>
          <w:u w:val="single"/>
        </w:rPr>
      </w:pPr>
      <w:r>
        <w:t>Activity Title: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u w:val="single"/>
        </w:rPr>
      </w:pPr>
      <w:r>
        <w:t>Start Date:</w:t>
      </w:r>
      <w:r>
        <w:tab/>
      </w:r>
      <w:r>
        <w:rPr>
          <w:u w:val="single"/>
        </w:rPr>
        <w:tab/>
      </w:r>
      <w:r>
        <w:rPr>
          <w:u w:val="single"/>
        </w:rPr>
        <w:tab/>
      </w:r>
      <w:r>
        <w:rPr>
          <w:u w:val="single"/>
        </w:rPr>
        <w:tab/>
      </w:r>
      <w:r>
        <w:rPr>
          <w:u w:val="single"/>
        </w:rPr>
        <w:tab/>
      </w:r>
      <w:r>
        <w:rPr>
          <w:u w:val="single"/>
        </w:rPr>
        <w:tab/>
      </w:r>
    </w:p>
    <w:p w:rsidR="00357589" w:rsidRPr="00191CC5" w:rsidRDefault="00357589" w:rsidP="00357589">
      <w:pPr>
        <w:rPr>
          <w:u w:val="single"/>
        </w:rPr>
      </w:pPr>
      <w:r>
        <w:t>End Date:</w:t>
      </w:r>
      <w:r>
        <w:tab/>
      </w:r>
      <w:r>
        <w:rPr>
          <w:u w:val="single"/>
        </w:rPr>
        <w:tab/>
      </w:r>
      <w:r>
        <w:rPr>
          <w:u w:val="single"/>
        </w:rPr>
        <w:tab/>
      </w:r>
      <w:r>
        <w:rPr>
          <w:u w:val="single"/>
        </w:rPr>
        <w:tab/>
      </w:r>
      <w:r>
        <w:rPr>
          <w:u w:val="single"/>
        </w:rPr>
        <w:tab/>
      </w:r>
      <w:r>
        <w:rPr>
          <w:u w:val="single"/>
        </w:rPr>
        <w:tab/>
      </w:r>
    </w:p>
    <w:p w:rsidR="00357589" w:rsidRDefault="00357589" w:rsidP="00357589">
      <w:pPr>
        <w:rPr>
          <w:sz w:val="24"/>
          <w:szCs w:val="24"/>
        </w:rPr>
      </w:pPr>
    </w:p>
    <w:p w:rsidR="00357589" w:rsidRDefault="00357589" w:rsidP="00357589">
      <w:r>
        <w:t xml:space="preserve">Is the activity </w:t>
      </w:r>
      <w:r>
        <w:sym w:font="Wingdings 3" w:char="F0F1"/>
      </w:r>
      <w:r>
        <w:t xml:space="preserve"> Previous  </w:t>
      </w:r>
      <w:r>
        <w:sym w:font="Wingdings 3" w:char="F0F1"/>
      </w:r>
      <w:r>
        <w:t xml:space="preserve"> Current</w:t>
      </w:r>
    </w:p>
    <w:p w:rsidR="00357589" w:rsidRDefault="00357589" w:rsidP="00357589"/>
    <w:p w:rsidR="00357589" w:rsidRPr="006B7167" w:rsidRDefault="00357589" w:rsidP="00357589">
      <w:pPr>
        <w:rPr>
          <w:i/>
        </w:rPr>
      </w:pPr>
      <w:r>
        <w:t xml:space="preserve">Activity Description: </w:t>
      </w:r>
      <w:r>
        <w:rPr>
          <w:i/>
        </w:rPr>
        <w:t>Please brief describe the activity; who was involved, how was activity implemented; what results occurred; how were results assessed; etc.</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 w:rsidR="00357589" w:rsidRPr="006B7167" w:rsidRDefault="00357589" w:rsidP="00357589">
      <w:pPr>
        <w:rPr>
          <w:u w:val="single"/>
        </w:rPr>
      </w:pPr>
      <w:r>
        <w:t xml:space="preserve">Reporting Cohort: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List any partnership organizations that support you in implementing this activity:</w:t>
      </w:r>
    </w:p>
    <w:p w:rsidR="00357589" w:rsidRPr="00AA6E7C"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Did you collaborate with other Volunteers on this activity?</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and I am responsible for lead reporting  </w:t>
      </w:r>
    </w:p>
    <w:p w:rsidR="00357589" w:rsidRDefault="00357589" w:rsidP="00357589">
      <w:pPr>
        <w:ind w:firstLine="720"/>
      </w:pPr>
      <w:r>
        <w:sym w:font="Wingdings 3" w:char="F0F1"/>
      </w:r>
      <w:r>
        <w:t xml:space="preserve"> Yes, but someone else is responsible for lead reporting</w:t>
      </w:r>
    </w:p>
    <w:p w:rsidR="00357589" w:rsidRDefault="00357589" w:rsidP="00357589">
      <w:pPr>
        <w:ind w:firstLine="720"/>
      </w:pPr>
    </w:p>
    <w:p w:rsidR="00357589" w:rsidRDefault="00357589" w:rsidP="00357589">
      <w:pPr>
        <w:rPr>
          <w:sz w:val="24"/>
          <w:szCs w:val="24"/>
        </w:rPr>
      </w:pPr>
      <w:r>
        <w:t>Where did this activity occur?</w:t>
      </w:r>
    </w:p>
    <w:p w:rsidR="00357589" w:rsidRDefault="00357589" w:rsidP="00357589">
      <w:pPr>
        <w:ind w:firstLine="720"/>
      </w:pPr>
      <w:r>
        <w:sym w:font="Wingdings 3" w:char="F0F1"/>
      </w:r>
      <w:r>
        <w:t xml:space="preserve"> Your site  </w:t>
      </w:r>
    </w:p>
    <w:p w:rsidR="00357589" w:rsidRDefault="00357589" w:rsidP="00357589">
      <w:pPr>
        <w:ind w:firstLine="720"/>
        <w:rPr>
          <w:i/>
        </w:rPr>
      </w:pPr>
      <w:r>
        <w:sym w:font="Wingdings 3" w:char="F0F1"/>
      </w:r>
      <w:r>
        <w:t xml:space="preserve"> Not at your site (</w:t>
      </w:r>
      <w:r>
        <w:rPr>
          <w:i/>
        </w:rPr>
        <w:t xml:space="preserve">If checked please state location on line below, provide as much detail, such as Country, </w:t>
      </w:r>
    </w:p>
    <w:p w:rsidR="00357589" w:rsidRDefault="00357589" w:rsidP="00357589">
      <w:pPr>
        <w:ind w:left="1440" w:firstLine="720"/>
        <w:rPr>
          <w:i/>
        </w:rPr>
      </w:pPr>
      <w:r>
        <w:rPr>
          <w:i/>
        </w:rPr>
        <w:t>Region, City, Municipality, District, Village, as possible)</w:t>
      </w:r>
    </w:p>
    <w:p w:rsidR="00357589"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2417EC"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rsidRPr="006B7167">
        <w:t>Was this a Mass Media activity?</w:t>
      </w:r>
      <w:r>
        <w:t xml:space="preserve">  If so, please estimate the size of the audience that participated</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w:t>
      </w:r>
    </w:p>
    <w:p w:rsidR="00357589" w:rsidRPr="00AA6E7C" w:rsidRDefault="00357589" w:rsidP="00357589">
      <w:pPr>
        <w:ind w:firstLine="720"/>
        <w:rPr>
          <w:u w:val="single"/>
        </w:rPr>
      </w:pPr>
      <w:r>
        <w:t xml:space="preserve">Audience Size: </w:t>
      </w:r>
      <w:r>
        <w:tab/>
      </w:r>
      <w:r>
        <w:rPr>
          <w:u w:val="single"/>
        </w:rPr>
        <w:tab/>
      </w:r>
      <w:r>
        <w:rPr>
          <w:u w:val="single"/>
        </w:rPr>
        <w:tab/>
      </w:r>
    </w:p>
    <w:p w:rsidR="00357589" w:rsidRDefault="00357589" w:rsidP="00357589">
      <w:pPr>
        <w:ind w:firstLine="720"/>
      </w:pPr>
    </w:p>
    <w:p w:rsidR="00357589" w:rsidRDefault="00357589" w:rsidP="00357589">
      <w:r>
        <w:t>Which Peace Corps Goal did still activity support?</w:t>
      </w:r>
    </w:p>
    <w:p w:rsidR="00357589" w:rsidRDefault="00357589" w:rsidP="00357589">
      <w:pPr>
        <w:ind w:firstLine="720"/>
      </w:pPr>
      <w:r>
        <w:sym w:font="Wingdings 3" w:char="F0F1"/>
      </w:r>
      <w:r>
        <w:t xml:space="preserve"> Goal One </w:t>
      </w:r>
      <w:r>
        <w:tab/>
        <w:t xml:space="preserve">(Support capacity building for host-country nationals) </w:t>
      </w:r>
    </w:p>
    <w:p w:rsidR="00357589" w:rsidRPr="00B838F2" w:rsidRDefault="00357589" w:rsidP="00357589">
      <w:pPr>
        <w:ind w:firstLine="720"/>
      </w:pPr>
      <w:r>
        <w:sym w:font="Wingdings 3" w:char="F0F1"/>
      </w:r>
      <w:r>
        <w:t xml:space="preserve"> Goal Two </w:t>
      </w:r>
      <w:r>
        <w:tab/>
        <w:t>(Increase understanding of Americans on the part of the people served)</w:t>
      </w:r>
    </w:p>
    <w:p w:rsidR="00357589" w:rsidRDefault="00357589" w:rsidP="00357589">
      <w:pPr>
        <w:ind w:firstLine="720"/>
      </w:pPr>
      <w:r>
        <w:sym w:font="Wingdings 3" w:char="F0F1"/>
      </w:r>
      <w:r>
        <w:t xml:space="preserve"> Goal Three</w:t>
      </w:r>
      <w:r>
        <w:tab/>
        <w:t>(Increase understanding of other people on the part of Americans)</w:t>
      </w:r>
    </w:p>
    <w:p w:rsidR="00357589" w:rsidRDefault="00357589" w:rsidP="00357589"/>
    <w:p w:rsidR="00357589" w:rsidRDefault="00357589" w:rsidP="00357589">
      <w:r>
        <w:t>Did any partnering organizations support you in implementing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Please provide feedback about the partnering organization(s) you work with to implement activities.</w:t>
      </w:r>
    </w:p>
    <w:p w:rsidR="00357589" w:rsidRDefault="00357589" w:rsidP="00357589">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b/>
          <w:u w:val="single"/>
        </w:rPr>
      </w:pPr>
      <w:r w:rsidRPr="00B838F2">
        <w:rPr>
          <w:u w:val="single"/>
        </w:rPr>
        <w:lastRenderedPageBreak/>
        <w:t>If</w:t>
      </w:r>
      <w:r>
        <w:rPr>
          <w:u w:val="single"/>
        </w:rPr>
        <w:t xml:space="preserve"> the</w:t>
      </w:r>
      <w:r w:rsidRPr="00B838F2">
        <w:rPr>
          <w:u w:val="single"/>
        </w:rPr>
        <w:t xml:space="preserve"> activity supported </w:t>
      </w:r>
      <w:r w:rsidRPr="00B838F2">
        <w:rPr>
          <w:b/>
          <w:u w:val="single"/>
        </w:rPr>
        <w:t>GOAL TWO</w:t>
      </w:r>
    </w:p>
    <w:p w:rsidR="00357589" w:rsidRDefault="00357589" w:rsidP="00357589">
      <w:pPr>
        <w:rPr>
          <w:b/>
        </w:rPr>
      </w:pPr>
    </w:p>
    <w:p w:rsidR="00357589" w:rsidRDefault="00357589" w:rsidP="00357589">
      <w:r w:rsidRPr="00B838F2">
        <w:t>Did this activity celebrate an American-style holiday with host country nationals</w:t>
      </w:r>
      <w:r>
        <w:t xml:space="preserve">?  </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culture?</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diversity?</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If other, please explain</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________________________________________________________________________________________________________________________________________________</w:t>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w:t>
      </w:r>
      <w:r>
        <w:t xml:space="preserve"> </w:t>
      </w:r>
    </w:p>
    <w:p w:rsidR="00357589" w:rsidRDefault="00357589" w:rsidP="00357589">
      <w:pPr>
        <w:ind w:left="720"/>
      </w:pPr>
    </w:p>
    <w:p w:rsidR="00357589" w:rsidRDefault="00357589" w:rsidP="00357589">
      <w:pPr>
        <w:rPr>
          <w:u w:val="single"/>
        </w:rPr>
      </w:pPr>
    </w:p>
    <w:p w:rsidR="00357589" w:rsidRDefault="00357589" w:rsidP="00357589">
      <w:pPr>
        <w:rPr>
          <w:b/>
          <w:u w:val="single"/>
        </w:rPr>
      </w:pPr>
      <w:r w:rsidRPr="00B838F2">
        <w:rPr>
          <w:u w:val="single"/>
        </w:rPr>
        <w:t xml:space="preserve">If </w:t>
      </w:r>
      <w:r>
        <w:rPr>
          <w:u w:val="single"/>
        </w:rPr>
        <w:t xml:space="preserve">the </w:t>
      </w:r>
      <w:r w:rsidRPr="00B838F2">
        <w:rPr>
          <w:u w:val="single"/>
        </w:rPr>
        <w:t xml:space="preserve">activity supported </w:t>
      </w:r>
      <w:r>
        <w:rPr>
          <w:b/>
          <w:u w:val="single"/>
        </w:rPr>
        <w:t>GOAL THREE</w:t>
      </w:r>
    </w:p>
    <w:p w:rsidR="00357589" w:rsidRDefault="00357589" w:rsidP="00357589">
      <w:pPr>
        <w:rPr>
          <w:b/>
          <w:u w:val="single"/>
        </w:rPr>
      </w:pPr>
    </w:p>
    <w:p w:rsidR="00357589" w:rsidRDefault="00357589" w:rsidP="00357589">
      <w:r>
        <w:t>Did this activity involve…</w:t>
      </w:r>
    </w:p>
    <w:p w:rsidR="00357589" w:rsidRDefault="00357589" w:rsidP="00357589">
      <w:pPr>
        <w:ind w:firstLine="720"/>
      </w:pPr>
      <w:r>
        <w:t xml:space="preserve"> hosting American visitors and sharing the culture of your host country?</w:t>
      </w:r>
      <w:r>
        <w:tab/>
      </w:r>
      <w:r>
        <w:tab/>
      </w:r>
      <w:r>
        <w:tab/>
      </w:r>
      <w:r>
        <w:sym w:font="Wingdings 3" w:char="F0F1"/>
      </w:r>
      <w:r>
        <w:t xml:space="preserve"> No  </w:t>
      </w:r>
      <w:r>
        <w:sym w:font="Wingdings 3" w:char="F0F1"/>
      </w:r>
      <w:r>
        <w:t xml:space="preserve"> Yes</w:t>
      </w:r>
    </w:p>
    <w:p w:rsidR="00357589" w:rsidRDefault="00357589" w:rsidP="00357589">
      <w:pPr>
        <w:ind w:firstLine="720"/>
      </w:pPr>
    </w:p>
    <w:p w:rsidR="00357589" w:rsidRDefault="00357589" w:rsidP="00357589">
      <w:pPr>
        <w:ind w:firstLine="720"/>
      </w:pPr>
      <w:r>
        <w:t xml:space="preserve">speaking at a school or community group, about the Peace Corps or about </w:t>
      </w:r>
    </w:p>
    <w:p w:rsidR="00357589" w:rsidRDefault="00357589" w:rsidP="00357589">
      <w:pPr>
        <w:ind w:firstLine="720"/>
      </w:pPr>
      <w:r>
        <w:t xml:space="preserve">the culture of your host country, while in the U.S.?  </w:t>
      </w:r>
      <w:r>
        <w:tab/>
      </w:r>
      <w:r>
        <w:tab/>
      </w:r>
      <w:r>
        <w:tab/>
      </w:r>
      <w:r>
        <w:tab/>
      </w:r>
      <w:r>
        <w:tab/>
      </w:r>
      <w:r>
        <w:sym w:font="Wingdings 3" w:char="F0F1"/>
      </w:r>
      <w:r>
        <w:t xml:space="preserve"> No  </w:t>
      </w:r>
      <w:r>
        <w:sym w:font="Wingdings 3" w:char="F0F1"/>
      </w:r>
      <w:r>
        <w:t xml:space="preserve"> Yes  </w:t>
      </w:r>
    </w:p>
    <w:p w:rsidR="00357589" w:rsidRDefault="00357589" w:rsidP="00357589">
      <w:r>
        <w:tab/>
      </w:r>
    </w:p>
    <w:p w:rsidR="00357589" w:rsidRDefault="00357589" w:rsidP="00357589">
      <w:r>
        <w:tab/>
        <w:t>Peace Corps week activities?</w:t>
      </w:r>
      <w:r>
        <w:tab/>
      </w:r>
      <w:r>
        <w:tab/>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the World Wise Schools/Correspondence Match (WWS/Cm) program?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another pen pal/letter exchange program, other than WWS/CM?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to a personal website or blog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a podcast or video about your host country?</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other updates (e.g.emails, letters, Skype)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Did you share any of these posts or updates with the Peace Corps Digital Library?</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support Peace Corps Goal Three in a manner not listed above?  If so, please explain</w:t>
      </w:r>
    </w:p>
    <w:p w:rsidR="00357589" w:rsidRDefault="00357589" w:rsidP="00357589">
      <w:pPr>
        <w:rPr>
          <w:sz w:val="24"/>
          <w:szCs w:val="24"/>
          <w:u w:val="single"/>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Pr="006D5621" w:rsidRDefault="00357589" w:rsidP="00357589">
      <w:pPr>
        <w:rPr>
          <w:sz w:val="24"/>
          <w:szCs w:val="24"/>
          <w:u w:val="single"/>
        </w:rPr>
      </w:pPr>
      <w:r w:rsidRPr="000A5650">
        <w:rPr>
          <w:b/>
          <w:u w:val="single"/>
        </w:rPr>
        <w:lastRenderedPageBreak/>
        <w:t>Activity Participants</w:t>
      </w:r>
    </w:p>
    <w:p w:rsidR="00357589" w:rsidRDefault="00357589" w:rsidP="00357589">
      <w:pPr>
        <w:rPr>
          <w:u w:val="single"/>
        </w:rPr>
      </w:pPr>
    </w:p>
    <w:tbl>
      <w:tblPr>
        <w:tblW w:w="8340" w:type="dxa"/>
        <w:jc w:val="center"/>
        <w:tblInd w:w="93" w:type="dxa"/>
        <w:tblLook w:val="04A0" w:firstRow="1" w:lastRow="0" w:firstColumn="1" w:lastColumn="0" w:noHBand="0" w:noVBand="1"/>
      </w:tblPr>
      <w:tblGrid>
        <w:gridCol w:w="2319"/>
        <w:gridCol w:w="841"/>
        <w:gridCol w:w="960"/>
        <w:gridCol w:w="960"/>
        <w:gridCol w:w="2392"/>
        <w:gridCol w:w="868"/>
      </w:tblGrid>
      <w:tr w:rsidR="00357589" w:rsidRPr="00F02EF2" w:rsidTr="00357589">
        <w:trPr>
          <w:trHeight w:val="300"/>
          <w:jc w:val="center"/>
        </w:trPr>
        <w:tc>
          <w:tcPr>
            <w:tcW w:w="3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Individuals</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Service Providers</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bl>
    <w:p w:rsidR="00357589" w:rsidRPr="00191CC5" w:rsidRDefault="00357589" w:rsidP="00357589"/>
    <w:p w:rsidR="00357589" w:rsidRDefault="00357589" w:rsidP="00357589">
      <w:pPr>
        <w:rPr>
          <w:sz w:val="24"/>
          <w:szCs w:val="24"/>
        </w:rPr>
      </w:pPr>
    </w:p>
    <w:p w:rsidR="00357589" w:rsidRDefault="00357589" w:rsidP="00357589">
      <w:r>
        <w:t>If this activity contributed to improving the capacity of any organizations, please specify the names of organizations?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If this activity had a community-wide focus in one or more communities, please specify the names of the communities?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b/>
          <w:u w:val="single"/>
        </w:rPr>
      </w:pPr>
    </w:p>
    <w:p w:rsidR="00357589" w:rsidRPr="000A5650" w:rsidRDefault="00357589" w:rsidP="00357589">
      <w:pPr>
        <w:rPr>
          <w:b/>
          <w:u w:val="single"/>
        </w:rPr>
      </w:pPr>
      <w:r w:rsidRPr="000A5650">
        <w:rPr>
          <w:b/>
          <w:u w:val="single"/>
        </w:rPr>
        <w:t>CSPP/Initiatives</w:t>
      </w:r>
    </w:p>
    <w:p w:rsidR="00357589" w:rsidRDefault="00357589" w:rsidP="00357589"/>
    <w:p w:rsidR="00357589" w:rsidRDefault="00357589" w:rsidP="00357589">
      <w:r>
        <w:t xml:space="preserve">Did this activity contribute to the </w:t>
      </w:r>
      <w:r w:rsidRPr="00CA6190">
        <w:rPr>
          <w:b/>
          <w:u w:val="single"/>
        </w:rPr>
        <w:t>Gender Equality and Women’s Empowerment CSPP</w:t>
      </w:r>
      <w:r>
        <w:t xml:space="preserve">? </w:t>
      </w:r>
      <w:r>
        <w:tab/>
      </w:r>
      <w:r>
        <w:sym w:font="Wingdings 3" w:char="F0F1"/>
      </w:r>
      <w:r>
        <w:t xml:space="preserve"> No  </w:t>
      </w:r>
      <w:r>
        <w:sym w:font="Wingdings 3" w:char="F0F1"/>
      </w:r>
      <w:r>
        <w:t xml:space="preserve"> Yes   </w:t>
      </w:r>
    </w:p>
    <w:p w:rsidR="00357589" w:rsidRPr="00AA6E7C" w:rsidRDefault="00357589" w:rsidP="00357589">
      <w:pPr>
        <w:rPr>
          <w:i/>
        </w:rPr>
      </w:pPr>
      <w:r>
        <w:rPr>
          <w:i/>
        </w:rPr>
        <w:t xml:space="preserve">(If this activity took place in a camp with youth, please also report it under the Youth as Resources CSPP) </w:t>
      </w:r>
    </w:p>
    <w:p w:rsidR="00357589" w:rsidRDefault="00357589" w:rsidP="00357589"/>
    <w:p w:rsidR="00357589" w:rsidRDefault="00357589" w:rsidP="00357589">
      <w:pPr>
        <w:rPr>
          <w:b/>
          <w:u w:val="single"/>
        </w:rPr>
      </w:pPr>
      <w:r>
        <w:rPr>
          <w:u w:val="single"/>
        </w:rPr>
        <w:t xml:space="preserve">If the activity supported the </w:t>
      </w:r>
      <w:r w:rsidRPr="00CA6190">
        <w:rPr>
          <w:u w:val="single"/>
        </w:rPr>
        <w:t>GENDER EQUALITY AND WOMEN’S EMPOWERMENT CSPP</w:t>
      </w:r>
    </w:p>
    <w:p w:rsidR="00357589" w:rsidRDefault="00357589" w:rsidP="00357589"/>
    <w:p w:rsidR="00357589" w:rsidRDefault="00357589" w:rsidP="00357589">
      <w:r>
        <w:t>Please check all participatory analysis tools used to integrate gender in this activity</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19008" behindDoc="0" locked="0" layoutInCell="1" allowOverlap="1" wp14:anchorId="43E6DE03" wp14:editId="0ADFF7A7">
                <wp:simplePos x="0" y="0"/>
                <wp:positionH relativeFrom="column">
                  <wp:posOffset>2143125</wp:posOffset>
                </wp:positionH>
                <wp:positionV relativeFrom="paragraph">
                  <wp:posOffset>12700</wp:posOffset>
                </wp:positionV>
                <wp:extent cx="228600" cy="114300"/>
                <wp:effectExtent l="9525" t="6350" r="9525" b="1270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52" type="#_x0000_t202" style="position:absolute;left:0;text-align:left;margin-left:168.75pt;margin-top:1pt;width:18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uI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17984" behindDoc="0" locked="0" layoutInCell="1" allowOverlap="1" wp14:anchorId="4D2C7DFC" wp14:editId="3EEA0EDA">
                <wp:simplePos x="0" y="0"/>
                <wp:positionH relativeFrom="column">
                  <wp:posOffset>447675</wp:posOffset>
                </wp:positionH>
                <wp:positionV relativeFrom="paragraph">
                  <wp:posOffset>12700</wp:posOffset>
                </wp:positionV>
                <wp:extent cx="228600" cy="114300"/>
                <wp:effectExtent l="9525" t="6350" r="9525" b="1270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53" type="#_x0000_t202" style="position:absolute;left:0;text-align:left;margin-left:35.25pt;margin-top:1pt;width:18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1S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3eqNU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Mapping                   Calendars or Timelines</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20032" behindDoc="0" locked="0" layoutInCell="1" allowOverlap="1" wp14:anchorId="3448A706" wp14:editId="623C653F">
                <wp:simplePos x="0" y="0"/>
                <wp:positionH relativeFrom="column">
                  <wp:posOffset>447675</wp:posOffset>
                </wp:positionH>
                <wp:positionV relativeFrom="paragraph">
                  <wp:posOffset>9525</wp:posOffset>
                </wp:positionV>
                <wp:extent cx="228600" cy="114300"/>
                <wp:effectExtent l="9525" t="6350" r="9525" b="1270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54" type="#_x0000_t202" style="position:absolute;left:0;text-align:left;margin-left:35.25pt;margin-top:.75pt;width:18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pt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LqEKm0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1056" behindDoc="0" locked="0" layoutInCell="1" allowOverlap="1" wp14:anchorId="42051A72" wp14:editId="58D46B38">
                <wp:simplePos x="0" y="0"/>
                <wp:positionH relativeFrom="column">
                  <wp:posOffset>2143125</wp:posOffset>
                </wp:positionH>
                <wp:positionV relativeFrom="paragraph">
                  <wp:posOffset>19050</wp:posOffset>
                </wp:positionV>
                <wp:extent cx="228600" cy="114300"/>
                <wp:effectExtent l="9525" t="6350" r="9525" b="1270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55" type="#_x0000_t202" style="position:absolute;left:0;text-align:left;margin-left:168.75pt;margin-top:1.5pt;width:18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eGLAIAAFw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Daily Activity Schedules              Gender Analysis Matrix</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822080" behindDoc="0" locked="0" layoutInCell="1" allowOverlap="1" wp14:anchorId="68221B15" wp14:editId="7F75E95D">
                <wp:simplePos x="0" y="0"/>
                <wp:positionH relativeFrom="column">
                  <wp:posOffset>447675</wp:posOffset>
                </wp:positionH>
                <wp:positionV relativeFrom="paragraph">
                  <wp:posOffset>6350</wp:posOffset>
                </wp:positionV>
                <wp:extent cx="228600" cy="114300"/>
                <wp:effectExtent l="9525" t="6350" r="9525" b="1270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56" type="#_x0000_t202" style="position:absolute;left:0;text-align:left;margin-left:35.25pt;margin-top:.5pt;width:18pt;height: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oKwIAAFw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3104" behindDoc="0" locked="0" layoutInCell="1" allowOverlap="1" wp14:anchorId="698694D6" wp14:editId="6B08BFEA">
                <wp:simplePos x="0" y="0"/>
                <wp:positionH relativeFrom="column">
                  <wp:posOffset>2143125</wp:posOffset>
                </wp:positionH>
                <wp:positionV relativeFrom="paragraph">
                  <wp:posOffset>25400</wp:posOffset>
                </wp:positionV>
                <wp:extent cx="228600" cy="114300"/>
                <wp:effectExtent l="9525" t="6350" r="9525" b="1270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157" type="#_x0000_t202" style="position:absolute;left:0;text-align:left;margin-left:168.75pt;margin-top:2pt;width:18pt;height: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M8Kw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Prioritization Matrix</w:t>
      </w:r>
      <w:r>
        <w:rPr>
          <w:rFonts w:ascii="Times New Roman" w:hAnsi="Times New Roman" w:cs="Times New Roman"/>
          <w:sz w:val="20"/>
          <w:szCs w:val="20"/>
        </w:rPr>
        <w:tab/>
        <w:t xml:space="preserve">              </w:t>
      </w:r>
      <w:r w:rsidRPr="00FD5062">
        <w:rPr>
          <w:rFonts w:ascii="Times New Roman" w:hAnsi="Times New Roman" w:cs="Times New Roman"/>
          <w:sz w:val="20"/>
          <w:szCs w:val="20"/>
        </w:rPr>
        <w:t xml:space="preserve">A </w:t>
      </w:r>
      <w:r>
        <w:rPr>
          <w:rFonts w:ascii="Times New Roman" w:hAnsi="Times New Roman" w:cs="Times New Roman"/>
          <w:sz w:val="20"/>
          <w:szCs w:val="20"/>
        </w:rPr>
        <w:t>Other (please describe)</w:t>
      </w:r>
      <w:r>
        <w:rPr>
          <w:noProof/>
        </w:rPr>
        <mc:AlternateContent>
          <mc:Choice Requires="wps">
            <w:drawing>
              <wp:anchor distT="0" distB="0" distL="114300" distR="114300" simplePos="0" relativeHeight="251824128" behindDoc="0" locked="0" layoutInCell="1" allowOverlap="1" wp14:anchorId="49B75C9C" wp14:editId="1A689607">
                <wp:simplePos x="0" y="0"/>
                <wp:positionH relativeFrom="column">
                  <wp:posOffset>447675</wp:posOffset>
                </wp:positionH>
                <wp:positionV relativeFrom="paragraph">
                  <wp:posOffset>3175</wp:posOffset>
                </wp:positionV>
                <wp:extent cx="228600" cy="114300"/>
                <wp:effectExtent l="9525" t="6350" r="9525" b="1270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58" type="#_x0000_t202" style="position:absolute;left:0;text-align:left;margin-left:35.25pt;margin-top:.25pt;width:18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39505DB7" wp14:editId="5B2800C8">
                <wp:simplePos x="0" y="0"/>
                <wp:positionH relativeFrom="column">
                  <wp:posOffset>447675</wp:posOffset>
                </wp:positionH>
                <wp:positionV relativeFrom="paragraph">
                  <wp:posOffset>9525</wp:posOffset>
                </wp:positionV>
                <wp:extent cx="228600" cy="114300"/>
                <wp:effectExtent l="9525" t="6350" r="9525" b="1270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59" type="#_x0000_t202" style="position:absolute;left:0;text-align:left;margin-left:35.25pt;margin-top:.75pt;width:18pt;height: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O9CqZQ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28B2E78D" wp14:editId="7269DF77">
                <wp:simplePos x="0" y="0"/>
                <wp:positionH relativeFrom="column">
                  <wp:posOffset>447675</wp:posOffset>
                </wp:positionH>
                <wp:positionV relativeFrom="paragraph">
                  <wp:posOffset>15875</wp:posOffset>
                </wp:positionV>
                <wp:extent cx="228600" cy="114300"/>
                <wp:effectExtent l="9525" t="6350" r="9525" b="1270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60" type="#_x0000_t202" style="position:absolute;left:0;text-align:left;margin-left:35.25pt;margin-top:1.25pt;width:18pt;height: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Ch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 w:rsidR="00357589" w:rsidRDefault="00357589" w:rsidP="00357589">
      <w:r w:rsidRPr="00CC5A95">
        <w:t xml:space="preserve">Did this activity increase access to opportunities, benefits and/or resources for a group </w:t>
      </w:r>
    </w:p>
    <w:p w:rsidR="00357589" w:rsidRDefault="00357589" w:rsidP="00357589">
      <w:r w:rsidRPr="00CC5A95">
        <w:t xml:space="preserve">that has not traditionally been included (e.g. men reached for family planning services; out of </w:t>
      </w:r>
    </w:p>
    <w:p w:rsidR="00357589" w:rsidRDefault="00357589" w:rsidP="00357589">
      <w:r w:rsidRPr="00CC5A95">
        <w:t>school boys given literacy classes; girls attending after school homework clubs)?</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skills development, whether social, technical or professional for a</w:t>
      </w:r>
    </w:p>
    <w:p w:rsidR="00357589" w:rsidRDefault="00357589" w:rsidP="00357589">
      <w:r>
        <w:t>group that has not traditionally been included (e.g. young women garnering jobs that would</w:t>
      </w:r>
    </w:p>
    <w:p w:rsidR="00357589" w:rsidRDefault="00357589" w:rsidP="00357589">
      <w:r>
        <w:t>previously have been inaccessible using skills learned in the activity)?</w:t>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the activity lead to empowerment via leadership, participation and/or decision-making</w:t>
      </w:r>
    </w:p>
    <w:p w:rsidR="00357589" w:rsidRDefault="00357589" w:rsidP="00357589">
      <w:r>
        <w:t xml:space="preserve">(e.g. girls implementing action plans after Camp GLOW; men talking to other men about </w:t>
      </w:r>
    </w:p>
    <w:p w:rsidR="00357589" w:rsidRDefault="00357589" w:rsidP="00357589">
      <w:r>
        <w:t>HIV/AIDS; teachers demonstrating gender equitable teaching practices with their colleagues)?</w:t>
      </w:r>
      <w:r>
        <w:tab/>
      </w:r>
      <w:r>
        <w:sym w:font="Wingdings 3" w:char="F0F1"/>
      </w:r>
      <w:r>
        <w:t xml:space="preserve"> No  </w:t>
      </w:r>
      <w:r>
        <w:sym w:font="Wingdings 3" w:char="F0F1"/>
      </w:r>
      <w:r>
        <w:t xml:space="preserve"> Yes   </w:t>
      </w:r>
    </w:p>
    <w:p w:rsidR="00357589" w:rsidRDefault="00357589" w:rsidP="00357589"/>
    <w:p w:rsidR="00357589" w:rsidRDefault="00357589" w:rsidP="00357589">
      <w:r>
        <w:lastRenderedPageBreak/>
        <w:t>Where did this activity take place?</w:t>
      </w:r>
    </w:p>
    <w:p w:rsidR="00357589"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850752" behindDoc="0" locked="0" layoutInCell="1" allowOverlap="1" wp14:anchorId="62AED0DD" wp14:editId="678F990E">
                <wp:simplePos x="0" y="0"/>
                <wp:positionH relativeFrom="column">
                  <wp:posOffset>2495550</wp:posOffset>
                </wp:positionH>
                <wp:positionV relativeFrom="paragraph">
                  <wp:posOffset>12700</wp:posOffset>
                </wp:positionV>
                <wp:extent cx="228600" cy="114300"/>
                <wp:effectExtent l="0" t="0" r="19050" b="1905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61" type="#_x0000_t202" style="position:absolute;left:0;text-align:left;margin-left:196.5pt;margin-top:1pt;width:18pt;height: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X1LAIAAFwEAAAOAAAAZHJzL2Uyb0RvYy54bWysVNtu2zAMfR+wfxD0vthxkyw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LSpV9S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49728" behindDoc="0" locked="0" layoutInCell="1" allowOverlap="1" wp14:anchorId="0AEFA813" wp14:editId="270F894A">
                <wp:simplePos x="0" y="0"/>
                <wp:positionH relativeFrom="column">
                  <wp:posOffset>447675</wp:posOffset>
                </wp:positionH>
                <wp:positionV relativeFrom="paragraph">
                  <wp:posOffset>12700</wp:posOffset>
                </wp:positionV>
                <wp:extent cx="228600" cy="114300"/>
                <wp:effectExtent l="9525" t="6350" r="9525" b="1270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162" type="#_x0000_t202" style="position:absolute;left:0;text-align:left;margin-left:35.25pt;margin-top:1pt;width:18pt;height: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vFLAIAAFw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TB6rx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In-school event                       </w:t>
      </w:r>
      <w:r>
        <w:rPr>
          <w:rFonts w:ascii="Times New Roman" w:hAnsi="Times New Roman" w:cs="Times New Roman"/>
          <w:sz w:val="20"/>
          <w:szCs w:val="20"/>
        </w:rPr>
        <w:tab/>
        <w:t xml:space="preserve"> </w:t>
      </w:r>
      <w:r>
        <w:rPr>
          <w:rFonts w:ascii="Times New Roman" w:hAnsi="Times New Roman" w:cs="Times New Roman"/>
          <w:sz w:val="20"/>
          <w:szCs w:val="20"/>
        </w:rPr>
        <w:tab/>
        <w:t xml:space="preserve">Camp (please provide camp information in the Youth As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Resource CSPP area by answering Yes to “Did this activity support Youth as Resource CSPP” and then completing question 2 in that section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2800" behindDoc="0" locked="0" layoutInCell="1" allowOverlap="1" wp14:anchorId="1A12B20E" wp14:editId="5A457237">
                <wp:simplePos x="0" y="0"/>
                <wp:positionH relativeFrom="column">
                  <wp:posOffset>2495550</wp:posOffset>
                </wp:positionH>
                <wp:positionV relativeFrom="paragraph">
                  <wp:posOffset>19050</wp:posOffset>
                </wp:positionV>
                <wp:extent cx="228600" cy="114300"/>
                <wp:effectExtent l="0" t="0" r="19050" b="1905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163" type="#_x0000_t202" style="position:absolute;left:0;text-align:left;margin-left:196.5pt;margin-top:1.5pt;width:18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0fLAIAAFw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Ku4NHy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51776" behindDoc="0" locked="0" layoutInCell="1" allowOverlap="1" wp14:anchorId="353B8B7C" wp14:editId="4862F647">
                <wp:simplePos x="0" y="0"/>
                <wp:positionH relativeFrom="column">
                  <wp:posOffset>447675</wp:posOffset>
                </wp:positionH>
                <wp:positionV relativeFrom="paragraph">
                  <wp:posOffset>9525</wp:posOffset>
                </wp:positionV>
                <wp:extent cx="228600" cy="114300"/>
                <wp:effectExtent l="9525" t="6350" r="9525" b="1270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64" type="#_x0000_t202" style="position:absolute;left:0;text-align:left;margin-left:35.25pt;margin-top:.75pt;width:18pt;height: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2AqiA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event              </w:t>
      </w:r>
      <w:r>
        <w:rPr>
          <w:rFonts w:ascii="Times New Roman" w:hAnsi="Times New Roman" w:cs="Times New Roman"/>
          <w:sz w:val="20"/>
          <w:szCs w:val="20"/>
        </w:rPr>
        <w:tab/>
      </w:r>
      <w:r>
        <w:rPr>
          <w:rFonts w:ascii="Times New Roman" w:hAnsi="Times New Roman" w:cs="Times New Roman"/>
          <w:sz w:val="20"/>
          <w:szCs w:val="20"/>
        </w:rPr>
        <w:tab/>
        <w:t>Student event (outside school hours)</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54848" behindDoc="0" locked="0" layoutInCell="1" allowOverlap="1" wp14:anchorId="178EE0A8" wp14:editId="5F4D3EDB">
                <wp:simplePos x="0" y="0"/>
                <wp:positionH relativeFrom="column">
                  <wp:posOffset>2495550</wp:posOffset>
                </wp:positionH>
                <wp:positionV relativeFrom="paragraph">
                  <wp:posOffset>12700</wp:posOffset>
                </wp:positionV>
                <wp:extent cx="228600" cy="114300"/>
                <wp:effectExtent l="0" t="0" r="19050" b="19050"/>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65" type="#_x0000_t202" style="position:absolute;left:0;text-align:left;margin-left:196.5pt;margin-top:1pt;width:18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gkLAIAAFw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XY04JC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53824" behindDoc="0" locked="0" layoutInCell="1" allowOverlap="1" wp14:anchorId="31714FBF" wp14:editId="630D1359">
                <wp:simplePos x="0" y="0"/>
                <wp:positionH relativeFrom="column">
                  <wp:posOffset>447675</wp:posOffset>
                </wp:positionH>
                <wp:positionV relativeFrom="paragraph">
                  <wp:posOffset>12700</wp:posOffset>
                </wp:positionV>
                <wp:extent cx="228600" cy="114300"/>
                <wp:effectExtent l="9525" t="6350" r="9525" b="1270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66" type="#_x0000_t202" style="position:absolute;left:0;text-align:left;margin-left:35.25pt;margin-top:1pt;width:18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dT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I5QdT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Training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Other please describe</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rPr>
          <w:u w:val="single"/>
        </w:rPr>
      </w:pPr>
    </w:p>
    <w:p w:rsidR="00357589" w:rsidRDefault="00357589" w:rsidP="00357589">
      <w:pPr>
        <w:rPr>
          <w:u w:val="single"/>
        </w:rPr>
      </w:pPr>
    </w:p>
    <w:p w:rsidR="00357589" w:rsidRDefault="00357589" w:rsidP="00357589"/>
    <w:p w:rsidR="00357589" w:rsidRDefault="00357589" w:rsidP="00357589">
      <w:r w:rsidRPr="00CA6190">
        <w:t xml:space="preserve">Did this activity contribute to the </w:t>
      </w:r>
      <w:r>
        <w:rPr>
          <w:b/>
          <w:u w:val="single"/>
        </w:rPr>
        <w:t xml:space="preserve">HIV/AIDS </w:t>
      </w:r>
      <w:r w:rsidRPr="00CA6190">
        <w:rPr>
          <w:b/>
          <w:u w:val="single"/>
        </w:rPr>
        <w:t>CSPP</w:t>
      </w:r>
      <w:r w:rsidRPr="00CA6190">
        <w:t>?</w:t>
      </w:r>
      <w:r w:rsidRPr="00CA6190">
        <w:tab/>
      </w:r>
      <w:r>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 activity supported the HIV/AIDS CSPP, please complete necessary indicator data collection tools, which can be obtained from your PM/APCD or M&amp;E Coordinator</w:t>
      </w:r>
      <w:r>
        <w:rPr>
          <w:i/>
        </w:rPr>
        <w:t>)</w:t>
      </w:r>
    </w:p>
    <w:p w:rsidR="00357589" w:rsidRDefault="00357589" w:rsidP="00357589">
      <w:pPr>
        <w:rPr>
          <w:i/>
        </w:rPr>
      </w:pPr>
    </w:p>
    <w:p w:rsidR="00357589" w:rsidRDefault="00357589" w:rsidP="00357589">
      <w:pPr>
        <w:rPr>
          <w:u w:val="single"/>
        </w:rPr>
      </w:pPr>
    </w:p>
    <w:p w:rsidR="00357589" w:rsidRDefault="00357589" w:rsidP="00357589">
      <w:r w:rsidRPr="000A5650">
        <w:t>Did this activity contribute to the</w:t>
      </w:r>
      <w:r>
        <w:t xml:space="preserve"> </w:t>
      </w:r>
      <w:r>
        <w:rPr>
          <w:b/>
          <w:u w:val="single"/>
        </w:rPr>
        <w:t>T</w:t>
      </w:r>
      <w:r w:rsidRPr="00CA6190">
        <w:rPr>
          <w:b/>
          <w:u w:val="single"/>
        </w:rPr>
        <w:t>echnology</w:t>
      </w:r>
      <w:r>
        <w:rPr>
          <w:b/>
          <w:u w:val="single"/>
        </w:rPr>
        <w:t xml:space="preserve"> for Development (T4D) CSPP?</w:t>
      </w:r>
      <w:r w:rsidRPr="00CA6190">
        <w:rPr>
          <w:i/>
        </w:rPr>
        <w:t xml:space="preserve">  </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TECHNOLOGY FOR DEVELOPMENT (T4D) CSPP</w:t>
      </w:r>
    </w:p>
    <w:p w:rsidR="00357589" w:rsidRDefault="00357589" w:rsidP="00357589">
      <w:pPr>
        <w:rPr>
          <w:u w:val="single"/>
        </w:rPr>
      </w:pPr>
    </w:p>
    <w:p w:rsidR="00357589" w:rsidRPr="000A5650" w:rsidRDefault="00357589" w:rsidP="00357589">
      <w:r>
        <w:t>Please check all of the following types of technology that were an integral part of participant learning for this activity</w:t>
      </w:r>
    </w:p>
    <w:p w:rsidR="00357589" w:rsidRPr="00FD5062" w:rsidRDefault="00357589" w:rsidP="00357589">
      <w:pPr>
        <w:pStyle w:val="ListParagraph"/>
        <w:ind w:left="4320" w:hanging="3195"/>
        <w:rPr>
          <w:rFonts w:ascii="Times New Roman" w:hAnsi="Times New Roman" w:cs="Times New Roman"/>
          <w:sz w:val="20"/>
          <w:szCs w:val="20"/>
        </w:rPr>
      </w:pPr>
      <w:r>
        <w:rPr>
          <w:noProof/>
        </w:rPr>
        <mc:AlternateContent>
          <mc:Choice Requires="wps">
            <w:drawing>
              <wp:anchor distT="0" distB="0" distL="114300" distR="114300" simplePos="0" relativeHeight="251828224" behindDoc="0" locked="0" layoutInCell="1" allowOverlap="1" wp14:anchorId="07AC29AF" wp14:editId="72C7C4B6">
                <wp:simplePos x="0" y="0"/>
                <wp:positionH relativeFrom="column">
                  <wp:posOffset>2495550</wp:posOffset>
                </wp:positionH>
                <wp:positionV relativeFrom="paragraph">
                  <wp:posOffset>12700</wp:posOffset>
                </wp:positionV>
                <wp:extent cx="228600" cy="114300"/>
                <wp:effectExtent l="0" t="0" r="19050" b="1905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167" type="#_x0000_t202" style="position:absolute;left:0;text-align:left;margin-left:196.5pt;margin-top:1pt;width:18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IH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ApjzIHKwIAAFw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7200" behindDoc="0" locked="0" layoutInCell="1" allowOverlap="1" wp14:anchorId="74D26569" wp14:editId="4689718B">
                <wp:simplePos x="0" y="0"/>
                <wp:positionH relativeFrom="column">
                  <wp:posOffset>447675</wp:posOffset>
                </wp:positionH>
                <wp:positionV relativeFrom="paragraph">
                  <wp:posOffset>12700</wp:posOffset>
                </wp:positionV>
                <wp:extent cx="228600" cy="114300"/>
                <wp:effectExtent l="9525" t="6350" r="9525" b="1270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168" type="#_x0000_t202" style="position:absolute;left:0;text-align:left;margin-left:35.25pt;margin-top:1pt;width:18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Iu8w3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Radio/Audio work                       </w:t>
      </w:r>
      <w:r>
        <w:rPr>
          <w:rFonts w:ascii="Times New Roman" w:hAnsi="Times New Roman" w:cs="Times New Roman"/>
          <w:sz w:val="20"/>
          <w:szCs w:val="20"/>
        </w:rPr>
        <w:tab/>
        <w:t xml:space="preserve"> Mobile Phones (e.g. SMS, text, voice, data for information sharing)</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0272" behindDoc="0" locked="0" layoutInCell="1" allowOverlap="1" wp14:anchorId="21D5B9D7" wp14:editId="1F472681">
                <wp:simplePos x="0" y="0"/>
                <wp:positionH relativeFrom="column">
                  <wp:posOffset>2495550</wp:posOffset>
                </wp:positionH>
                <wp:positionV relativeFrom="paragraph">
                  <wp:posOffset>19050</wp:posOffset>
                </wp:positionV>
                <wp:extent cx="228600" cy="114300"/>
                <wp:effectExtent l="0" t="0" r="19050" b="1905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169" type="#_x0000_t202" style="position:absolute;left:0;text-align:left;margin-left:196.5pt;margin-top:1.5pt;width:18pt;height: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ivKwIAAFw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BrWlivKwIAAFw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9248" behindDoc="0" locked="0" layoutInCell="1" allowOverlap="1" wp14:anchorId="079CDB96" wp14:editId="27A0D03A">
                <wp:simplePos x="0" y="0"/>
                <wp:positionH relativeFrom="column">
                  <wp:posOffset>447675</wp:posOffset>
                </wp:positionH>
                <wp:positionV relativeFrom="paragraph">
                  <wp:posOffset>9525</wp:posOffset>
                </wp:positionV>
                <wp:extent cx="228600" cy="114300"/>
                <wp:effectExtent l="9525" t="6350" r="9525" b="1270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70" type="#_x0000_t202" style="position:absolute;left:0;text-align:left;margin-left:35.25pt;margin-top:.75pt;width:18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AhYkZo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TV/Video work              </w:t>
      </w:r>
      <w:r>
        <w:rPr>
          <w:rFonts w:ascii="Times New Roman" w:hAnsi="Times New Roman" w:cs="Times New Roman"/>
          <w:sz w:val="20"/>
          <w:szCs w:val="20"/>
        </w:rPr>
        <w:tab/>
      </w:r>
      <w:r>
        <w:rPr>
          <w:rFonts w:ascii="Times New Roman" w:hAnsi="Times New Roman" w:cs="Times New Roman"/>
          <w:sz w:val="20"/>
          <w:szCs w:val="20"/>
        </w:rPr>
        <w:tab/>
        <w:t>Computer/Internet lab establishment</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32320" behindDoc="0" locked="0" layoutInCell="1" allowOverlap="1" wp14:anchorId="5F610687" wp14:editId="2844517F">
                <wp:simplePos x="0" y="0"/>
                <wp:positionH relativeFrom="column">
                  <wp:posOffset>2495550</wp:posOffset>
                </wp:positionH>
                <wp:positionV relativeFrom="paragraph">
                  <wp:posOffset>12700</wp:posOffset>
                </wp:positionV>
                <wp:extent cx="228600" cy="114300"/>
                <wp:effectExtent l="0" t="0" r="19050" b="19050"/>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71" type="#_x0000_t202" style="position:absolute;left:0;text-align:left;margin-left:196.5pt;margin-top:1pt;width:18pt;height: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TO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qTKkzi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31296" behindDoc="0" locked="0" layoutInCell="1" allowOverlap="1" wp14:anchorId="5FF7308E" wp14:editId="290E9300">
                <wp:simplePos x="0" y="0"/>
                <wp:positionH relativeFrom="column">
                  <wp:posOffset>447675</wp:posOffset>
                </wp:positionH>
                <wp:positionV relativeFrom="paragraph">
                  <wp:posOffset>12700</wp:posOffset>
                </wp:positionV>
                <wp:extent cx="228600" cy="114300"/>
                <wp:effectExtent l="9525" t="6350" r="9525" b="1270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72" type="#_x0000_t202" style="position:absolute;left:0;text-align:left;margin-left:35.25pt;margin-top:1pt;width:18pt;height: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r+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yAZa/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Computer equipment assistance             Computer skills training (e.g. use of mouse, keyboard, Office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tools, email, etc.)</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4368" behindDoc="0" locked="0" layoutInCell="1" allowOverlap="1" wp14:anchorId="2F2A318E" wp14:editId="00BBE42A">
                <wp:simplePos x="0" y="0"/>
                <wp:positionH relativeFrom="column">
                  <wp:posOffset>2495550</wp:posOffset>
                </wp:positionH>
                <wp:positionV relativeFrom="paragraph">
                  <wp:posOffset>19050</wp:posOffset>
                </wp:positionV>
                <wp:extent cx="228600" cy="114300"/>
                <wp:effectExtent l="0" t="0" r="19050" b="1905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73" type="#_x0000_t202" style="position:absolute;left:0;text-align:left;margin-left:196.5pt;margin-top:1.5pt;width:18pt;height: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wk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rvb8JC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33344" behindDoc="0" locked="0" layoutInCell="1" allowOverlap="1" wp14:anchorId="432CCEFD" wp14:editId="290D8E70">
                <wp:simplePos x="0" y="0"/>
                <wp:positionH relativeFrom="column">
                  <wp:posOffset>447675</wp:posOffset>
                </wp:positionH>
                <wp:positionV relativeFrom="paragraph">
                  <wp:posOffset>9525</wp:posOffset>
                </wp:positionV>
                <wp:extent cx="228600" cy="114300"/>
                <wp:effectExtent l="9525" t="6350" r="9525" b="1270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74" type="#_x0000_t202" style="position:absolute;left:0;text-align:left;margin-left:35.25pt;margin-top:.75pt;width:18pt;height: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sb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mYWxs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Internet connectivity assistance              Internet skills trainings (e.g. email, search, data collection, </w:t>
      </w:r>
    </w:p>
    <w:p w:rsidR="00357589" w:rsidRDefault="00357589" w:rsidP="00357589">
      <w:pPr>
        <w:pStyle w:val="ListParagraph"/>
        <w:ind w:left="3600" w:firstLine="720"/>
        <w:rPr>
          <w:rFonts w:ascii="Times New Roman" w:hAnsi="Times New Roman" w:cs="Times New Roman"/>
          <w:sz w:val="20"/>
          <w:szCs w:val="20"/>
        </w:rPr>
      </w:pPr>
      <w:r>
        <w:rPr>
          <w:rFonts w:ascii="Times New Roman" w:hAnsi="Times New Roman" w:cs="Times New Roman"/>
          <w:sz w:val="20"/>
          <w:szCs w:val="20"/>
        </w:rPr>
        <w:t>posting, data sharing, etc.)</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836416" behindDoc="0" locked="0" layoutInCell="1" allowOverlap="1" wp14:anchorId="081E2B6B" wp14:editId="08745B5A">
                <wp:simplePos x="0" y="0"/>
                <wp:positionH relativeFrom="column">
                  <wp:posOffset>2495550</wp:posOffset>
                </wp:positionH>
                <wp:positionV relativeFrom="paragraph">
                  <wp:posOffset>19050</wp:posOffset>
                </wp:positionV>
                <wp:extent cx="228600" cy="114300"/>
                <wp:effectExtent l="0" t="0" r="19050" b="19050"/>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75" type="#_x0000_t202" style="position:absolute;left:0;text-align:left;margin-left:196.5pt;margin-top:1.5pt;width:18pt;height: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bwLA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vXS28C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72E13700" wp14:editId="4507FAC1">
                <wp:simplePos x="0" y="0"/>
                <wp:positionH relativeFrom="column">
                  <wp:posOffset>447675</wp:posOffset>
                </wp:positionH>
                <wp:positionV relativeFrom="paragraph">
                  <wp:posOffset>9525</wp:posOffset>
                </wp:positionV>
                <wp:extent cx="228600" cy="114300"/>
                <wp:effectExtent l="9525" t="6350" r="9525" b="1270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76" type="#_x0000_t202" style="position:absolute;left:0;text-align:left;margin-left:35.25pt;margin-top:.75pt;width:18pt;height: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e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f+GHHi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eReaders or tablets              </w:t>
      </w:r>
      <w:r>
        <w:rPr>
          <w:rFonts w:ascii="Times New Roman" w:hAnsi="Times New Roman" w:cs="Times New Roman"/>
          <w:sz w:val="20"/>
          <w:szCs w:val="20"/>
        </w:rPr>
        <w:tab/>
      </w:r>
      <w:r>
        <w:rPr>
          <w:rFonts w:ascii="Times New Roman" w:hAnsi="Times New Roman" w:cs="Times New Roman"/>
          <w:sz w:val="20"/>
          <w:szCs w:val="20"/>
        </w:rPr>
        <w:tab/>
        <w:t>Other (please enter)</w: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r>
        <w:t>Please indicate the primary beneficiary of this activity:</w:t>
      </w:r>
      <w:r>
        <w:tab/>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856896" behindDoc="0" locked="0" layoutInCell="1" allowOverlap="1" wp14:anchorId="5E2B8C69" wp14:editId="47B6913A">
                <wp:simplePos x="0" y="0"/>
                <wp:positionH relativeFrom="column">
                  <wp:posOffset>2495550</wp:posOffset>
                </wp:positionH>
                <wp:positionV relativeFrom="paragraph">
                  <wp:posOffset>12700</wp:posOffset>
                </wp:positionV>
                <wp:extent cx="228600" cy="114300"/>
                <wp:effectExtent l="0" t="0" r="19050" b="1905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77" type="#_x0000_t202" style="position:absolute;left:0;text-align:left;margin-left:196.5pt;margin-top:1pt;width:18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JK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Dei7JKKwIAAFw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55872" behindDoc="0" locked="0" layoutInCell="1" allowOverlap="1" wp14:anchorId="41EE4C4A" wp14:editId="6DF19423">
                <wp:simplePos x="0" y="0"/>
                <wp:positionH relativeFrom="column">
                  <wp:posOffset>447675</wp:posOffset>
                </wp:positionH>
                <wp:positionV relativeFrom="paragraph">
                  <wp:posOffset>12700</wp:posOffset>
                </wp:positionV>
                <wp:extent cx="228600" cy="114300"/>
                <wp:effectExtent l="9525" t="6350" r="9525" b="1270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78" type="#_x0000_t202" style="position:absolute;left:0;text-align:left;margin-left:35.25pt;margin-top:1pt;width:18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6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v79Me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Community Center                      </w:t>
      </w:r>
      <w:r>
        <w:rPr>
          <w:rFonts w:ascii="Times New Roman" w:hAnsi="Times New Roman" w:cs="Times New Roman"/>
          <w:sz w:val="20"/>
          <w:szCs w:val="20"/>
        </w:rPr>
        <w:tab/>
        <w:t xml:space="preserve"> School</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8944" behindDoc="0" locked="0" layoutInCell="1" allowOverlap="1" wp14:anchorId="67CCFA13" wp14:editId="3DA29261">
                <wp:simplePos x="0" y="0"/>
                <wp:positionH relativeFrom="column">
                  <wp:posOffset>2495550</wp:posOffset>
                </wp:positionH>
                <wp:positionV relativeFrom="paragraph">
                  <wp:posOffset>19050</wp:posOffset>
                </wp:positionV>
                <wp:extent cx="228600" cy="114300"/>
                <wp:effectExtent l="0" t="0" r="19050" b="1905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79" type="#_x0000_t202" style="position:absolute;left:0;text-align:left;margin-left:196.5pt;margin-top:1.5pt;width:18pt;height: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ji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nF7Y4i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57920" behindDoc="0" locked="0" layoutInCell="1" allowOverlap="1" wp14:anchorId="20D66729" wp14:editId="5C405427">
                <wp:simplePos x="0" y="0"/>
                <wp:positionH relativeFrom="column">
                  <wp:posOffset>447675</wp:posOffset>
                </wp:positionH>
                <wp:positionV relativeFrom="paragraph">
                  <wp:posOffset>9525</wp:posOffset>
                </wp:positionV>
                <wp:extent cx="228600" cy="114300"/>
                <wp:effectExtent l="9525" t="6350" r="9525" b="1270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80" type="#_x0000_t202" style="position:absolute;left:0;text-align:left;margin-left:35.25pt;margin-top:.75pt;width:18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X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P9cEdc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Health Center              </w:t>
      </w:r>
      <w:r>
        <w:rPr>
          <w:rFonts w:ascii="Times New Roman" w:hAnsi="Times New Roman" w:cs="Times New Roman"/>
          <w:sz w:val="20"/>
          <w:szCs w:val="20"/>
        </w:rPr>
        <w:tab/>
      </w:r>
      <w:r>
        <w:rPr>
          <w:rFonts w:ascii="Times New Roman" w:hAnsi="Times New Roman" w:cs="Times New Roman"/>
          <w:sz w:val="20"/>
          <w:szCs w:val="20"/>
        </w:rPr>
        <w:tab/>
        <w:t>Cooperative/Association</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60992" behindDoc="0" locked="0" layoutInCell="1" allowOverlap="1" wp14:anchorId="2AE94837" wp14:editId="52843CF9">
                <wp:simplePos x="0" y="0"/>
                <wp:positionH relativeFrom="column">
                  <wp:posOffset>2495550</wp:posOffset>
                </wp:positionH>
                <wp:positionV relativeFrom="paragraph">
                  <wp:posOffset>12700</wp:posOffset>
                </wp:positionV>
                <wp:extent cx="228600" cy="114300"/>
                <wp:effectExtent l="0" t="0" r="19050" b="1905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81" type="#_x0000_t202" style="position:absolute;left:0;text-align:left;margin-left:196.5pt;margin-top:1pt;width:18pt;height: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SD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XjYkgy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59968" behindDoc="0" locked="0" layoutInCell="1" allowOverlap="1" wp14:anchorId="3623F1E0" wp14:editId="1C02FAEA">
                <wp:simplePos x="0" y="0"/>
                <wp:positionH relativeFrom="column">
                  <wp:posOffset>447675</wp:posOffset>
                </wp:positionH>
                <wp:positionV relativeFrom="paragraph">
                  <wp:posOffset>12700</wp:posOffset>
                </wp:positionV>
                <wp:extent cx="228600" cy="114300"/>
                <wp:effectExtent l="9525" t="6350" r="9525" b="1270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182" type="#_x0000_t202" style="position:absolute;left:0;text-align:left;margin-left:35.25pt;margin-top:1pt;width:18pt;height: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z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PwLas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NGO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Government Office</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2016" behindDoc="0" locked="0" layoutInCell="1" allowOverlap="1" wp14:anchorId="3960A2FF" wp14:editId="4B59EF1F">
                <wp:simplePos x="0" y="0"/>
                <wp:positionH relativeFrom="column">
                  <wp:posOffset>447675</wp:posOffset>
                </wp:positionH>
                <wp:positionV relativeFrom="paragraph">
                  <wp:posOffset>12700</wp:posOffset>
                </wp:positionV>
                <wp:extent cx="228600" cy="114300"/>
                <wp:effectExtent l="9525" t="6350" r="9525" b="1270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83" type="#_x0000_t202" style="position:absolute;left:0;text-align:left;margin-left:35.25pt;margin-top:1pt;width:18pt;height: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xp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WfJ8a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Private Business</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357589" w:rsidRDefault="00357589" w:rsidP="00357589"/>
    <w:p w:rsidR="00357589" w:rsidRDefault="00357589" w:rsidP="00357589">
      <w:pPr>
        <w:rPr>
          <w:u w:val="single"/>
        </w:rPr>
      </w:pPr>
    </w:p>
    <w:p w:rsidR="00357589" w:rsidRDefault="00357589" w:rsidP="00357589">
      <w:r>
        <w:t xml:space="preserve">Did this activity contribute to the host country </w:t>
      </w:r>
      <w:r>
        <w:rPr>
          <w:b/>
          <w:u w:val="single"/>
        </w:rPr>
        <w:t>Volunteerism (V2) CSPP?</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VOLUNTEERISM (V2) CSPP</w:t>
      </w:r>
    </w:p>
    <w:p w:rsidR="00357589" w:rsidRDefault="00357589" w:rsidP="00357589">
      <w:pPr>
        <w:rPr>
          <w:u w:val="single"/>
        </w:rPr>
      </w:pPr>
    </w:p>
    <w:p w:rsidR="00357589" w:rsidRPr="00A45525"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7440" behindDoc="0" locked="0" layoutInCell="1" allowOverlap="1" wp14:anchorId="543753F9" wp14:editId="699D5DE2">
                <wp:simplePos x="0" y="0"/>
                <wp:positionH relativeFrom="column">
                  <wp:posOffset>447675</wp:posOffset>
                </wp:positionH>
                <wp:positionV relativeFrom="paragraph">
                  <wp:posOffset>12700</wp:posOffset>
                </wp:positionV>
                <wp:extent cx="228600" cy="114300"/>
                <wp:effectExtent l="9525" t="6350" r="9525" b="1270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184" type="#_x0000_t202" style="position:absolute;left:0;text-align:left;margin-left:35.25pt;margin-top:1pt;width:18pt;height: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W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PpzbV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Create opportunities for community members (including youth) to volunteer or serve in their community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8464" behindDoc="0" locked="0" layoutInCell="1" allowOverlap="1" wp14:anchorId="55278C8E" wp14:editId="6947FB2D">
                <wp:simplePos x="0" y="0"/>
                <wp:positionH relativeFrom="column">
                  <wp:posOffset>447675</wp:posOffset>
                </wp:positionH>
                <wp:positionV relativeFrom="paragraph">
                  <wp:posOffset>9525</wp:posOffset>
                </wp:positionV>
                <wp:extent cx="228600" cy="114300"/>
                <wp:effectExtent l="9525" t="6350" r="9525" b="1270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185" type="#_x0000_t202" style="position:absolute;left:0;text-align:left;margin-left:35.25pt;margin-top:.75pt;width:18pt;height: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NRLAIAAFw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KnSM1E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community members (including youth) to lead change by mobilizing, managing or supporting local volunteering or service activities</w:t>
      </w:r>
      <w:r>
        <w:rPr>
          <w:rFonts w:ascii="Times New Roman" w:hAnsi="Times New Roman" w:cs="Times New Roman"/>
          <w:noProof/>
          <w:sz w:val="20"/>
          <w:szCs w:val="20"/>
        </w:rPr>
        <mc:AlternateContent>
          <mc:Choice Requires="wps">
            <w:drawing>
              <wp:anchor distT="0" distB="0" distL="114300" distR="114300" simplePos="0" relativeHeight="251839488" behindDoc="0" locked="0" layoutInCell="1" allowOverlap="1" wp14:anchorId="097BD427" wp14:editId="6E8697BC">
                <wp:simplePos x="0" y="0"/>
                <wp:positionH relativeFrom="column">
                  <wp:posOffset>447675</wp:posOffset>
                </wp:positionH>
                <wp:positionV relativeFrom="paragraph">
                  <wp:posOffset>12700</wp:posOffset>
                </wp:positionV>
                <wp:extent cx="228600" cy="114300"/>
                <wp:effectExtent l="9525" t="6350" r="9525" b="1270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186" type="#_x0000_t202" style="position:absolute;left:0;text-align:left;margin-left:35.25pt;margin-top:1pt;width:18pt;height: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fIKwIAAFw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Bm7AfI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0512" behindDoc="0" locked="0" layoutInCell="1" allowOverlap="1" wp14:anchorId="3C77F0A6" wp14:editId="6057D29D">
                <wp:simplePos x="0" y="0"/>
                <wp:positionH relativeFrom="column">
                  <wp:posOffset>447675</wp:posOffset>
                </wp:positionH>
                <wp:positionV relativeFrom="paragraph">
                  <wp:posOffset>9525</wp:posOffset>
                </wp:positionV>
                <wp:extent cx="228600" cy="114300"/>
                <wp:effectExtent l="9525" t="6350" r="9525" b="1270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187" type="#_x0000_t202" style="position:absolute;left:0;text-align:left;margin-left:35.25pt;margin-top:.75pt;width:18pt;height: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KcKw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x4YynC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local organizations or groups to mobilize or manage volunteers more effectively</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1536" behindDoc="0" locked="0" layoutInCell="1" allowOverlap="1" wp14:anchorId="2437C7B9" wp14:editId="0AF5D343">
                <wp:simplePos x="0" y="0"/>
                <wp:positionH relativeFrom="column">
                  <wp:posOffset>447675</wp:posOffset>
                </wp:positionH>
                <wp:positionV relativeFrom="paragraph">
                  <wp:posOffset>9525</wp:posOffset>
                </wp:positionV>
                <wp:extent cx="228600" cy="114300"/>
                <wp:effectExtent l="9525" t="6350" r="9525" b="1270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88" type="#_x0000_t202" style="position:absolute;left:0;text-align:left;margin-left:35.25pt;margin-top:.75pt;width:18pt;height: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ysLAIAAFwEAAAOAAAAZHJzL2Uyb0RvYy54bWysVNtu2zAMfR+wfxD0vthxkyw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KayzKw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Support service learning activities in a school or organization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2560" behindDoc="0" locked="0" layoutInCell="1" allowOverlap="1" wp14:anchorId="13B656A8" wp14:editId="5527300A">
                <wp:simplePos x="0" y="0"/>
                <wp:positionH relativeFrom="column">
                  <wp:posOffset>447675</wp:posOffset>
                </wp:positionH>
                <wp:positionV relativeFrom="paragraph">
                  <wp:posOffset>9525</wp:posOffset>
                </wp:positionV>
                <wp:extent cx="228600" cy="114300"/>
                <wp:effectExtent l="9525" t="6350" r="9525" b="1270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189" type="#_x0000_t202" style="position:absolute;left:0;text-align:left;margin-left:35.25pt;margin-top:.75pt;width:18pt;height: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g0LAIAAFwEAAAOAAAAZHJzL2Uyb0RvYy54bWysVNtu2zAMfR+wfxD0vthxkyw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IVTWDQ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Support service movements be assisting in the development or strengthening of host country </w:t>
      </w:r>
    </w:p>
    <w:p w:rsidR="00357589" w:rsidRPr="000A5650" w:rsidRDefault="00357589" w:rsidP="00357589">
      <w:pPr>
        <w:pStyle w:val="ListParagraph"/>
        <w:ind w:firstLine="720"/>
        <w:rPr>
          <w:rFonts w:ascii="Times New Roman" w:hAnsi="Times New Roman" w:cs="Times New Roman"/>
          <w:sz w:val="20"/>
          <w:szCs w:val="20"/>
          <w:u w:val="single"/>
        </w:rPr>
      </w:pPr>
      <w:r>
        <w:rPr>
          <w:rFonts w:ascii="Times New Roman" w:hAnsi="Times New Roman" w:cs="Times New Roman"/>
          <w:sz w:val="20"/>
          <w:szCs w:val="20"/>
        </w:rPr>
        <w:t>volunteer/service corps or other service programs or efforts</w:t>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pStyle w:val="ListParagraph"/>
        <w:rPr>
          <w:rFonts w:ascii="Times New Roman" w:hAnsi="Times New Roman" w:cs="Times New Roman"/>
          <w:sz w:val="20"/>
          <w:szCs w:val="20"/>
          <w:u w:val="single"/>
        </w:rPr>
      </w:pPr>
    </w:p>
    <w:p w:rsidR="00357589" w:rsidRDefault="00357589" w:rsidP="00357589">
      <w:r>
        <w:lastRenderedPageBreak/>
        <w:t xml:space="preserve">Did this activity contribute to the </w:t>
      </w:r>
      <w:r>
        <w:rPr>
          <w:b/>
          <w:u w:val="single"/>
        </w:rPr>
        <w:t>Youth as Resources CSPP?</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the activity supported the YOUTH AS RESOURCES CSPP</w:t>
      </w:r>
    </w:p>
    <w:p w:rsidR="00357589" w:rsidRDefault="00357589" w:rsidP="00357589">
      <w:pPr>
        <w:rPr>
          <w:i/>
        </w:rPr>
      </w:pPr>
      <w:r>
        <w:rPr>
          <w:i/>
        </w:rPr>
        <w:t>If this activity took place in a camp, and contributed to the Gender Equality/Women’s Empowerment CSPP, please report it here and also report this activity under the Gender Equality/Women’s Empowerment CSPP.</w:t>
      </w:r>
    </w:p>
    <w:p w:rsidR="00357589" w:rsidRDefault="00357589" w:rsidP="00357589">
      <w:pPr>
        <w:rPr>
          <w:i/>
        </w:rPr>
      </w:pPr>
      <w:r>
        <w:rPr>
          <w:i/>
        </w:rPr>
        <w:t>If this activity took place in a camp, and contributed to HIV/AIDS CSPP or was funded by PEPFAR, please report it here and also report this activity under the HIV/AIDS CSPP</w:t>
      </w:r>
    </w:p>
    <w:p w:rsidR="00357589" w:rsidRDefault="00357589" w:rsidP="00357589">
      <w:pPr>
        <w:rPr>
          <w:i/>
        </w:rPr>
      </w:pPr>
    </w:p>
    <w:p w:rsidR="00357589"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3584" behindDoc="0" locked="0" layoutInCell="1" allowOverlap="1" wp14:anchorId="5B6AD4A3" wp14:editId="2C6C455C">
                <wp:simplePos x="0" y="0"/>
                <wp:positionH relativeFrom="column">
                  <wp:posOffset>447675</wp:posOffset>
                </wp:positionH>
                <wp:positionV relativeFrom="paragraph">
                  <wp:posOffset>12700</wp:posOffset>
                </wp:positionV>
                <wp:extent cx="228600" cy="114300"/>
                <wp:effectExtent l="9525" t="6350" r="9525" b="12700"/>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190" type="#_x0000_t202" style="position:absolute;left:0;text-align:left;margin-left:35.25pt;margin-top:1pt;width:18pt;height: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EB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5lGRA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life skills in young people (positive identity/self-esteem, communication, decision making, goal setting, teamwork)</w:t>
      </w:r>
    </w:p>
    <w:p w:rsidR="00357589" w:rsidRPr="005D490B" w:rsidRDefault="00357589" w:rsidP="00357589">
      <w:r>
        <w:rPr>
          <w:noProof/>
        </w:rPr>
        <mc:AlternateContent>
          <mc:Choice Requires="wps">
            <w:drawing>
              <wp:anchor distT="0" distB="0" distL="114300" distR="114300" simplePos="0" relativeHeight="251844608" behindDoc="0" locked="0" layoutInCell="1" allowOverlap="1" wp14:anchorId="50ADB396" wp14:editId="32CF612D">
                <wp:simplePos x="0" y="0"/>
                <wp:positionH relativeFrom="column">
                  <wp:posOffset>447675</wp:posOffset>
                </wp:positionH>
                <wp:positionV relativeFrom="paragraph">
                  <wp:posOffset>9525</wp:posOffset>
                </wp:positionV>
                <wp:extent cx="228600" cy="114300"/>
                <wp:effectExtent l="9525" t="6350" r="9525" b="1270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91" type="#_x0000_t202" style="position:absolute;margin-left:35.25pt;margin-top:.75pt;width:18pt;height: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RV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c7pFU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58CFD376" wp14:editId="37F04716">
                <wp:simplePos x="0" y="0"/>
                <wp:positionH relativeFrom="column">
                  <wp:posOffset>447675</wp:posOffset>
                </wp:positionH>
                <wp:positionV relativeFrom="paragraph">
                  <wp:posOffset>12700</wp:posOffset>
                </wp:positionV>
                <wp:extent cx="228600" cy="114300"/>
                <wp:effectExtent l="9525" t="6350" r="9525" b="1270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192" type="#_x0000_t202" style="position:absolute;margin-left:35.25pt;margin-top:1pt;width:18pt;height: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pl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Jg9aZ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ab/>
      </w:r>
      <w:r>
        <w:tab/>
        <w:t>Promote the development of new leadership behaviors in young people</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6656" behindDoc="0" locked="0" layoutInCell="1" allowOverlap="1" wp14:anchorId="17E3DC14" wp14:editId="1B7EB0E0">
                <wp:simplePos x="0" y="0"/>
                <wp:positionH relativeFrom="column">
                  <wp:posOffset>447675</wp:posOffset>
                </wp:positionH>
                <wp:positionV relativeFrom="paragraph">
                  <wp:posOffset>9525</wp:posOffset>
                </wp:positionV>
                <wp:extent cx="228600" cy="114300"/>
                <wp:effectExtent l="9525" t="6350" r="9525" b="1270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193" type="#_x0000_t202" style="position:absolute;left:0;text-align:left;margin-left:35.25pt;margin-top:.75pt;width:18pt;height: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D//L8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healthy behaviors in young people</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7680" behindDoc="0" locked="0" layoutInCell="1" allowOverlap="1" wp14:anchorId="66545165" wp14:editId="4BC38F98">
                <wp:simplePos x="0" y="0"/>
                <wp:positionH relativeFrom="column">
                  <wp:posOffset>447675</wp:posOffset>
                </wp:positionH>
                <wp:positionV relativeFrom="paragraph">
                  <wp:posOffset>9525</wp:posOffset>
                </wp:positionV>
                <wp:extent cx="228600" cy="114300"/>
                <wp:effectExtent l="9525" t="6350" r="9525" b="12700"/>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194" type="#_x0000_t202" style="position:absolute;left:0;text-align:left;margin-left:35.25pt;margin-top:.75pt;width:18pt;height: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CeRW4A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Promote the development of new skills for the world of work</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8704" behindDoc="0" locked="0" layoutInCell="1" allowOverlap="1" wp14:anchorId="28689662" wp14:editId="4F5DF11D">
                <wp:simplePos x="0" y="0"/>
                <wp:positionH relativeFrom="column">
                  <wp:posOffset>447675</wp:posOffset>
                </wp:positionH>
                <wp:positionV relativeFrom="paragraph">
                  <wp:posOffset>9525</wp:posOffset>
                </wp:positionV>
                <wp:extent cx="228600" cy="114300"/>
                <wp:effectExtent l="9525" t="6350" r="9525" b="1270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95" type="#_x0000_t202" style="position:absolute;left:0;text-align:left;margin-left:35.25pt;margin-top:.75pt;width:18pt;height: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ZrLAIAAFw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FN9tms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Create or continue an opportunity for young people to volunteer; (i.e. peer education, tutoring, </w:t>
      </w:r>
    </w:p>
    <w:p w:rsidR="00357589" w:rsidRDefault="00357589" w:rsidP="00357589">
      <w:pPr>
        <w:pStyle w:val="ListParagraph"/>
        <w:ind w:firstLine="720"/>
        <w:rPr>
          <w:rFonts w:ascii="Times New Roman" w:hAnsi="Times New Roman" w:cs="Times New Roman"/>
          <w:sz w:val="20"/>
          <w:szCs w:val="20"/>
        </w:rPr>
      </w:pPr>
      <w:r>
        <w:rPr>
          <w:rFonts w:ascii="Times New Roman" w:hAnsi="Times New Roman" w:cs="Times New Roman"/>
          <w:sz w:val="20"/>
          <w:szCs w:val="20"/>
        </w:rPr>
        <w:t>service learning activities or otherwise act as the facilitators of positive community change)</w:t>
      </w:r>
    </w:p>
    <w:p w:rsidR="00357589" w:rsidRDefault="00357589" w:rsidP="00357589">
      <w:pPr>
        <w:pStyle w:val="ListParagraph"/>
        <w:ind w:firstLine="720"/>
        <w:rPr>
          <w:rFonts w:ascii="Times New Roman" w:hAnsi="Times New Roman" w:cs="Times New Roman"/>
          <w:sz w:val="20"/>
          <w:szCs w:val="20"/>
        </w:rPr>
      </w:pPr>
    </w:p>
    <w:p w:rsidR="00357589" w:rsidRDefault="00357589" w:rsidP="00357589">
      <w:r>
        <w:t>Where did this activity take place?</w:t>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864064" behindDoc="0" locked="0" layoutInCell="1" allowOverlap="1" wp14:anchorId="61F7B243" wp14:editId="767E8E2D">
                <wp:simplePos x="0" y="0"/>
                <wp:positionH relativeFrom="column">
                  <wp:posOffset>2495550</wp:posOffset>
                </wp:positionH>
                <wp:positionV relativeFrom="paragraph">
                  <wp:posOffset>12700</wp:posOffset>
                </wp:positionV>
                <wp:extent cx="228600" cy="114300"/>
                <wp:effectExtent l="0" t="0" r="19050" b="1905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196" type="#_x0000_t202" style="position:absolute;left:0;text-align:left;margin-left:196.5pt;margin-top:1pt;width:18pt;height: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eFKwIAAFw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63040" behindDoc="0" locked="0" layoutInCell="1" allowOverlap="1" wp14:anchorId="70214C61" wp14:editId="487C24FE">
                <wp:simplePos x="0" y="0"/>
                <wp:positionH relativeFrom="column">
                  <wp:posOffset>447675</wp:posOffset>
                </wp:positionH>
                <wp:positionV relativeFrom="paragraph">
                  <wp:posOffset>12700</wp:posOffset>
                </wp:positionV>
                <wp:extent cx="228600" cy="114300"/>
                <wp:effectExtent l="9525" t="6350" r="9525" b="1270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197" type="#_x0000_t202" style="position:absolute;left:0;text-align:left;margin-left:35.25pt;margin-top:1pt;width:18pt;height: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LRKw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wgrLR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Boys’ leadership camp                     </w:t>
      </w:r>
      <w:r>
        <w:rPr>
          <w:rFonts w:ascii="Times New Roman" w:hAnsi="Times New Roman" w:cs="Times New Roman"/>
          <w:sz w:val="20"/>
          <w:szCs w:val="20"/>
        </w:rPr>
        <w:tab/>
        <w:t xml:space="preserve"> Girls’ leadership activity/camp (i.e. Camp GLOW)</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6112" behindDoc="0" locked="0" layoutInCell="1" allowOverlap="1" wp14:anchorId="5DA3F292" wp14:editId="759DC41F">
                <wp:simplePos x="0" y="0"/>
                <wp:positionH relativeFrom="column">
                  <wp:posOffset>2495550</wp:posOffset>
                </wp:positionH>
                <wp:positionV relativeFrom="paragraph">
                  <wp:posOffset>19050</wp:posOffset>
                </wp:positionV>
                <wp:extent cx="228600" cy="114300"/>
                <wp:effectExtent l="0" t="0" r="19050" b="1905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198" type="#_x0000_t202" style="position:absolute;left:0;text-align:left;margin-left:196.5pt;margin-top:1.5pt;width:18pt;height: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zhLAIAAFw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UbZM4S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65088" behindDoc="0" locked="0" layoutInCell="1" allowOverlap="1" wp14:anchorId="4079C77B" wp14:editId="1AE69B05">
                <wp:simplePos x="0" y="0"/>
                <wp:positionH relativeFrom="column">
                  <wp:posOffset>447675</wp:posOffset>
                </wp:positionH>
                <wp:positionV relativeFrom="paragraph">
                  <wp:posOffset>9525</wp:posOffset>
                </wp:positionV>
                <wp:extent cx="228600" cy="114300"/>
                <wp:effectExtent l="9525" t="6350" r="9525" b="1270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199" type="#_x0000_t202" style="position:absolute;left:0;text-align:left;margin-left:35.25pt;margin-top:.75pt;width:18pt;height: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h5LAIAAFw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HJX2Hk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Environmental-theme camp              </w:t>
      </w:r>
      <w:r>
        <w:rPr>
          <w:rFonts w:ascii="Times New Roman" w:hAnsi="Times New Roman" w:cs="Times New Roman"/>
          <w:sz w:val="20"/>
          <w:szCs w:val="20"/>
        </w:rPr>
        <w:tab/>
        <w:t>HIV/AIDS-theme camp</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68160" behindDoc="0" locked="0" layoutInCell="1" allowOverlap="1" wp14:anchorId="1BD5C06C" wp14:editId="7243AC26">
                <wp:simplePos x="0" y="0"/>
                <wp:positionH relativeFrom="column">
                  <wp:posOffset>2495550</wp:posOffset>
                </wp:positionH>
                <wp:positionV relativeFrom="paragraph">
                  <wp:posOffset>12700</wp:posOffset>
                </wp:positionV>
                <wp:extent cx="228600" cy="114300"/>
                <wp:effectExtent l="0" t="0" r="19050" b="1905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200" type="#_x0000_t202" style="position:absolute;left:0;text-align:left;margin-left:196.5pt;margin-top:1pt;width:18pt;height: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FM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EVURTC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67136" behindDoc="0" locked="0" layoutInCell="1" allowOverlap="1" wp14:anchorId="2930217F" wp14:editId="3681C9FF">
                <wp:simplePos x="0" y="0"/>
                <wp:positionH relativeFrom="column">
                  <wp:posOffset>447675</wp:posOffset>
                </wp:positionH>
                <wp:positionV relativeFrom="paragraph">
                  <wp:posOffset>12700</wp:posOffset>
                </wp:positionV>
                <wp:extent cx="228600" cy="114300"/>
                <wp:effectExtent l="9525" t="6350" r="9525" b="1270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201" type="#_x0000_t202" style="position:absolute;left:0;text-align:left;margin-left:35.25pt;margin-top:1pt;width:18pt;height: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QY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sD8kGC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Other type of camp             </w:t>
      </w:r>
      <w:r>
        <w:rPr>
          <w:rFonts w:ascii="Times New Roman" w:hAnsi="Times New Roman" w:cs="Times New Roman"/>
          <w:sz w:val="20"/>
          <w:szCs w:val="20"/>
        </w:rPr>
        <w:tab/>
      </w:r>
      <w:r>
        <w:rPr>
          <w:rFonts w:ascii="Times New Roman" w:hAnsi="Times New Roman" w:cs="Times New Roman"/>
          <w:sz w:val="20"/>
          <w:szCs w:val="20"/>
        </w:rPr>
        <w:tab/>
        <w:t>Classroom</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9184" behindDoc="0" locked="0" layoutInCell="1" allowOverlap="1" wp14:anchorId="2C2F12B4" wp14:editId="24ED5FC7">
                <wp:simplePos x="0" y="0"/>
                <wp:positionH relativeFrom="column">
                  <wp:posOffset>447675</wp:posOffset>
                </wp:positionH>
                <wp:positionV relativeFrom="paragraph">
                  <wp:posOffset>12700</wp:posOffset>
                </wp:positionV>
                <wp:extent cx="228600" cy="114300"/>
                <wp:effectExtent l="9525" t="6350" r="9525" b="1270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202" type="#_x0000_t202" style="position:absolute;left:0;text-align:left;margin-left:35.25pt;margin-top:1pt;width:18pt;height: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oo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0QvaKC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Youth club or extracurricular activity setting (i.e., not a camp)</w:t>
      </w:r>
    </w:p>
    <w:p w:rsidR="00357589" w:rsidRDefault="00357589" w:rsidP="00357589">
      <w:pPr>
        <w:rPr>
          <w:u w:val="single"/>
        </w:rPr>
      </w:pPr>
    </w:p>
    <w:p w:rsidR="00357589" w:rsidRPr="005D490B" w:rsidRDefault="00357589" w:rsidP="00357589">
      <w:r>
        <w:t>Please check any of the following youth from special circumstances that were involved with the activity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0208" behindDoc="0" locked="0" layoutInCell="1" allowOverlap="1" wp14:anchorId="41802DB5" wp14:editId="6D665F7A">
                <wp:simplePos x="0" y="0"/>
                <wp:positionH relativeFrom="column">
                  <wp:posOffset>447675</wp:posOffset>
                </wp:positionH>
                <wp:positionV relativeFrom="paragraph">
                  <wp:posOffset>12700</wp:posOffset>
                </wp:positionV>
                <wp:extent cx="228600" cy="114300"/>
                <wp:effectExtent l="9525" t="6350" r="9525" b="12700"/>
                <wp:wrapNone/>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203" type="#_x0000_t202" style="position:absolute;left:0;text-align:left;margin-left:35.25pt;margin-top:1pt;width:18pt;height: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t/t88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Out-of-school youth</w:t>
      </w:r>
    </w:p>
    <w:p w:rsidR="00357589" w:rsidRPr="005D490B" w:rsidRDefault="00357589" w:rsidP="00357589">
      <w:pPr>
        <w:ind w:left="1440"/>
      </w:pPr>
      <w:r>
        <w:rPr>
          <w:noProof/>
        </w:rPr>
        <mc:AlternateContent>
          <mc:Choice Requires="wps">
            <w:drawing>
              <wp:anchor distT="0" distB="0" distL="114300" distR="114300" simplePos="0" relativeHeight="251871232" behindDoc="0" locked="0" layoutInCell="1" allowOverlap="1" wp14:anchorId="0B69CCA6" wp14:editId="74DCC369">
                <wp:simplePos x="0" y="0"/>
                <wp:positionH relativeFrom="column">
                  <wp:posOffset>447675</wp:posOffset>
                </wp:positionH>
                <wp:positionV relativeFrom="paragraph">
                  <wp:posOffset>9525</wp:posOffset>
                </wp:positionV>
                <wp:extent cx="228600" cy="114300"/>
                <wp:effectExtent l="9525" t="6350" r="9525" b="12700"/>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204" type="#_x0000_t202" style="position:absolute;left:0;text-align:left;margin-left:35.25pt;margin-top:.75pt;width:18pt;height: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CV280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54417B72" wp14:editId="6F299842">
                <wp:simplePos x="0" y="0"/>
                <wp:positionH relativeFrom="column">
                  <wp:posOffset>447675</wp:posOffset>
                </wp:positionH>
                <wp:positionV relativeFrom="paragraph">
                  <wp:posOffset>12700</wp:posOffset>
                </wp:positionV>
                <wp:extent cx="228600" cy="114300"/>
                <wp:effectExtent l="9525" t="6350" r="9525" b="1270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205" type="#_x0000_t202" style="position:absolute;left:0;text-align:left;margin-left:35.25pt;margin-top:1pt;width:18pt;height: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3PLAIAAFw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zh+9z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Orphans and other vulnerable children (OVC) [Make sure you also report on appropriate indicators in the HIV/AIDS CSPP, especially HE-162 PEPFAR]</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3280" behindDoc="0" locked="0" layoutInCell="1" allowOverlap="1" wp14:anchorId="29C2FFA2" wp14:editId="38D5B3A8">
                <wp:simplePos x="0" y="0"/>
                <wp:positionH relativeFrom="column">
                  <wp:posOffset>447675</wp:posOffset>
                </wp:positionH>
                <wp:positionV relativeFrom="paragraph">
                  <wp:posOffset>9525</wp:posOffset>
                </wp:positionV>
                <wp:extent cx="228600" cy="114300"/>
                <wp:effectExtent l="9525" t="6350" r="9525" b="1270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206" type="#_x0000_t202" style="position:absolute;left:0;text-align:left;margin-left:35.25pt;margin-top:.75pt;width:18pt;height: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W/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bt3lvy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Youth with Disabilities [Make sure you also provide information in the People with Disabilities CSPP area by answering Yes to “Did this activity support the People with Disabilities CSPP”]</w:t>
      </w:r>
    </w:p>
    <w:p w:rsidR="00357589" w:rsidRPr="000B1130" w:rsidRDefault="00357589" w:rsidP="00357589"/>
    <w:p w:rsidR="00357589" w:rsidRDefault="00357589" w:rsidP="00357589"/>
    <w:p w:rsidR="00357589" w:rsidRDefault="00357589" w:rsidP="00357589">
      <w:r>
        <w:t xml:space="preserve">Did this activity contribute to the </w:t>
      </w:r>
      <w:r>
        <w:rPr>
          <w:b/>
          <w:u w:val="single"/>
        </w:rPr>
        <w:t>People with Disabilities (PWD)?</w:t>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PEOPLE WITH DISABILITIES (PWD) CSPP</w:t>
      </w:r>
    </w:p>
    <w:p w:rsidR="00357589" w:rsidRDefault="00357589" w:rsidP="00357589"/>
    <w:p w:rsidR="00357589" w:rsidRDefault="00357589" w:rsidP="00357589">
      <w:r>
        <w:t>Did you partner or work with Special Olympics to carry out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Did you use any materials or resources from Special Olympics for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ab/>
        <w:t>If yes, please describe the Special Olympics materials or resources:</w:t>
      </w:r>
    </w:p>
    <w:p w:rsidR="00357589"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0B1130"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Please check all areas this activity supported</w:t>
      </w:r>
    </w:p>
    <w:p w:rsidR="00357589" w:rsidRPr="005C1A12" w:rsidRDefault="00357589" w:rsidP="00357589">
      <w:r>
        <w:t xml:space="preserve"> </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4304" behindDoc="0" locked="0" layoutInCell="1" allowOverlap="1" wp14:anchorId="795A0AA5" wp14:editId="0E575B3F">
                <wp:simplePos x="0" y="0"/>
                <wp:positionH relativeFrom="column">
                  <wp:posOffset>447675</wp:posOffset>
                </wp:positionH>
                <wp:positionV relativeFrom="paragraph">
                  <wp:posOffset>12700</wp:posOffset>
                </wp:positionV>
                <wp:extent cx="228600" cy="114300"/>
                <wp:effectExtent l="9525" t="6350" r="9525" b="1270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207" type="#_x0000_t202" style="position:absolute;left:0;text-align:left;margin-left:35.25pt;margin-top:1pt;width:18pt;height: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9Dr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DPt9Dr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Infrastructure support / physical access</w:t>
      </w:r>
    </w:p>
    <w:p w:rsidR="00357589" w:rsidRPr="005D490B" w:rsidRDefault="00357589" w:rsidP="00357589">
      <w:r>
        <w:rPr>
          <w:noProof/>
        </w:rPr>
        <mc:AlternateContent>
          <mc:Choice Requires="wps">
            <w:drawing>
              <wp:anchor distT="0" distB="0" distL="114300" distR="114300" simplePos="0" relativeHeight="251875328" behindDoc="0" locked="0" layoutInCell="1" allowOverlap="1" wp14:anchorId="48544ABD" wp14:editId="64C4201B">
                <wp:simplePos x="0" y="0"/>
                <wp:positionH relativeFrom="column">
                  <wp:posOffset>447675</wp:posOffset>
                </wp:positionH>
                <wp:positionV relativeFrom="paragraph">
                  <wp:posOffset>9525</wp:posOffset>
                </wp:positionV>
                <wp:extent cx="228600" cy="114300"/>
                <wp:effectExtent l="9525" t="6350" r="9525" b="1270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208" type="#_x0000_t202" style="position:absolute;margin-left:35.25pt;margin-top:.75pt;width:18pt;height: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7b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K6DLts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531097C8" wp14:editId="3E9BA3AE">
                <wp:simplePos x="0" y="0"/>
                <wp:positionH relativeFrom="column">
                  <wp:posOffset>447675</wp:posOffset>
                </wp:positionH>
                <wp:positionV relativeFrom="paragraph">
                  <wp:posOffset>12700</wp:posOffset>
                </wp:positionV>
                <wp:extent cx="228600" cy="114300"/>
                <wp:effectExtent l="9525" t="6350" r="9525" b="12700"/>
                <wp:wrapNone/>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209" type="#_x0000_t202" style="position:absolute;margin-left:35.25pt;margin-top:1pt;width:18pt;height: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pD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jWK6Q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ab/>
      </w:r>
      <w:r>
        <w:tab/>
        <w:t>Support for families</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7376" behindDoc="0" locked="0" layoutInCell="1" allowOverlap="1" wp14:anchorId="73E323BF" wp14:editId="6BDF58E9">
                <wp:simplePos x="0" y="0"/>
                <wp:positionH relativeFrom="column">
                  <wp:posOffset>447675</wp:posOffset>
                </wp:positionH>
                <wp:positionV relativeFrom="paragraph">
                  <wp:posOffset>9525</wp:posOffset>
                </wp:positionV>
                <wp:extent cx="228600" cy="114300"/>
                <wp:effectExtent l="9525" t="6350" r="9525" b="12700"/>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210" type="#_x0000_t202" style="position:absolute;left:0;text-align:left;margin-left:35.25pt;margin-top:.75pt;width:18pt;height: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N2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O5gc3Y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Raising awareness / promoting inclusion</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8400" behindDoc="0" locked="0" layoutInCell="1" allowOverlap="1" wp14:anchorId="7262CC84" wp14:editId="534CD71E">
                <wp:simplePos x="0" y="0"/>
                <wp:positionH relativeFrom="column">
                  <wp:posOffset>447675</wp:posOffset>
                </wp:positionH>
                <wp:positionV relativeFrom="paragraph">
                  <wp:posOffset>9525</wp:posOffset>
                </wp:positionV>
                <wp:extent cx="228600" cy="114300"/>
                <wp:effectExtent l="9525" t="6350" r="9525" b="12700"/>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211" type="#_x0000_t202" style="position:absolute;left:0;text-align:left;margin-left:35.25pt;margin-top:.75pt;width:18pt;height: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YiLA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8KRiI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Teacher training / curriculum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9424" behindDoc="0" locked="0" layoutInCell="1" allowOverlap="1" wp14:anchorId="45E57AC8" wp14:editId="0FA41F2E">
                <wp:simplePos x="0" y="0"/>
                <wp:positionH relativeFrom="column">
                  <wp:posOffset>447675</wp:posOffset>
                </wp:positionH>
                <wp:positionV relativeFrom="paragraph">
                  <wp:posOffset>9525</wp:posOffset>
                </wp:positionV>
                <wp:extent cx="228600" cy="114300"/>
                <wp:effectExtent l="9525" t="6350" r="9525" b="12700"/>
                <wp:wrapNone/>
                <wp:docPr id="18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212" type="#_x0000_t202" style="position:absolute;left:0;text-align:left;margin-left:35.25pt;margin-top:.75pt;width:18pt;height: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gSLA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C4+uBI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Teaching and tutoring</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0448" behindDoc="0" locked="0" layoutInCell="1" allowOverlap="1" wp14:anchorId="264CD6FE" wp14:editId="6CE09959">
                <wp:simplePos x="0" y="0"/>
                <wp:positionH relativeFrom="column">
                  <wp:posOffset>447675</wp:posOffset>
                </wp:positionH>
                <wp:positionV relativeFrom="paragraph">
                  <wp:posOffset>9525</wp:posOffset>
                </wp:positionV>
                <wp:extent cx="228600" cy="114300"/>
                <wp:effectExtent l="9525" t="6350" r="9525" b="12700"/>
                <wp:wrapNone/>
                <wp:docPr id="18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213" type="#_x0000_t202" style="position:absolute;left:0;text-align:left;margin-left:35.25pt;margin-top:.75pt;width:18pt;height: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7I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EjOHsg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Vocational training / workforce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1472" behindDoc="0" locked="0" layoutInCell="1" allowOverlap="1" wp14:anchorId="7F67EBAE" wp14:editId="50C97842">
                <wp:simplePos x="0" y="0"/>
                <wp:positionH relativeFrom="column">
                  <wp:posOffset>447675</wp:posOffset>
                </wp:positionH>
                <wp:positionV relativeFrom="paragraph">
                  <wp:posOffset>9525</wp:posOffset>
                </wp:positionV>
                <wp:extent cx="228600" cy="114300"/>
                <wp:effectExtent l="9525" t="6350" r="9525" b="12700"/>
                <wp:wrapNone/>
                <wp:docPr id="18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214" type="#_x0000_t202" style="position:absolute;left:0;text-align:left;margin-left:35.25pt;margin-top:.75pt;width:18pt;height: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n3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C+gufc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Other (please describe)</w:t>
      </w:r>
      <w:r>
        <w:rPr>
          <w:rFonts w:ascii="Times New Roman" w:hAnsi="Times New Roman" w:cs="Times New Roman"/>
          <w:sz w:val="20"/>
          <w:szCs w:val="20"/>
        </w:rPr>
        <w:tab/>
      </w:r>
    </w:p>
    <w:p w:rsidR="00357589" w:rsidRPr="000B1130"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rPr>
          <w:u w:val="single"/>
        </w:rPr>
      </w:pPr>
    </w:p>
    <w:p w:rsidR="00357589" w:rsidRDefault="00357589" w:rsidP="00357589">
      <w:r>
        <w:t>Did this activity take place in a camp?</w:t>
      </w:r>
      <w:r>
        <w:tab/>
      </w:r>
      <w:r>
        <w:tab/>
      </w:r>
      <w:r>
        <w:tab/>
      </w:r>
      <w:r>
        <w:tab/>
      </w:r>
      <w:r>
        <w:tab/>
      </w:r>
      <w:r>
        <w:tab/>
      </w:r>
      <w:r>
        <w:tab/>
      </w:r>
      <w:r>
        <w:sym w:font="Wingdings 3" w:char="F0F1"/>
      </w:r>
      <w:r>
        <w:t xml:space="preserve"> No  </w:t>
      </w:r>
      <w:r>
        <w:sym w:font="Wingdings 3" w:char="F0F1"/>
      </w:r>
      <w:r>
        <w:t xml:space="preserve"> Yes</w:t>
      </w:r>
    </w:p>
    <w:p w:rsidR="00357589" w:rsidRDefault="00357589" w:rsidP="00357589">
      <w:pPr>
        <w:rPr>
          <w:i/>
        </w:rPr>
      </w:pPr>
      <w:r>
        <w:rPr>
          <w:i/>
        </w:rPr>
        <w:t>If yes, please provide your camp information in the Youth as Resources CSPP area by answering Yes to “Did this activity support Youth as Resources CSPP” and then completing question 2 in that section</w:t>
      </w:r>
    </w:p>
    <w:p w:rsidR="00357589" w:rsidRDefault="00357589" w:rsidP="00357589">
      <w:pPr>
        <w:rPr>
          <w:b/>
          <w:highlight w:val="yellow"/>
        </w:rPr>
      </w:pPr>
    </w:p>
    <w:p w:rsidR="00357589" w:rsidRDefault="00357589" w:rsidP="00357589"/>
    <w:p w:rsidR="00357589" w:rsidRDefault="00357589" w:rsidP="00357589">
      <w:r w:rsidRPr="00CA6190">
        <w:t xml:space="preserve">Did this activity contribute to the </w:t>
      </w:r>
      <w:r>
        <w:rPr>
          <w:b/>
          <w:u w:val="single"/>
        </w:rPr>
        <w:t>Food Security Initiative</w:t>
      </w:r>
      <w:r w:rsidRPr="00CA6190">
        <w:t>?</w:t>
      </w:r>
      <w:r w:rsidRPr="00CA6190">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w:t>
      </w:r>
      <w:r>
        <w:rPr>
          <w:i/>
        </w:rPr>
        <w:t xml:space="preserve"> activity supported the FOOD SECURITY INITIATIVE</w:t>
      </w:r>
      <w:r w:rsidRPr="00CA6190">
        <w:rPr>
          <w:i/>
        </w:rPr>
        <w:t>, please complete necessary indicator data collection tools, which can be obtained from your PM/APCD or M&amp;E Coordinator</w:t>
      </w:r>
      <w:r>
        <w:rPr>
          <w:i/>
        </w:rPr>
        <w:t>)</w:t>
      </w:r>
    </w:p>
    <w:p w:rsidR="00357589" w:rsidRDefault="00357589" w:rsidP="00357589">
      <w:pPr>
        <w:rPr>
          <w:b/>
          <w:highlight w:val="yellow"/>
        </w:rPr>
      </w:pPr>
    </w:p>
    <w:p w:rsidR="00357589" w:rsidRDefault="00357589" w:rsidP="00357589">
      <w:pPr>
        <w:rPr>
          <w:b/>
          <w:highlight w:val="yellow"/>
        </w:rPr>
      </w:pPr>
    </w:p>
    <w:p w:rsidR="00357589" w:rsidRPr="000B1130" w:rsidRDefault="00357589" w:rsidP="00357589">
      <w:pPr>
        <w:rPr>
          <w:i/>
        </w:rPr>
      </w:pPr>
      <w:r>
        <w:rPr>
          <w:b/>
          <w:highlight w:val="yellow"/>
        </w:rPr>
        <w:t>OTHER QUESTIONS</w:t>
      </w:r>
      <w:r w:rsidRPr="005F3BAD">
        <w:rPr>
          <w:b/>
          <w:highlight w:val="yellow"/>
        </w:rPr>
        <w:t xml:space="preserve"> (</w:t>
      </w:r>
      <w:r>
        <w:rPr>
          <w:b/>
          <w:highlight w:val="yellow"/>
        </w:rPr>
        <w:t>Activity</w:t>
      </w:r>
      <w:r w:rsidRPr="005F3BAD">
        <w:rPr>
          <w:b/>
          <w:highlight w:val="yellow"/>
        </w:rPr>
        <w:t xml:space="preserve"> Level Post-Defined Questions)</w:t>
      </w:r>
    </w:p>
    <w:p w:rsidR="00357589" w:rsidRDefault="00357589" w:rsidP="00357589">
      <w:pPr>
        <w:rPr>
          <w:b/>
        </w:rPr>
      </w:pPr>
    </w:p>
    <w:p w:rsidR="00357589" w:rsidRDefault="00357589" w:rsidP="00357589">
      <w:pPr>
        <w:rPr>
          <w:b/>
        </w:rPr>
      </w:pPr>
      <w:r w:rsidRPr="005F3BAD">
        <w:rPr>
          <w:b/>
          <w:highlight w:val="yellow"/>
        </w:rPr>
        <w:t>[</w:t>
      </w:r>
      <w:r>
        <w:rPr>
          <w:b/>
          <w:highlight w:val="yellow"/>
        </w:rPr>
        <w:t>Insert Activity</w:t>
      </w:r>
      <w:r w:rsidRPr="005F3BAD">
        <w:rPr>
          <w:b/>
          <w:highlight w:val="yellow"/>
        </w:rPr>
        <w:t xml:space="preserve"> Level Post-Defined Question # 1]</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2</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3</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4</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5</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0B1130">
        <w:rPr>
          <w:b/>
          <w:highlight w:val="yellow"/>
        </w:rPr>
        <w:t xml:space="preserve">Insert Additional </w:t>
      </w:r>
      <w:r>
        <w:rPr>
          <w:b/>
          <w:highlight w:val="yellow"/>
        </w:rPr>
        <w:t>Activity</w:t>
      </w:r>
      <w:r w:rsidRPr="000B1130">
        <w:rPr>
          <w:b/>
          <w:highlight w:val="yellow"/>
        </w:rPr>
        <w:t xml:space="preserve"> Level Post-Defined Questions HERE</w:t>
      </w:r>
    </w:p>
    <w:p w:rsidR="00AA6E7C" w:rsidRDefault="00AA6E7C" w:rsidP="00AA6E7C"/>
    <w:p w:rsidR="00AA6E7C" w:rsidRDefault="00AA6E7C" w:rsidP="00AA6E7C"/>
    <w:p w:rsidR="00357589" w:rsidRPr="00F02EF2" w:rsidRDefault="00357589" w:rsidP="00357589">
      <w:pPr>
        <w:rPr>
          <w:b/>
          <w:u w:val="single"/>
        </w:rPr>
      </w:pPr>
      <w:r w:rsidRPr="00F02EF2">
        <w:rPr>
          <w:b/>
          <w:u w:val="single"/>
        </w:rPr>
        <w:lastRenderedPageBreak/>
        <w:t>ACTIVITY SUMMARY</w:t>
      </w:r>
      <w:r>
        <w:rPr>
          <w:b/>
          <w:u w:val="single"/>
        </w:rPr>
        <w:t xml:space="preserve"> 4</w:t>
      </w:r>
      <w:r w:rsidRPr="00F02EF2">
        <w:rPr>
          <w:b/>
          <w:u w:val="single"/>
        </w:rPr>
        <w:t>:</w:t>
      </w:r>
    </w:p>
    <w:p w:rsidR="00357589" w:rsidRDefault="00357589" w:rsidP="00357589">
      <w:pPr>
        <w:rPr>
          <w:b/>
        </w:rPr>
      </w:pPr>
    </w:p>
    <w:p w:rsidR="00357589" w:rsidRDefault="00357589" w:rsidP="00357589">
      <w:pPr>
        <w:rPr>
          <w:u w:val="single"/>
        </w:rPr>
      </w:pPr>
      <w:r>
        <w:t>Activity Title: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u w:val="single"/>
        </w:rPr>
      </w:pPr>
      <w:r>
        <w:t>Start Date:</w:t>
      </w:r>
      <w:r>
        <w:tab/>
      </w:r>
      <w:r>
        <w:rPr>
          <w:u w:val="single"/>
        </w:rPr>
        <w:tab/>
      </w:r>
      <w:r>
        <w:rPr>
          <w:u w:val="single"/>
        </w:rPr>
        <w:tab/>
      </w:r>
      <w:r>
        <w:rPr>
          <w:u w:val="single"/>
        </w:rPr>
        <w:tab/>
      </w:r>
      <w:r>
        <w:rPr>
          <w:u w:val="single"/>
        </w:rPr>
        <w:tab/>
      </w:r>
      <w:r>
        <w:rPr>
          <w:u w:val="single"/>
        </w:rPr>
        <w:tab/>
      </w:r>
    </w:p>
    <w:p w:rsidR="00357589" w:rsidRPr="00191CC5" w:rsidRDefault="00357589" w:rsidP="00357589">
      <w:pPr>
        <w:rPr>
          <w:u w:val="single"/>
        </w:rPr>
      </w:pPr>
      <w:r>
        <w:t>End Date:</w:t>
      </w:r>
      <w:r>
        <w:tab/>
      </w:r>
      <w:r>
        <w:rPr>
          <w:u w:val="single"/>
        </w:rPr>
        <w:tab/>
      </w:r>
      <w:r>
        <w:rPr>
          <w:u w:val="single"/>
        </w:rPr>
        <w:tab/>
      </w:r>
      <w:r>
        <w:rPr>
          <w:u w:val="single"/>
        </w:rPr>
        <w:tab/>
      </w:r>
      <w:r>
        <w:rPr>
          <w:u w:val="single"/>
        </w:rPr>
        <w:tab/>
      </w:r>
      <w:r>
        <w:rPr>
          <w:u w:val="single"/>
        </w:rPr>
        <w:tab/>
      </w:r>
    </w:p>
    <w:p w:rsidR="00357589" w:rsidRDefault="00357589" w:rsidP="00357589">
      <w:pPr>
        <w:rPr>
          <w:sz w:val="24"/>
          <w:szCs w:val="24"/>
        </w:rPr>
      </w:pPr>
    </w:p>
    <w:p w:rsidR="00357589" w:rsidRDefault="00357589" w:rsidP="00357589">
      <w:r>
        <w:t xml:space="preserve">Is the activity </w:t>
      </w:r>
      <w:r>
        <w:sym w:font="Wingdings 3" w:char="F0F1"/>
      </w:r>
      <w:r>
        <w:t xml:space="preserve"> Previous  </w:t>
      </w:r>
      <w:r>
        <w:sym w:font="Wingdings 3" w:char="F0F1"/>
      </w:r>
      <w:r>
        <w:t xml:space="preserve"> Current</w:t>
      </w:r>
    </w:p>
    <w:p w:rsidR="00357589" w:rsidRDefault="00357589" w:rsidP="00357589"/>
    <w:p w:rsidR="00357589" w:rsidRPr="006B7167" w:rsidRDefault="00357589" w:rsidP="00357589">
      <w:pPr>
        <w:rPr>
          <w:i/>
        </w:rPr>
      </w:pPr>
      <w:r>
        <w:t xml:space="preserve">Activity Description: </w:t>
      </w:r>
      <w:r>
        <w:rPr>
          <w:i/>
        </w:rPr>
        <w:t>Please brief describe the activity; who was involved, how was activity implemented; what results occurred; how were results assessed; etc.</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 w:rsidR="00357589" w:rsidRPr="006B7167" w:rsidRDefault="00357589" w:rsidP="00357589">
      <w:pPr>
        <w:rPr>
          <w:u w:val="single"/>
        </w:rPr>
      </w:pPr>
      <w:r>
        <w:t xml:space="preserve">Reporting Cohort: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List any partnership organizations that support you in implementing this activity:</w:t>
      </w:r>
    </w:p>
    <w:p w:rsidR="00357589" w:rsidRPr="00AA6E7C"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 w:rsidR="00357589" w:rsidRDefault="00357589" w:rsidP="00357589">
      <w:r>
        <w:t>Did you collaborate with other Volunteers on this activity?</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and I am responsible for lead reporting  </w:t>
      </w:r>
    </w:p>
    <w:p w:rsidR="00357589" w:rsidRDefault="00357589" w:rsidP="00357589">
      <w:pPr>
        <w:ind w:firstLine="720"/>
      </w:pPr>
      <w:r>
        <w:sym w:font="Wingdings 3" w:char="F0F1"/>
      </w:r>
      <w:r>
        <w:t xml:space="preserve"> Yes, but someone else is responsible for lead reporting</w:t>
      </w:r>
    </w:p>
    <w:p w:rsidR="00357589" w:rsidRDefault="00357589" w:rsidP="00357589">
      <w:pPr>
        <w:ind w:firstLine="720"/>
      </w:pPr>
    </w:p>
    <w:p w:rsidR="00357589" w:rsidRDefault="00357589" w:rsidP="00357589">
      <w:pPr>
        <w:rPr>
          <w:sz w:val="24"/>
          <w:szCs w:val="24"/>
        </w:rPr>
      </w:pPr>
      <w:r>
        <w:t>Where did this activity occur?</w:t>
      </w:r>
    </w:p>
    <w:p w:rsidR="00357589" w:rsidRDefault="00357589" w:rsidP="00357589">
      <w:pPr>
        <w:ind w:firstLine="720"/>
      </w:pPr>
      <w:r>
        <w:sym w:font="Wingdings 3" w:char="F0F1"/>
      </w:r>
      <w:r>
        <w:t xml:space="preserve"> Your site  </w:t>
      </w:r>
    </w:p>
    <w:p w:rsidR="00357589" w:rsidRDefault="00357589" w:rsidP="00357589">
      <w:pPr>
        <w:ind w:firstLine="720"/>
        <w:rPr>
          <w:i/>
        </w:rPr>
      </w:pPr>
      <w:r>
        <w:sym w:font="Wingdings 3" w:char="F0F1"/>
      </w:r>
      <w:r>
        <w:t xml:space="preserve"> Not at your site (</w:t>
      </w:r>
      <w:r>
        <w:rPr>
          <w:i/>
        </w:rPr>
        <w:t xml:space="preserve">If checked please state location on line below, provide as much detail, such as Country, </w:t>
      </w:r>
    </w:p>
    <w:p w:rsidR="00357589" w:rsidRDefault="00357589" w:rsidP="00357589">
      <w:pPr>
        <w:ind w:left="1440" w:firstLine="720"/>
        <w:rPr>
          <w:i/>
        </w:rPr>
      </w:pPr>
      <w:r>
        <w:rPr>
          <w:i/>
        </w:rPr>
        <w:t>Region, City, Municipality, District, Village, as possible)</w:t>
      </w:r>
    </w:p>
    <w:p w:rsidR="00357589"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2417EC" w:rsidRDefault="00357589" w:rsidP="00357589">
      <w:pPr>
        <w:ind w:firstLine="720"/>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rsidRPr="006B7167">
        <w:t>Was this a Mass Media activity?</w:t>
      </w:r>
      <w:r>
        <w:t xml:space="preserve">  If so, please estimate the size of the audience that participated</w:t>
      </w:r>
    </w:p>
    <w:p w:rsidR="00357589" w:rsidRDefault="00357589" w:rsidP="00357589">
      <w:pPr>
        <w:ind w:firstLine="720"/>
      </w:pPr>
      <w:r>
        <w:sym w:font="Wingdings 3" w:char="F0F1"/>
      </w:r>
      <w:r>
        <w:t xml:space="preserve"> No  </w:t>
      </w:r>
    </w:p>
    <w:p w:rsidR="00357589" w:rsidRDefault="00357589" w:rsidP="00357589">
      <w:pPr>
        <w:ind w:firstLine="720"/>
      </w:pPr>
      <w:r>
        <w:sym w:font="Wingdings 3" w:char="F0F1"/>
      </w:r>
      <w:r>
        <w:t xml:space="preserve"> Yes  </w:t>
      </w:r>
    </w:p>
    <w:p w:rsidR="00357589" w:rsidRPr="00AA6E7C" w:rsidRDefault="00357589" w:rsidP="00357589">
      <w:pPr>
        <w:ind w:firstLine="720"/>
        <w:rPr>
          <w:u w:val="single"/>
        </w:rPr>
      </w:pPr>
      <w:r>
        <w:t xml:space="preserve">Audience Size: </w:t>
      </w:r>
      <w:r>
        <w:tab/>
      </w:r>
      <w:r>
        <w:rPr>
          <w:u w:val="single"/>
        </w:rPr>
        <w:tab/>
      </w:r>
      <w:r>
        <w:rPr>
          <w:u w:val="single"/>
        </w:rPr>
        <w:tab/>
      </w:r>
    </w:p>
    <w:p w:rsidR="00357589" w:rsidRDefault="00357589" w:rsidP="00357589">
      <w:pPr>
        <w:ind w:firstLine="720"/>
      </w:pPr>
    </w:p>
    <w:p w:rsidR="00357589" w:rsidRDefault="00357589" w:rsidP="00357589">
      <w:r>
        <w:t>Which Peace Corps Goal did still activity support?</w:t>
      </w:r>
    </w:p>
    <w:p w:rsidR="00357589" w:rsidRDefault="00357589" w:rsidP="00357589">
      <w:pPr>
        <w:ind w:firstLine="720"/>
      </w:pPr>
      <w:r>
        <w:sym w:font="Wingdings 3" w:char="F0F1"/>
      </w:r>
      <w:r>
        <w:t xml:space="preserve"> Goal One </w:t>
      </w:r>
      <w:r>
        <w:tab/>
        <w:t xml:space="preserve">(Support capacity building for host-country nationals) </w:t>
      </w:r>
    </w:p>
    <w:p w:rsidR="00357589" w:rsidRPr="00B838F2" w:rsidRDefault="00357589" w:rsidP="00357589">
      <w:pPr>
        <w:ind w:firstLine="720"/>
      </w:pPr>
      <w:r>
        <w:sym w:font="Wingdings 3" w:char="F0F1"/>
      </w:r>
      <w:r>
        <w:t xml:space="preserve"> Goal Two </w:t>
      </w:r>
      <w:r>
        <w:tab/>
        <w:t>(Increase understanding of Americans on the part of the people served)</w:t>
      </w:r>
    </w:p>
    <w:p w:rsidR="00357589" w:rsidRDefault="00357589" w:rsidP="00357589">
      <w:pPr>
        <w:ind w:firstLine="720"/>
      </w:pPr>
      <w:r>
        <w:sym w:font="Wingdings 3" w:char="F0F1"/>
      </w:r>
      <w:r>
        <w:t xml:space="preserve"> Goal Three</w:t>
      </w:r>
      <w:r>
        <w:tab/>
        <w:t>(Increase understanding of other people on the part of Americans)</w:t>
      </w:r>
    </w:p>
    <w:p w:rsidR="00357589" w:rsidRDefault="00357589" w:rsidP="00357589"/>
    <w:p w:rsidR="00357589" w:rsidRDefault="00357589" w:rsidP="00357589">
      <w:r>
        <w:t>Did any partnering organizations support you in implementing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Please provide feedback about the partnering organization(s) you work with to implement activities.</w:t>
      </w:r>
    </w:p>
    <w:p w:rsidR="00357589" w:rsidRDefault="00357589" w:rsidP="00357589">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u w:val="single"/>
        </w:rPr>
      </w:pPr>
    </w:p>
    <w:p w:rsidR="00357589" w:rsidRDefault="00357589" w:rsidP="00357589">
      <w:pPr>
        <w:rPr>
          <w:b/>
          <w:u w:val="single"/>
        </w:rPr>
      </w:pPr>
      <w:r w:rsidRPr="00B838F2">
        <w:rPr>
          <w:u w:val="single"/>
        </w:rPr>
        <w:lastRenderedPageBreak/>
        <w:t>If</w:t>
      </w:r>
      <w:r>
        <w:rPr>
          <w:u w:val="single"/>
        </w:rPr>
        <w:t xml:space="preserve"> the</w:t>
      </w:r>
      <w:r w:rsidRPr="00B838F2">
        <w:rPr>
          <w:u w:val="single"/>
        </w:rPr>
        <w:t xml:space="preserve"> activity supported </w:t>
      </w:r>
      <w:r w:rsidRPr="00B838F2">
        <w:rPr>
          <w:b/>
          <w:u w:val="single"/>
        </w:rPr>
        <w:t>GOAL TWO</w:t>
      </w:r>
    </w:p>
    <w:p w:rsidR="00357589" w:rsidRDefault="00357589" w:rsidP="00357589">
      <w:pPr>
        <w:rPr>
          <w:b/>
        </w:rPr>
      </w:pPr>
    </w:p>
    <w:p w:rsidR="00357589" w:rsidRDefault="00357589" w:rsidP="00357589">
      <w:r w:rsidRPr="00B838F2">
        <w:t>Did this activity celebrate an American-style holiday with host country nationals</w:t>
      </w:r>
      <w:r>
        <w:t xml:space="preserve">?  </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culture?</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awareness of American diversity?</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If other, please explain</w:t>
      </w:r>
    </w:p>
    <w:p w:rsidR="00357589" w:rsidRDefault="00357589" w:rsidP="00357589">
      <w:r>
        <w:rPr>
          <w:sz w:val="24"/>
          <w:szCs w:val="24"/>
        </w:rPr>
        <w:t>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________________________________________________________________________________________________________________________________________________</w:t>
      </w:r>
      <w:r>
        <w:rPr>
          <w:sz w:val="24"/>
          <w:szCs w:val="24"/>
          <w:u w:val="single"/>
        </w:rPr>
        <w:tab/>
      </w:r>
      <w:r>
        <w:rPr>
          <w:sz w:val="24"/>
          <w:szCs w:val="24"/>
          <w:u w:val="single"/>
        </w:rPr>
        <w:tab/>
      </w:r>
      <w:r>
        <w:t xml:space="preserve"> </w:t>
      </w:r>
    </w:p>
    <w:p w:rsidR="00357589" w:rsidRDefault="00357589" w:rsidP="00357589">
      <w:r>
        <w:rPr>
          <w:sz w:val="24"/>
          <w:szCs w:val="24"/>
        </w:rPr>
        <w:t>______________________________________________________________________________</w:t>
      </w:r>
      <w:r>
        <w:t xml:space="preserve"> </w:t>
      </w:r>
    </w:p>
    <w:p w:rsidR="00357589" w:rsidRDefault="00357589" w:rsidP="00357589">
      <w:pPr>
        <w:ind w:left="720"/>
      </w:pPr>
    </w:p>
    <w:p w:rsidR="00357589" w:rsidRDefault="00357589" w:rsidP="00357589">
      <w:pPr>
        <w:rPr>
          <w:u w:val="single"/>
        </w:rPr>
      </w:pPr>
    </w:p>
    <w:p w:rsidR="00357589" w:rsidRDefault="00357589" w:rsidP="00357589">
      <w:pPr>
        <w:rPr>
          <w:b/>
          <w:u w:val="single"/>
        </w:rPr>
      </w:pPr>
      <w:r w:rsidRPr="00B838F2">
        <w:rPr>
          <w:u w:val="single"/>
        </w:rPr>
        <w:t xml:space="preserve">If </w:t>
      </w:r>
      <w:r>
        <w:rPr>
          <w:u w:val="single"/>
        </w:rPr>
        <w:t xml:space="preserve">the </w:t>
      </w:r>
      <w:r w:rsidRPr="00B838F2">
        <w:rPr>
          <w:u w:val="single"/>
        </w:rPr>
        <w:t xml:space="preserve">activity supported </w:t>
      </w:r>
      <w:r>
        <w:rPr>
          <w:b/>
          <w:u w:val="single"/>
        </w:rPr>
        <w:t>GOAL THREE</w:t>
      </w:r>
    </w:p>
    <w:p w:rsidR="00357589" w:rsidRDefault="00357589" w:rsidP="00357589">
      <w:pPr>
        <w:rPr>
          <w:b/>
          <w:u w:val="single"/>
        </w:rPr>
      </w:pPr>
    </w:p>
    <w:p w:rsidR="00357589" w:rsidRDefault="00357589" w:rsidP="00357589">
      <w:r>
        <w:t>Did this activity involve…</w:t>
      </w:r>
    </w:p>
    <w:p w:rsidR="00357589" w:rsidRDefault="00357589" w:rsidP="00357589">
      <w:pPr>
        <w:ind w:firstLine="720"/>
      </w:pPr>
      <w:r>
        <w:t xml:space="preserve"> hosting American visitors and sharing the culture of your host country?</w:t>
      </w:r>
      <w:r>
        <w:tab/>
      </w:r>
      <w:r>
        <w:tab/>
      </w:r>
      <w:r>
        <w:tab/>
      </w:r>
      <w:r>
        <w:sym w:font="Wingdings 3" w:char="F0F1"/>
      </w:r>
      <w:r>
        <w:t xml:space="preserve"> No  </w:t>
      </w:r>
      <w:r>
        <w:sym w:font="Wingdings 3" w:char="F0F1"/>
      </w:r>
      <w:r>
        <w:t xml:space="preserve"> Yes</w:t>
      </w:r>
    </w:p>
    <w:p w:rsidR="00357589" w:rsidRDefault="00357589" w:rsidP="00357589">
      <w:pPr>
        <w:ind w:firstLine="720"/>
      </w:pPr>
    </w:p>
    <w:p w:rsidR="00357589" w:rsidRDefault="00357589" w:rsidP="00357589">
      <w:pPr>
        <w:ind w:firstLine="720"/>
      </w:pPr>
      <w:r>
        <w:t xml:space="preserve">speaking at a school or community group, about the Peace Corps or about </w:t>
      </w:r>
    </w:p>
    <w:p w:rsidR="00357589" w:rsidRDefault="00357589" w:rsidP="00357589">
      <w:pPr>
        <w:ind w:firstLine="720"/>
      </w:pPr>
      <w:r>
        <w:t xml:space="preserve">the culture of your host country, while in the U.S.?  </w:t>
      </w:r>
      <w:r>
        <w:tab/>
      </w:r>
      <w:r>
        <w:tab/>
      </w:r>
      <w:r>
        <w:tab/>
      </w:r>
      <w:r>
        <w:tab/>
      </w:r>
      <w:r>
        <w:tab/>
      </w:r>
      <w:r>
        <w:sym w:font="Wingdings 3" w:char="F0F1"/>
      </w:r>
      <w:r>
        <w:t xml:space="preserve"> No  </w:t>
      </w:r>
      <w:r>
        <w:sym w:font="Wingdings 3" w:char="F0F1"/>
      </w:r>
      <w:r>
        <w:t xml:space="preserve"> Yes  </w:t>
      </w:r>
    </w:p>
    <w:p w:rsidR="00357589" w:rsidRDefault="00357589" w:rsidP="00357589">
      <w:r>
        <w:tab/>
      </w:r>
    </w:p>
    <w:p w:rsidR="00357589" w:rsidRDefault="00357589" w:rsidP="00357589">
      <w:r>
        <w:tab/>
        <w:t>Peace Corps week activities?</w:t>
      </w:r>
      <w:r>
        <w:tab/>
      </w:r>
      <w:r>
        <w:tab/>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the World Wise Schools/Correspondence Match (WWS/Cm) program?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another pen pal/letter exchange program, other than WWS/CM?</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to a personal website or blog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ab/>
        <w:t>posting a podcast or video about your host country?</w:t>
      </w:r>
      <w:r>
        <w:tab/>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ab/>
        <w:t>other updates (e.g.emails, letters, Skype) to educate Americans about your host country?</w:t>
      </w:r>
      <w:r>
        <w:tab/>
      </w:r>
      <w:r>
        <w:sym w:font="Wingdings 3" w:char="F0F1"/>
      </w:r>
      <w:r>
        <w:t xml:space="preserve"> No  </w:t>
      </w:r>
      <w:r>
        <w:sym w:font="Wingdings 3" w:char="F0F1"/>
      </w:r>
      <w:r>
        <w:t xml:space="preserve"> Yes  </w:t>
      </w:r>
    </w:p>
    <w:p w:rsidR="00357589" w:rsidRDefault="00357589" w:rsidP="00357589"/>
    <w:p w:rsidR="00357589" w:rsidRDefault="00357589" w:rsidP="00357589">
      <w:r>
        <w:t>Did you share any of these posts or updates with the Peace Corps Digital Library?</w:t>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support Peace Corps Goal Three in a manner not listed above?  If so, please explain</w:t>
      </w:r>
    </w:p>
    <w:p w:rsidR="00357589" w:rsidRDefault="00357589" w:rsidP="00357589">
      <w:pPr>
        <w:rPr>
          <w:sz w:val="24"/>
          <w:szCs w:val="24"/>
          <w:u w:val="single"/>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Default="00357589" w:rsidP="00357589">
      <w:pPr>
        <w:rPr>
          <w:b/>
          <w:u w:val="single"/>
        </w:rPr>
      </w:pPr>
    </w:p>
    <w:p w:rsidR="00357589" w:rsidRPr="006D5621" w:rsidRDefault="00357589" w:rsidP="00357589">
      <w:pPr>
        <w:rPr>
          <w:sz w:val="24"/>
          <w:szCs w:val="24"/>
          <w:u w:val="single"/>
        </w:rPr>
      </w:pPr>
      <w:r w:rsidRPr="000A5650">
        <w:rPr>
          <w:b/>
          <w:u w:val="single"/>
        </w:rPr>
        <w:lastRenderedPageBreak/>
        <w:t>Activity Participants</w:t>
      </w:r>
    </w:p>
    <w:p w:rsidR="00357589" w:rsidRDefault="00357589" w:rsidP="00357589">
      <w:pPr>
        <w:rPr>
          <w:u w:val="single"/>
        </w:rPr>
      </w:pPr>
    </w:p>
    <w:tbl>
      <w:tblPr>
        <w:tblW w:w="8340" w:type="dxa"/>
        <w:jc w:val="center"/>
        <w:tblInd w:w="93" w:type="dxa"/>
        <w:tblLook w:val="04A0" w:firstRow="1" w:lastRow="0" w:firstColumn="1" w:lastColumn="0" w:noHBand="0" w:noVBand="1"/>
      </w:tblPr>
      <w:tblGrid>
        <w:gridCol w:w="2319"/>
        <w:gridCol w:w="841"/>
        <w:gridCol w:w="960"/>
        <w:gridCol w:w="960"/>
        <w:gridCol w:w="2392"/>
        <w:gridCol w:w="868"/>
      </w:tblGrid>
      <w:tr w:rsidR="00357589" w:rsidRPr="00F02EF2" w:rsidTr="00357589">
        <w:trPr>
          <w:trHeight w:val="300"/>
          <w:jc w:val="center"/>
        </w:trPr>
        <w:tc>
          <w:tcPr>
            <w:tcW w:w="3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Individuals</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Service Providers</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jc w:val="center"/>
              <w:rPr>
                <w:color w:val="000000"/>
              </w:rPr>
            </w:pPr>
            <w:r w:rsidRPr="00F02EF2">
              <w:rPr>
                <w:color w:val="000000"/>
              </w:rPr>
              <w:t>Total</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0-9</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10-17</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18-24</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r w:rsidR="00357589" w:rsidRPr="00F02EF2" w:rsidTr="00357589">
        <w:trPr>
          <w:trHeight w:val="300"/>
          <w:jc w:val="center"/>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41"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960" w:type="dxa"/>
            <w:tcBorders>
              <w:top w:val="nil"/>
              <w:left w:val="nil"/>
              <w:bottom w:val="nil"/>
              <w:right w:val="nil"/>
            </w:tcBorders>
            <w:shd w:val="clear" w:color="auto" w:fill="auto"/>
            <w:noWrap/>
            <w:vAlign w:val="bottom"/>
            <w:hideMark/>
          </w:tcPr>
          <w:p w:rsidR="00357589" w:rsidRPr="00F02EF2" w:rsidRDefault="00357589" w:rsidP="00357589">
            <w:pPr>
              <w:rPr>
                <w:color w:val="000000"/>
              </w:rPr>
            </w:pPr>
          </w:p>
        </w:tc>
        <w:tc>
          <w:tcPr>
            <w:tcW w:w="2392" w:type="dxa"/>
            <w:tcBorders>
              <w:top w:val="nil"/>
              <w:left w:val="single" w:sz="4" w:space="0" w:color="auto"/>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Females 25+</w:t>
            </w:r>
          </w:p>
        </w:tc>
        <w:tc>
          <w:tcPr>
            <w:tcW w:w="868" w:type="dxa"/>
            <w:tcBorders>
              <w:top w:val="nil"/>
              <w:left w:val="nil"/>
              <w:bottom w:val="single" w:sz="4" w:space="0" w:color="auto"/>
              <w:right w:val="single" w:sz="4" w:space="0" w:color="auto"/>
            </w:tcBorders>
            <w:shd w:val="clear" w:color="auto" w:fill="auto"/>
            <w:noWrap/>
            <w:vAlign w:val="bottom"/>
            <w:hideMark/>
          </w:tcPr>
          <w:p w:rsidR="00357589" w:rsidRPr="00F02EF2" w:rsidRDefault="00357589" w:rsidP="00357589">
            <w:pPr>
              <w:rPr>
                <w:color w:val="000000"/>
              </w:rPr>
            </w:pPr>
            <w:r w:rsidRPr="00F02EF2">
              <w:rPr>
                <w:color w:val="000000"/>
              </w:rPr>
              <w:t> </w:t>
            </w:r>
          </w:p>
        </w:tc>
      </w:tr>
    </w:tbl>
    <w:p w:rsidR="00357589" w:rsidRPr="00191CC5" w:rsidRDefault="00357589" w:rsidP="00357589"/>
    <w:p w:rsidR="00357589" w:rsidRDefault="00357589" w:rsidP="00357589">
      <w:pPr>
        <w:rPr>
          <w:sz w:val="24"/>
          <w:szCs w:val="24"/>
        </w:rPr>
      </w:pPr>
    </w:p>
    <w:p w:rsidR="00357589" w:rsidRDefault="00357589" w:rsidP="00357589">
      <w:r>
        <w:t>If this activity contributed to improving the capacity of any organizations, please specify the names of organizations?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If this activity had a community-wide focus in one or more communities, please specify the names of the communities?</w:t>
      </w:r>
    </w:p>
    <w:p w:rsidR="00357589" w:rsidRDefault="00357589" w:rsidP="0035758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pPr>
        <w:rPr>
          <w:b/>
          <w:u w:val="single"/>
        </w:rPr>
      </w:pPr>
    </w:p>
    <w:p w:rsidR="00357589" w:rsidRPr="000A5650" w:rsidRDefault="00357589" w:rsidP="00357589">
      <w:pPr>
        <w:rPr>
          <w:b/>
          <w:u w:val="single"/>
        </w:rPr>
      </w:pPr>
      <w:r w:rsidRPr="000A5650">
        <w:rPr>
          <w:b/>
          <w:u w:val="single"/>
        </w:rPr>
        <w:t>CSPP/Initiatives</w:t>
      </w:r>
    </w:p>
    <w:p w:rsidR="00357589" w:rsidRDefault="00357589" w:rsidP="00357589"/>
    <w:p w:rsidR="00357589" w:rsidRDefault="00357589" w:rsidP="00357589">
      <w:r>
        <w:t xml:space="preserve">Did this activity contribute to the </w:t>
      </w:r>
      <w:r w:rsidRPr="00CA6190">
        <w:rPr>
          <w:b/>
          <w:u w:val="single"/>
        </w:rPr>
        <w:t>Gender Equality and Women’s Empowerment CSPP</w:t>
      </w:r>
      <w:r>
        <w:t xml:space="preserve">? </w:t>
      </w:r>
      <w:r>
        <w:tab/>
      </w:r>
      <w:r>
        <w:sym w:font="Wingdings 3" w:char="F0F1"/>
      </w:r>
      <w:r>
        <w:t xml:space="preserve"> No  </w:t>
      </w:r>
      <w:r>
        <w:sym w:font="Wingdings 3" w:char="F0F1"/>
      </w:r>
      <w:r>
        <w:t xml:space="preserve"> Yes   </w:t>
      </w:r>
    </w:p>
    <w:p w:rsidR="00357589" w:rsidRPr="00AA6E7C" w:rsidRDefault="00357589" w:rsidP="00357589">
      <w:pPr>
        <w:rPr>
          <w:i/>
        </w:rPr>
      </w:pPr>
      <w:r>
        <w:rPr>
          <w:i/>
        </w:rPr>
        <w:t xml:space="preserve">(If this activity took place in a camp with youth, please also report it under the Youth as Resources CSPP) </w:t>
      </w:r>
    </w:p>
    <w:p w:rsidR="00357589" w:rsidRDefault="00357589" w:rsidP="00357589"/>
    <w:p w:rsidR="00357589" w:rsidRDefault="00357589" w:rsidP="00357589">
      <w:pPr>
        <w:rPr>
          <w:b/>
          <w:u w:val="single"/>
        </w:rPr>
      </w:pPr>
      <w:r>
        <w:rPr>
          <w:u w:val="single"/>
        </w:rPr>
        <w:t xml:space="preserve">If the activity supported the </w:t>
      </w:r>
      <w:r w:rsidRPr="00CA6190">
        <w:rPr>
          <w:u w:val="single"/>
        </w:rPr>
        <w:t>GENDER EQUALITY AND WOMEN’S EMPOWERMENT CSPP</w:t>
      </w:r>
    </w:p>
    <w:p w:rsidR="00357589" w:rsidRDefault="00357589" w:rsidP="00357589"/>
    <w:p w:rsidR="00357589" w:rsidRDefault="00357589" w:rsidP="00357589">
      <w:r>
        <w:t>Please check all participatory analysis tools used to integrate gender in this activity</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84544" behindDoc="0" locked="0" layoutInCell="1" allowOverlap="1" wp14:anchorId="43E6DE03" wp14:editId="0ADFF7A7">
                <wp:simplePos x="0" y="0"/>
                <wp:positionH relativeFrom="column">
                  <wp:posOffset>2143125</wp:posOffset>
                </wp:positionH>
                <wp:positionV relativeFrom="paragraph">
                  <wp:posOffset>12700</wp:posOffset>
                </wp:positionV>
                <wp:extent cx="228600" cy="114300"/>
                <wp:effectExtent l="9525" t="6350" r="9525" b="12700"/>
                <wp:wrapNone/>
                <wp:docPr id="19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215" type="#_x0000_t202" style="position:absolute;left:0;text-align:left;margin-left:168.75pt;margin-top:1pt;width:18pt;height: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QcLA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83520" behindDoc="0" locked="0" layoutInCell="1" allowOverlap="1" wp14:anchorId="4D2C7DFC" wp14:editId="3EEA0EDA">
                <wp:simplePos x="0" y="0"/>
                <wp:positionH relativeFrom="column">
                  <wp:posOffset>447675</wp:posOffset>
                </wp:positionH>
                <wp:positionV relativeFrom="paragraph">
                  <wp:posOffset>12700</wp:posOffset>
                </wp:positionV>
                <wp:extent cx="228600" cy="114300"/>
                <wp:effectExtent l="9525" t="6350" r="9525" b="1270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216" type="#_x0000_t202" style="position:absolute;left:0;text-align:left;margin-left:35.25pt;margin-top:1pt;width:18pt;height: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XyKw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Z2WXy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Mapping                   Calendars or Timelines</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5568" behindDoc="0" locked="0" layoutInCell="1" allowOverlap="1" wp14:anchorId="3448A706" wp14:editId="623C653F">
                <wp:simplePos x="0" y="0"/>
                <wp:positionH relativeFrom="column">
                  <wp:posOffset>447675</wp:posOffset>
                </wp:positionH>
                <wp:positionV relativeFrom="paragraph">
                  <wp:posOffset>9525</wp:posOffset>
                </wp:positionV>
                <wp:extent cx="228600" cy="114300"/>
                <wp:effectExtent l="9525" t="6350" r="9525" b="1270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217" type="#_x0000_t202" style="position:absolute;left:0;text-align:left;margin-left:35.25pt;margin-top:.75pt;width:18pt;height: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1CmKw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OLNQpi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86592" behindDoc="0" locked="0" layoutInCell="1" allowOverlap="1" wp14:anchorId="42051A72" wp14:editId="58D46B38">
                <wp:simplePos x="0" y="0"/>
                <wp:positionH relativeFrom="column">
                  <wp:posOffset>2143125</wp:posOffset>
                </wp:positionH>
                <wp:positionV relativeFrom="paragraph">
                  <wp:posOffset>19050</wp:posOffset>
                </wp:positionV>
                <wp:extent cx="228600" cy="114300"/>
                <wp:effectExtent l="9525" t="6350" r="9525" b="1270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218" type="#_x0000_t202" style="position:absolute;left:0;text-align:left;margin-left:168.75pt;margin-top:1.5pt;width:18pt;height: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Daily Activity Schedules              Gender Analysis Matrix</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887616" behindDoc="0" locked="0" layoutInCell="1" allowOverlap="1" wp14:anchorId="68221B15" wp14:editId="7F75E95D">
                <wp:simplePos x="0" y="0"/>
                <wp:positionH relativeFrom="column">
                  <wp:posOffset>447675</wp:posOffset>
                </wp:positionH>
                <wp:positionV relativeFrom="paragraph">
                  <wp:posOffset>6350</wp:posOffset>
                </wp:positionV>
                <wp:extent cx="228600" cy="114300"/>
                <wp:effectExtent l="9525" t="6350" r="9525" b="1270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219" type="#_x0000_t202" style="position:absolute;left:0;text-align:left;margin-left:35.25pt;margin-top:.5pt;width:18pt;height: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88640" behindDoc="0" locked="0" layoutInCell="1" allowOverlap="1" wp14:anchorId="698694D6" wp14:editId="6B08BFEA">
                <wp:simplePos x="0" y="0"/>
                <wp:positionH relativeFrom="column">
                  <wp:posOffset>2143125</wp:posOffset>
                </wp:positionH>
                <wp:positionV relativeFrom="paragraph">
                  <wp:posOffset>25400</wp:posOffset>
                </wp:positionV>
                <wp:extent cx="228600" cy="114300"/>
                <wp:effectExtent l="9525" t="6350" r="9525" b="1270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220" type="#_x0000_t202" style="position:absolute;left:0;text-align:left;margin-left:168.75pt;margin-top:2pt;width:18pt;height: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M7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Prioritization Matrix</w:t>
      </w:r>
      <w:r>
        <w:rPr>
          <w:rFonts w:ascii="Times New Roman" w:hAnsi="Times New Roman" w:cs="Times New Roman"/>
          <w:sz w:val="20"/>
          <w:szCs w:val="20"/>
        </w:rPr>
        <w:tab/>
        <w:t xml:space="preserve">              </w:t>
      </w:r>
      <w:r w:rsidRPr="00FD5062">
        <w:rPr>
          <w:rFonts w:ascii="Times New Roman" w:hAnsi="Times New Roman" w:cs="Times New Roman"/>
          <w:sz w:val="20"/>
          <w:szCs w:val="20"/>
        </w:rPr>
        <w:t xml:space="preserve">A </w:t>
      </w:r>
      <w:r>
        <w:rPr>
          <w:rFonts w:ascii="Times New Roman" w:hAnsi="Times New Roman" w:cs="Times New Roman"/>
          <w:sz w:val="20"/>
          <w:szCs w:val="20"/>
        </w:rPr>
        <w:t>Other (please describe)</w:t>
      </w:r>
      <w:r>
        <w:rPr>
          <w:noProof/>
        </w:rPr>
        <mc:AlternateContent>
          <mc:Choice Requires="wps">
            <w:drawing>
              <wp:anchor distT="0" distB="0" distL="114300" distR="114300" simplePos="0" relativeHeight="251889664" behindDoc="0" locked="0" layoutInCell="1" allowOverlap="1" wp14:anchorId="49B75C9C" wp14:editId="1A689607">
                <wp:simplePos x="0" y="0"/>
                <wp:positionH relativeFrom="column">
                  <wp:posOffset>447675</wp:posOffset>
                </wp:positionH>
                <wp:positionV relativeFrom="paragraph">
                  <wp:posOffset>3175</wp:posOffset>
                </wp:positionV>
                <wp:extent cx="228600" cy="114300"/>
                <wp:effectExtent l="9525" t="6350" r="9525" b="1270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221" type="#_x0000_t202" style="position:absolute;left:0;text-align:left;margin-left:35.25pt;margin-top:.25pt;width:18pt;height: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90688" behindDoc="0" locked="0" layoutInCell="1" allowOverlap="1" wp14:anchorId="39505DB7" wp14:editId="5B2800C8">
                <wp:simplePos x="0" y="0"/>
                <wp:positionH relativeFrom="column">
                  <wp:posOffset>447675</wp:posOffset>
                </wp:positionH>
                <wp:positionV relativeFrom="paragraph">
                  <wp:posOffset>9525</wp:posOffset>
                </wp:positionV>
                <wp:extent cx="228600" cy="114300"/>
                <wp:effectExtent l="9525" t="6350" r="9525" b="1270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222" type="#_x0000_t202" style="position:absolute;left:0;text-align:left;margin-left:35.25pt;margin-top:.75pt;width:18pt;height: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Nk6OF8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28B2E78D" wp14:editId="7269DF77">
                <wp:simplePos x="0" y="0"/>
                <wp:positionH relativeFrom="column">
                  <wp:posOffset>447675</wp:posOffset>
                </wp:positionH>
                <wp:positionV relativeFrom="paragraph">
                  <wp:posOffset>15875</wp:posOffset>
                </wp:positionV>
                <wp:extent cx="228600" cy="114300"/>
                <wp:effectExtent l="9525" t="6350" r="9525" b="1270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223" type="#_x0000_t202" style="position:absolute;left:0;text-align:left;margin-left:35.25pt;margin-top:1.25pt;width:18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 w:rsidR="00357589" w:rsidRDefault="00357589" w:rsidP="00357589">
      <w:r w:rsidRPr="00CC5A95">
        <w:t xml:space="preserve">Did this activity increase access to opportunities, benefits and/or resources for a group </w:t>
      </w:r>
    </w:p>
    <w:p w:rsidR="00357589" w:rsidRDefault="00357589" w:rsidP="00357589">
      <w:r w:rsidRPr="00CC5A95">
        <w:t xml:space="preserve">that has not traditionally been included (e.g. men reached for family planning services; out of </w:t>
      </w:r>
    </w:p>
    <w:p w:rsidR="00357589" w:rsidRDefault="00357589" w:rsidP="00357589">
      <w:r w:rsidRPr="00CC5A95">
        <w:t>school boys given literacy classes; girls attending after school homework clubs)?</w:t>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this activity increase skills development, whether social, technical or professional for a</w:t>
      </w:r>
    </w:p>
    <w:p w:rsidR="00357589" w:rsidRDefault="00357589" w:rsidP="00357589">
      <w:r>
        <w:t>group that has not traditionally been included (e.g. young women garnering jobs that would</w:t>
      </w:r>
    </w:p>
    <w:p w:rsidR="00357589" w:rsidRDefault="00357589" w:rsidP="00357589">
      <w:r>
        <w:t>previously have been inaccessible using skills learned in the activity)?</w:t>
      </w:r>
      <w:r>
        <w:tab/>
      </w:r>
      <w:r>
        <w:tab/>
      </w:r>
      <w:r>
        <w:tab/>
      </w:r>
      <w:r>
        <w:tab/>
      </w:r>
      <w:r>
        <w:sym w:font="Wingdings 3" w:char="F0F1"/>
      </w:r>
      <w:r>
        <w:t xml:space="preserve"> No  </w:t>
      </w:r>
      <w:r>
        <w:sym w:font="Wingdings 3" w:char="F0F1"/>
      </w:r>
      <w:r>
        <w:t xml:space="preserve"> Yes </w:t>
      </w:r>
    </w:p>
    <w:p w:rsidR="00357589" w:rsidRDefault="00357589" w:rsidP="00357589"/>
    <w:p w:rsidR="00357589" w:rsidRDefault="00357589" w:rsidP="00357589">
      <w:r>
        <w:t>Did the activity lead to empowerment via leadership, participation and/or decision-making</w:t>
      </w:r>
    </w:p>
    <w:p w:rsidR="00357589" w:rsidRDefault="00357589" w:rsidP="00357589">
      <w:r>
        <w:t xml:space="preserve">(e.g. girls implementing action plans after Camp GLOW; men talking to other men about </w:t>
      </w:r>
    </w:p>
    <w:p w:rsidR="00357589" w:rsidRDefault="00357589" w:rsidP="00357589">
      <w:r>
        <w:t>HIV/AIDS; teachers demonstrating gender equitable teaching practices with their colleagues)?</w:t>
      </w:r>
      <w:r>
        <w:tab/>
      </w:r>
      <w:r>
        <w:sym w:font="Wingdings 3" w:char="F0F1"/>
      </w:r>
      <w:r>
        <w:t xml:space="preserve"> No  </w:t>
      </w:r>
      <w:r>
        <w:sym w:font="Wingdings 3" w:char="F0F1"/>
      </w:r>
      <w:r>
        <w:t xml:space="preserve"> Yes   </w:t>
      </w:r>
    </w:p>
    <w:p w:rsidR="00357589" w:rsidRDefault="00357589" w:rsidP="00357589"/>
    <w:p w:rsidR="00357589" w:rsidRDefault="00357589" w:rsidP="00357589">
      <w:r>
        <w:lastRenderedPageBreak/>
        <w:t>Where did this activity take place?</w:t>
      </w:r>
    </w:p>
    <w:p w:rsidR="00357589"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916288" behindDoc="0" locked="0" layoutInCell="1" allowOverlap="1" wp14:anchorId="62AED0DD" wp14:editId="678F990E">
                <wp:simplePos x="0" y="0"/>
                <wp:positionH relativeFrom="column">
                  <wp:posOffset>2495550</wp:posOffset>
                </wp:positionH>
                <wp:positionV relativeFrom="paragraph">
                  <wp:posOffset>12700</wp:posOffset>
                </wp:positionV>
                <wp:extent cx="228600" cy="114300"/>
                <wp:effectExtent l="0" t="0" r="19050" b="1905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224" type="#_x0000_t202" style="position:absolute;left:0;text-align:left;margin-left:196.5pt;margin-top:1pt;width:18pt;height: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m6LA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2KQ5ui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15264" behindDoc="0" locked="0" layoutInCell="1" allowOverlap="1" wp14:anchorId="0AEFA813" wp14:editId="270F894A">
                <wp:simplePos x="0" y="0"/>
                <wp:positionH relativeFrom="column">
                  <wp:posOffset>447675</wp:posOffset>
                </wp:positionH>
                <wp:positionV relativeFrom="paragraph">
                  <wp:posOffset>12700</wp:posOffset>
                </wp:positionV>
                <wp:extent cx="228600" cy="114300"/>
                <wp:effectExtent l="9525" t="6350" r="9525" b="1270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225" type="#_x0000_t202" style="position:absolute;left:0;text-align:left;margin-left:35.25pt;margin-top:1pt;width:18pt;height:9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PKiOHI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In-school event                       </w:t>
      </w:r>
      <w:r>
        <w:rPr>
          <w:rFonts w:ascii="Times New Roman" w:hAnsi="Times New Roman" w:cs="Times New Roman"/>
          <w:sz w:val="20"/>
          <w:szCs w:val="20"/>
        </w:rPr>
        <w:tab/>
        <w:t xml:space="preserve"> </w:t>
      </w:r>
      <w:r>
        <w:rPr>
          <w:rFonts w:ascii="Times New Roman" w:hAnsi="Times New Roman" w:cs="Times New Roman"/>
          <w:sz w:val="20"/>
          <w:szCs w:val="20"/>
        </w:rPr>
        <w:tab/>
        <w:t xml:space="preserve">Camp (please provide camp information in the Youth As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Resource CSPP area by answering Yes to “Did this activity support Youth as Resource CSPP” and then completing question 2 in that section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8336" behindDoc="0" locked="0" layoutInCell="1" allowOverlap="1" wp14:anchorId="1A12B20E" wp14:editId="5A457237">
                <wp:simplePos x="0" y="0"/>
                <wp:positionH relativeFrom="column">
                  <wp:posOffset>2495550</wp:posOffset>
                </wp:positionH>
                <wp:positionV relativeFrom="paragraph">
                  <wp:posOffset>19050</wp:posOffset>
                </wp:positionV>
                <wp:extent cx="228600" cy="114300"/>
                <wp:effectExtent l="0" t="0" r="19050" b="1905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226" type="#_x0000_t202" style="position:absolute;left:0;text-align:left;margin-left:196.5pt;margin-top:1.5pt;width:18pt;height: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MvaKw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17312" behindDoc="0" locked="0" layoutInCell="1" allowOverlap="1" wp14:anchorId="353B8B7C" wp14:editId="4862F647">
                <wp:simplePos x="0" y="0"/>
                <wp:positionH relativeFrom="column">
                  <wp:posOffset>447675</wp:posOffset>
                </wp:positionH>
                <wp:positionV relativeFrom="paragraph">
                  <wp:posOffset>9525</wp:posOffset>
                </wp:positionV>
                <wp:extent cx="228600" cy="114300"/>
                <wp:effectExtent l="9525" t="6350" r="9525" b="1270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227" type="#_x0000_t202" style="position:absolute;left:0;text-align:left;margin-left:35.25pt;margin-top:.75pt;width:18pt;height: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6O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ebL+ji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Community event              </w:t>
      </w:r>
      <w:r>
        <w:rPr>
          <w:rFonts w:ascii="Times New Roman" w:hAnsi="Times New Roman" w:cs="Times New Roman"/>
          <w:sz w:val="20"/>
          <w:szCs w:val="20"/>
        </w:rPr>
        <w:tab/>
      </w:r>
      <w:r>
        <w:rPr>
          <w:rFonts w:ascii="Times New Roman" w:hAnsi="Times New Roman" w:cs="Times New Roman"/>
          <w:sz w:val="20"/>
          <w:szCs w:val="20"/>
        </w:rPr>
        <w:tab/>
        <w:t>Student event (outside school hours)</w:t>
      </w:r>
    </w:p>
    <w:p w:rsidR="00357589" w:rsidRPr="00FD5062"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920384" behindDoc="0" locked="0" layoutInCell="1" allowOverlap="1" wp14:anchorId="178EE0A8" wp14:editId="5F4D3EDB">
                <wp:simplePos x="0" y="0"/>
                <wp:positionH relativeFrom="column">
                  <wp:posOffset>2495550</wp:posOffset>
                </wp:positionH>
                <wp:positionV relativeFrom="paragraph">
                  <wp:posOffset>12700</wp:posOffset>
                </wp:positionV>
                <wp:extent cx="228600" cy="114300"/>
                <wp:effectExtent l="0" t="0" r="19050" b="1905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228" type="#_x0000_t202" style="position:absolute;left:0;text-align:left;margin-left:196.5pt;margin-top:1pt;width:18pt;height: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C+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GIYAvi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19360" behindDoc="0" locked="0" layoutInCell="1" allowOverlap="1" wp14:anchorId="31714FBF" wp14:editId="630D1359">
                <wp:simplePos x="0" y="0"/>
                <wp:positionH relativeFrom="column">
                  <wp:posOffset>447675</wp:posOffset>
                </wp:positionH>
                <wp:positionV relativeFrom="paragraph">
                  <wp:posOffset>12700</wp:posOffset>
                </wp:positionV>
                <wp:extent cx="228600" cy="114300"/>
                <wp:effectExtent l="9525" t="6350" r="9525" b="1270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229" type="#_x0000_t202" style="position:absolute;left:0;text-align:left;margin-left:35.25pt;margin-top:1pt;width:18pt;height: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Qm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O2eUJ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Training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Other please describe</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rPr>
          <w:u w:val="single"/>
        </w:rPr>
      </w:pPr>
    </w:p>
    <w:p w:rsidR="00357589" w:rsidRDefault="00357589" w:rsidP="00357589">
      <w:pPr>
        <w:rPr>
          <w:u w:val="single"/>
        </w:rPr>
      </w:pPr>
    </w:p>
    <w:p w:rsidR="00357589" w:rsidRDefault="00357589" w:rsidP="00357589"/>
    <w:p w:rsidR="00357589" w:rsidRDefault="00357589" w:rsidP="00357589">
      <w:r w:rsidRPr="00CA6190">
        <w:t xml:space="preserve">Did this activity contribute to the </w:t>
      </w:r>
      <w:r>
        <w:rPr>
          <w:b/>
          <w:u w:val="single"/>
        </w:rPr>
        <w:t xml:space="preserve">HIV/AIDS </w:t>
      </w:r>
      <w:r w:rsidRPr="00CA6190">
        <w:rPr>
          <w:b/>
          <w:u w:val="single"/>
        </w:rPr>
        <w:t>CSPP</w:t>
      </w:r>
      <w:r w:rsidRPr="00CA6190">
        <w:t>?</w:t>
      </w:r>
      <w:r w:rsidRPr="00CA6190">
        <w:tab/>
      </w:r>
      <w:r>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 activity supported the HIV/AIDS CSPP, please complete necessary indicator data collection tools, which can be obtained from your PM/APCD or M&amp;E Coordinator</w:t>
      </w:r>
      <w:r>
        <w:rPr>
          <w:i/>
        </w:rPr>
        <w:t>)</w:t>
      </w:r>
    </w:p>
    <w:p w:rsidR="00357589" w:rsidRDefault="00357589" w:rsidP="00357589">
      <w:pPr>
        <w:rPr>
          <w:i/>
        </w:rPr>
      </w:pPr>
    </w:p>
    <w:p w:rsidR="00357589" w:rsidRDefault="00357589" w:rsidP="00357589">
      <w:pPr>
        <w:rPr>
          <w:u w:val="single"/>
        </w:rPr>
      </w:pPr>
    </w:p>
    <w:p w:rsidR="00357589" w:rsidRDefault="00357589" w:rsidP="00357589">
      <w:r w:rsidRPr="000A5650">
        <w:t>Did this activity contribute to the</w:t>
      </w:r>
      <w:r>
        <w:t xml:space="preserve"> </w:t>
      </w:r>
      <w:r>
        <w:rPr>
          <w:b/>
          <w:u w:val="single"/>
        </w:rPr>
        <w:t>T</w:t>
      </w:r>
      <w:r w:rsidRPr="00CA6190">
        <w:rPr>
          <w:b/>
          <w:u w:val="single"/>
        </w:rPr>
        <w:t>echnology</w:t>
      </w:r>
      <w:r>
        <w:rPr>
          <w:b/>
          <w:u w:val="single"/>
        </w:rPr>
        <w:t xml:space="preserve"> for Development (T4D) CSPP?</w:t>
      </w:r>
      <w:r w:rsidRPr="00CA6190">
        <w:rPr>
          <w:i/>
        </w:rPr>
        <w:t xml:space="preserve">  </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TECHNOLOGY FOR DEVELOPMENT (T4D) CSPP</w:t>
      </w:r>
    </w:p>
    <w:p w:rsidR="00357589" w:rsidRDefault="00357589" w:rsidP="00357589">
      <w:pPr>
        <w:rPr>
          <w:u w:val="single"/>
        </w:rPr>
      </w:pPr>
    </w:p>
    <w:p w:rsidR="00357589" w:rsidRPr="000A5650" w:rsidRDefault="00357589" w:rsidP="00357589">
      <w:r>
        <w:t>Please check all of the following types of technology that were an integral part of participant learning for this activity</w:t>
      </w:r>
    </w:p>
    <w:p w:rsidR="00357589" w:rsidRPr="00FD5062" w:rsidRDefault="00357589" w:rsidP="00357589">
      <w:pPr>
        <w:pStyle w:val="ListParagraph"/>
        <w:ind w:left="4320" w:hanging="3195"/>
        <w:rPr>
          <w:rFonts w:ascii="Times New Roman" w:hAnsi="Times New Roman" w:cs="Times New Roman"/>
          <w:sz w:val="20"/>
          <w:szCs w:val="20"/>
        </w:rPr>
      </w:pPr>
      <w:r>
        <w:rPr>
          <w:noProof/>
        </w:rPr>
        <mc:AlternateContent>
          <mc:Choice Requires="wps">
            <w:drawing>
              <wp:anchor distT="0" distB="0" distL="114300" distR="114300" simplePos="0" relativeHeight="251893760" behindDoc="0" locked="0" layoutInCell="1" allowOverlap="1" wp14:anchorId="07AC29AF" wp14:editId="72C7C4B6">
                <wp:simplePos x="0" y="0"/>
                <wp:positionH relativeFrom="column">
                  <wp:posOffset>2495550</wp:posOffset>
                </wp:positionH>
                <wp:positionV relativeFrom="paragraph">
                  <wp:posOffset>12700</wp:posOffset>
                </wp:positionV>
                <wp:extent cx="228600" cy="114300"/>
                <wp:effectExtent l="0" t="0" r="19050" b="1905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230" type="#_x0000_t202" style="position:absolute;left:0;text-align:left;margin-left:196.5pt;margin-top:1pt;width:18pt;height: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0T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WGVdEy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92736" behindDoc="0" locked="0" layoutInCell="1" allowOverlap="1" wp14:anchorId="74D26569" wp14:editId="4689718B">
                <wp:simplePos x="0" y="0"/>
                <wp:positionH relativeFrom="column">
                  <wp:posOffset>447675</wp:posOffset>
                </wp:positionH>
                <wp:positionV relativeFrom="paragraph">
                  <wp:posOffset>12700</wp:posOffset>
                </wp:positionV>
                <wp:extent cx="228600" cy="114300"/>
                <wp:effectExtent l="9525" t="6350" r="9525" b="1270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231" type="#_x0000_t202" style="position:absolute;left:0;text-align:left;margin-left:35.25pt;margin-top:1pt;width:18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2hHLQ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PkPaEc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Radio/Audio work                       </w:t>
      </w:r>
      <w:r>
        <w:rPr>
          <w:rFonts w:ascii="Times New Roman" w:hAnsi="Times New Roman" w:cs="Times New Roman"/>
          <w:sz w:val="20"/>
          <w:szCs w:val="20"/>
        </w:rPr>
        <w:tab/>
        <w:t xml:space="preserve"> Mobile Phones (e.g. SMS, text, voice, data for information sharing)</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95808" behindDoc="0" locked="0" layoutInCell="1" allowOverlap="1" wp14:anchorId="21D5B9D7" wp14:editId="1F472681">
                <wp:simplePos x="0" y="0"/>
                <wp:positionH relativeFrom="column">
                  <wp:posOffset>2495550</wp:posOffset>
                </wp:positionH>
                <wp:positionV relativeFrom="paragraph">
                  <wp:posOffset>19050</wp:posOffset>
                </wp:positionV>
                <wp:extent cx="228600" cy="114300"/>
                <wp:effectExtent l="0" t="0" r="19050" b="1905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232" type="#_x0000_t202" style="position:absolute;left:0;text-align:left;margin-left:196.5pt;margin-top:1.5pt;width:18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Z3LQ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94784" behindDoc="0" locked="0" layoutInCell="1" allowOverlap="1" wp14:anchorId="079CDB96" wp14:editId="27A0D03A">
                <wp:simplePos x="0" y="0"/>
                <wp:positionH relativeFrom="column">
                  <wp:posOffset>447675</wp:posOffset>
                </wp:positionH>
                <wp:positionV relativeFrom="paragraph">
                  <wp:posOffset>9525</wp:posOffset>
                </wp:positionV>
                <wp:extent cx="228600" cy="114300"/>
                <wp:effectExtent l="9525" t="6350" r="9525" b="1270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233" type="#_x0000_t202" style="position:absolute;left:0;text-align:left;margin-left:35.25pt;margin-top:.75pt;width:18pt;height: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t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P7LMK0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TV/Video work              </w:t>
      </w:r>
      <w:r>
        <w:rPr>
          <w:rFonts w:ascii="Times New Roman" w:hAnsi="Times New Roman" w:cs="Times New Roman"/>
          <w:sz w:val="20"/>
          <w:szCs w:val="20"/>
        </w:rPr>
        <w:tab/>
      </w:r>
      <w:r>
        <w:rPr>
          <w:rFonts w:ascii="Times New Roman" w:hAnsi="Times New Roman" w:cs="Times New Roman"/>
          <w:sz w:val="20"/>
          <w:szCs w:val="20"/>
        </w:rPr>
        <w:tab/>
        <w:t>Computer/Internet lab establishment</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897856" behindDoc="0" locked="0" layoutInCell="1" allowOverlap="1" wp14:anchorId="5F610687" wp14:editId="2844517F">
                <wp:simplePos x="0" y="0"/>
                <wp:positionH relativeFrom="column">
                  <wp:posOffset>2495550</wp:posOffset>
                </wp:positionH>
                <wp:positionV relativeFrom="paragraph">
                  <wp:posOffset>12700</wp:posOffset>
                </wp:positionV>
                <wp:extent cx="228600" cy="114300"/>
                <wp:effectExtent l="0" t="0" r="19050" b="1905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234" type="#_x0000_t202" style="position:absolute;left:0;text-align:left;margin-left:196.5pt;margin-top:1pt;width:18pt;height: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eSLQ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Jmll5ItAgAAXA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96832" behindDoc="0" locked="0" layoutInCell="1" allowOverlap="1" wp14:anchorId="5FF7308E" wp14:editId="290E9300">
                <wp:simplePos x="0" y="0"/>
                <wp:positionH relativeFrom="column">
                  <wp:posOffset>447675</wp:posOffset>
                </wp:positionH>
                <wp:positionV relativeFrom="paragraph">
                  <wp:posOffset>12700</wp:posOffset>
                </wp:positionV>
                <wp:extent cx="228600" cy="114300"/>
                <wp:effectExtent l="9525" t="6350" r="9525" b="1270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235" type="#_x0000_t202" style="position:absolute;left:0;text-align:left;margin-left:35.25pt;margin-top:1pt;width:18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p5LQ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O1Jenk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Computer equipment assistance             Computer skills training (e.g. use of mouse, keyboard, Office </w:t>
      </w:r>
    </w:p>
    <w:p w:rsidR="00357589" w:rsidRPr="00FD5062" w:rsidRDefault="00357589" w:rsidP="00357589">
      <w:pPr>
        <w:pStyle w:val="ListParagraph"/>
        <w:ind w:left="4320"/>
        <w:rPr>
          <w:rFonts w:ascii="Times New Roman" w:hAnsi="Times New Roman" w:cs="Times New Roman"/>
          <w:sz w:val="20"/>
          <w:szCs w:val="20"/>
        </w:rPr>
      </w:pPr>
      <w:r>
        <w:rPr>
          <w:rFonts w:ascii="Times New Roman" w:hAnsi="Times New Roman" w:cs="Times New Roman"/>
          <w:sz w:val="20"/>
          <w:szCs w:val="20"/>
        </w:rPr>
        <w:t>tools, email, etc.)</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99904" behindDoc="0" locked="0" layoutInCell="1" allowOverlap="1" wp14:anchorId="2F2A318E" wp14:editId="00BBE42A">
                <wp:simplePos x="0" y="0"/>
                <wp:positionH relativeFrom="column">
                  <wp:posOffset>2495550</wp:posOffset>
                </wp:positionH>
                <wp:positionV relativeFrom="paragraph">
                  <wp:posOffset>19050</wp:posOffset>
                </wp:positionV>
                <wp:extent cx="228600" cy="114300"/>
                <wp:effectExtent l="0" t="0" r="19050" b="19050"/>
                <wp:wrapNone/>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236" type="#_x0000_t202" style="position:absolute;left:0;text-align:left;margin-left:196.5pt;margin-top:1.5pt;width:18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L9xLly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98880" behindDoc="0" locked="0" layoutInCell="1" allowOverlap="1" wp14:anchorId="432CCEFD" wp14:editId="290D8E70">
                <wp:simplePos x="0" y="0"/>
                <wp:positionH relativeFrom="column">
                  <wp:posOffset>447675</wp:posOffset>
                </wp:positionH>
                <wp:positionV relativeFrom="paragraph">
                  <wp:posOffset>9525</wp:posOffset>
                </wp:positionV>
                <wp:extent cx="228600" cy="114300"/>
                <wp:effectExtent l="9525" t="6350" r="9525" b="12700"/>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237" type="#_x0000_t202" style="position:absolute;left:0;text-align:left;margin-left:35.25pt;margin-top:.75pt;width:18pt;height: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7D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jrZ+wy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Internet connectivity assistance              Internet skills trainings (e.g. email, search, data collection, </w:t>
      </w:r>
    </w:p>
    <w:p w:rsidR="00357589" w:rsidRDefault="00357589" w:rsidP="00357589">
      <w:pPr>
        <w:pStyle w:val="ListParagraph"/>
        <w:ind w:left="3600" w:firstLine="720"/>
        <w:rPr>
          <w:rFonts w:ascii="Times New Roman" w:hAnsi="Times New Roman" w:cs="Times New Roman"/>
          <w:sz w:val="20"/>
          <w:szCs w:val="20"/>
        </w:rPr>
      </w:pPr>
      <w:r>
        <w:rPr>
          <w:rFonts w:ascii="Times New Roman" w:hAnsi="Times New Roman" w:cs="Times New Roman"/>
          <w:sz w:val="20"/>
          <w:szCs w:val="20"/>
        </w:rPr>
        <w:t>posting, data sharing, etc.)</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noProof/>
          <w:sz w:val="20"/>
          <w:szCs w:val="20"/>
        </w:rPr>
        <mc:AlternateContent>
          <mc:Choice Requires="wps">
            <w:drawing>
              <wp:anchor distT="0" distB="0" distL="114300" distR="114300" simplePos="0" relativeHeight="251901952" behindDoc="0" locked="0" layoutInCell="1" allowOverlap="1" wp14:anchorId="081E2B6B" wp14:editId="08745B5A">
                <wp:simplePos x="0" y="0"/>
                <wp:positionH relativeFrom="column">
                  <wp:posOffset>2495550</wp:posOffset>
                </wp:positionH>
                <wp:positionV relativeFrom="paragraph">
                  <wp:posOffset>19050</wp:posOffset>
                </wp:positionV>
                <wp:extent cx="228600" cy="114300"/>
                <wp:effectExtent l="0" t="0" r="19050" b="1905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238" type="#_x0000_t202" style="position:absolute;left:0;text-align:left;margin-left:196.5pt;margin-top:1.5pt;width:18pt;height: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Dz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00928" behindDoc="0" locked="0" layoutInCell="1" allowOverlap="1" wp14:anchorId="72E13700" wp14:editId="4507FAC1">
                <wp:simplePos x="0" y="0"/>
                <wp:positionH relativeFrom="column">
                  <wp:posOffset>447675</wp:posOffset>
                </wp:positionH>
                <wp:positionV relativeFrom="paragraph">
                  <wp:posOffset>9525</wp:posOffset>
                </wp:positionV>
                <wp:extent cx="228600" cy="114300"/>
                <wp:effectExtent l="9525" t="6350" r="9525" b="1270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239" type="#_x0000_t202" style="position:absolute;left:0;text-align:left;margin-left:35.25pt;margin-top:.75pt;width:18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Rr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xjFGs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eReaders or tablets              </w:t>
      </w:r>
      <w:r>
        <w:rPr>
          <w:rFonts w:ascii="Times New Roman" w:hAnsi="Times New Roman" w:cs="Times New Roman"/>
          <w:sz w:val="20"/>
          <w:szCs w:val="20"/>
        </w:rPr>
        <w:tab/>
      </w:r>
      <w:r>
        <w:rPr>
          <w:rFonts w:ascii="Times New Roman" w:hAnsi="Times New Roman" w:cs="Times New Roman"/>
          <w:sz w:val="20"/>
          <w:szCs w:val="20"/>
        </w:rPr>
        <w:tab/>
        <w:t>Other (please enter)</w:t>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pStyle w:val="ListParagraph"/>
        <w:rPr>
          <w:rFonts w:ascii="Times New Roman" w:hAnsi="Times New Roman" w:cs="Times New Roman"/>
          <w:sz w:val="20"/>
          <w:szCs w:val="20"/>
          <w:u w:val="single"/>
        </w:rPr>
      </w:pPr>
    </w:p>
    <w:p w:rsidR="00357589" w:rsidRDefault="00357589" w:rsidP="00357589">
      <w:r>
        <w:t>Please indicate the primary beneficiary of this activity:</w:t>
      </w:r>
      <w:r>
        <w:tab/>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922432" behindDoc="0" locked="0" layoutInCell="1" allowOverlap="1" wp14:anchorId="5E2B8C69" wp14:editId="47B6913A">
                <wp:simplePos x="0" y="0"/>
                <wp:positionH relativeFrom="column">
                  <wp:posOffset>2495550</wp:posOffset>
                </wp:positionH>
                <wp:positionV relativeFrom="paragraph">
                  <wp:posOffset>12700</wp:posOffset>
                </wp:positionV>
                <wp:extent cx="228600" cy="114300"/>
                <wp:effectExtent l="0" t="0" r="19050" b="1905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240" type="#_x0000_t202" style="position:absolute;left:0;text-align:left;margin-left:196.5pt;margin-top:1pt;width:18pt;height: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1e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r2HdXi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21408" behindDoc="0" locked="0" layoutInCell="1" allowOverlap="1" wp14:anchorId="41EE4C4A" wp14:editId="6DF19423">
                <wp:simplePos x="0" y="0"/>
                <wp:positionH relativeFrom="column">
                  <wp:posOffset>447675</wp:posOffset>
                </wp:positionH>
                <wp:positionV relativeFrom="paragraph">
                  <wp:posOffset>12700</wp:posOffset>
                </wp:positionV>
                <wp:extent cx="228600" cy="114300"/>
                <wp:effectExtent l="9525" t="6350" r="9525" b="1270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241" type="#_x0000_t202" style="position:absolute;left:0;text-align:left;margin-left:35.25pt;margin-top:1pt;width:18pt;height: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DgvoCi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Community Center                      </w:t>
      </w:r>
      <w:r>
        <w:rPr>
          <w:rFonts w:ascii="Times New Roman" w:hAnsi="Times New Roman" w:cs="Times New Roman"/>
          <w:sz w:val="20"/>
          <w:szCs w:val="20"/>
        </w:rPr>
        <w:tab/>
        <w:t xml:space="preserve"> School</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24480" behindDoc="0" locked="0" layoutInCell="1" allowOverlap="1" wp14:anchorId="67CCFA13" wp14:editId="3DA29261">
                <wp:simplePos x="0" y="0"/>
                <wp:positionH relativeFrom="column">
                  <wp:posOffset>2495550</wp:posOffset>
                </wp:positionH>
                <wp:positionV relativeFrom="paragraph">
                  <wp:posOffset>19050</wp:posOffset>
                </wp:positionV>
                <wp:extent cx="228600" cy="114300"/>
                <wp:effectExtent l="0" t="0" r="19050" b="1905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242" type="#_x0000_t202" style="position:absolute;left:0;text-align:left;margin-left:196.5pt;margin-top:1.5pt;width:18pt;height:9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Y6LQIAAFw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23456" behindDoc="0" locked="0" layoutInCell="1" allowOverlap="1" wp14:anchorId="20D66729" wp14:editId="5C405427">
                <wp:simplePos x="0" y="0"/>
                <wp:positionH relativeFrom="column">
                  <wp:posOffset>447675</wp:posOffset>
                </wp:positionH>
                <wp:positionV relativeFrom="paragraph">
                  <wp:posOffset>9525</wp:posOffset>
                </wp:positionV>
                <wp:extent cx="228600" cy="114300"/>
                <wp:effectExtent l="9525" t="6350" r="9525" b="1270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243" type="#_x0000_t202" style="position:absolute;left:0;text-align:left;margin-left:35.25pt;margin-top:.75pt;width:18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Dg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AnPsOA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Health Center              </w:t>
      </w:r>
      <w:r>
        <w:rPr>
          <w:rFonts w:ascii="Times New Roman" w:hAnsi="Times New Roman" w:cs="Times New Roman"/>
          <w:sz w:val="20"/>
          <w:szCs w:val="20"/>
        </w:rPr>
        <w:tab/>
      </w:r>
      <w:r>
        <w:rPr>
          <w:rFonts w:ascii="Times New Roman" w:hAnsi="Times New Roman" w:cs="Times New Roman"/>
          <w:sz w:val="20"/>
          <w:szCs w:val="20"/>
        </w:rPr>
        <w:tab/>
        <w:t>Cooperative/Association</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926528" behindDoc="0" locked="0" layoutInCell="1" allowOverlap="1" wp14:anchorId="2AE94837" wp14:editId="52843CF9">
                <wp:simplePos x="0" y="0"/>
                <wp:positionH relativeFrom="column">
                  <wp:posOffset>2495550</wp:posOffset>
                </wp:positionH>
                <wp:positionV relativeFrom="paragraph">
                  <wp:posOffset>12700</wp:posOffset>
                </wp:positionV>
                <wp:extent cx="228600" cy="114300"/>
                <wp:effectExtent l="0" t="0" r="19050" b="1905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244" type="#_x0000_t202" style="position:absolute;left:0;text-align:left;margin-left:196.5pt;margin-top:1pt;width:18pt;height:9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25504" behindDoc="0" locked="0" layoutInCell="1" allowOverlap="1" wp14:anchorId="3623F1E0" wp14:editId="1C02FAEA">
                <wp:simplePos x="0" y="0"/>
                <wp:positionH relativeFrom="column">
                  <wp:posOffset>447675</wp:posOffset>
                </wp:positionH>
                <wp:positionV relativeFrom="paragraph">
                  <wp:posOffset>12700</wp:posOffset>
                </wp:positionV>
                <wp:extent cx="228600" cy="114300"/>
                <wp:effectExtent l="9525" t="6350" r="9525" b="1270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245" type="#_x0000_t202" style="position:absolute;left:0;text-align:left;margin-left:35.25pt;margin-top:1pt;width:18pt;height: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Q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Pnv/9g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NGO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Government Office</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27552" behindDoc="0" locked="0" layoutInCell="1" allowOverlap="1" wp14:anchorId="3960A2FF" wp14:editId="4B59EF1F">
                <wp:simplePos x="0" y="0"/>
                <wp:positionH relativeFrom="column">
                  <wp:posOffset>447675</wp:posOffset>
                </wp:positionH>
                <wp:positionV relativeFrom="paragraph">
                  <wp:posOffset>12700</wp:posOffset>
                </wp:positionV>
                <wp:extent cx="228600" cy="114300"/>
                <wp:effectExtent l="9525" t="6350" r="9525" b="1270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246" type="#_x0000_t202" style="position:absolute;left:0;text-align:left;margin-left:35.25pt;margin-top:1pt;width:18pt;height: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ctBLA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NtHLQ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Private Business</w:t>
      </w:r>
    </w:p>
    <w:p w:rsidR="00357589"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357589" w:rsidRDefault="00357589" w:rsidP="00357589"/>
    <w:p w:rsidR="00357589" w:rsidRDefault="00357589" w:rsidP="00357589">
      <w:pPr>
        <w:rPr>
          <w:u w:val="single"/>
        </w:rPr>
      </w:pPr>
    </w:p>
    <w:p w:rsidR="00357589" w:rsidRDefault="00357589" w:rsidP="00357589">
      <w:r>
        <w:t xml:space="preserve">Did this activity contribute to the host country </w:t>
      </w:r>
      <w:r>
        <w:rPr>
          <w:b/>
          <w:u w:val="single"/>
        </w:rPr>
        <w:t>Volunteerism (V2) CSPP?</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VOLUNTEERISM (V2) CSPP</w:t>
      </w:r>
    </w:p>
    <w:p w:rsidR="00357589" w:rsidRDefault="00357589" w:rsidP="00357589">
      <w:pPr>
        <w:rPr>
          <w:u w:val="single"/>
        </w:rPr>
      </w:pPr>
    </w:p>
    <w:p w:rsidR="00357589" w:rsidRPr="00A45525"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2976" behindDoc="0" locked="0" layoutInCell="1" allowOverlap="1" wp14:anchorId="543753F9" wp14:editId="699D5DE2">
                <wp:simplePos x="0" y="0"/>
                <wp:positionH relativeFrom="column">
                  <wp:posOffset>447675</wp:posOffset>
                </wp:positionH>
                <wp:positionV relativeFrom="paragraph">
                  <wp:posOffset>12700</wp:posOffset>
                </wp:positionV>
                <wp:extent cx="228600" cy="114300"/>
                <wp:effectExtent l="9525" t="6350" r="9525" b="12700"/>
                <wp:wrapNone/>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247" type="#_x0000_t202" style="position:absolute;left:0;text-align:left;margin-left:35.25pt;margin-top:1pt;width:18pt;height: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VKw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CXu/4V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Create opportunities for community members (including youth) to volunteer or serve in their community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4000" behindDoc="0" locked="0" layoutInCell="1" allowOverlap="1" wp14:anchorId="55278C8E" wp14:editId="6947FB2D">
                <wp:simplePos x="0" y="0"/>
                <wp:positionH relativeFrom="column">
                  <wp:posOffset>447675</wp:posOffset>
                </wp:positionH>
                <wp:positionV relativeFrom="paragraph">
                  <wp:posOffset>9525</wp:posOffset>
                </wp:positionV>
                <wp:extent cx="228600" cy="114300"/>
                <wp:effectExtent l="9525" t="6350" r="9525" b="1270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248" type="#_x0000_t202" style="position:absolute;left:0;text-align:left;margin-left:35.25pt;margin-top:.75pt;width:18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Al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PaPACU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community members (including youth) to lead change by mobilizing, managing or supporting local volunteering or service activities</w:t>
      </w:r>
      <w:r>
        <w:rPr>
          <w:rFonts w:ascii="Times New Roman" w:hAnsi="Times New Roman" w:cs="Times New Roman"/>
          <w:noProof/>
          <w:sz w:val="20"/>
          <w:szCs w:val="20"/>
        </w:rPr>
        <mc:AlternateContent>
          <mc:Choice Requires="wps">
            <w:drawing>
              <wp:anchor distT="0" distB="0" distL="114300" distR="114300" simplePos="0" relativeHeight="251905024" behindDoc="0" locked="0" layoutInCell="1" allowOverlap="1" wp14:anchorId="097BD427" wp14:editId="6E8697BC">
                <wp:simplePos x="0" y="0"/>
                <wp:positionH relativeFrom="column">
                  <wp:posOffset>447675</wp:posOffset>
                </wp:positionH>
                <wp:positionV relativeFrom="paragraph">
                  <wp:posOffset>12700</wp:posOffset>
                </wp:positionV>
                <wp:extent cx="228600" cy="114300"/>
                <wp:effectExtent l="9525" t="6350" r="9525" b="1270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249" type="#_x0000_t202" style="position:absolute;left:0;text-align:left;margin-left:35.25pt;margin-top:1pt;width:18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S9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1W6UvS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6048" behindDoc="0" locked="0" layoutInCell="1" allowOverlap="1" wp14:anchorId="3C77F0A6" wp14:editId="6057D29D">
                <wp:simplePos x="0" y="0"/>
                <wp:positionH relativeFrom="column">
                  <wp:posOffset>447675</wp:posOffset>
                </wp:positionH>
                <wp:positionV relativeFrom="paragraph">
                  <wp:posOffset>9525</wp:posOffset>
                </wp:positionV>
                <wp:extent cx="228600" cy="114300"/>
                <wp:effectExtent l="9525" t="6350" r="952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250" type="#_x0000_t202" style="position:absolute;left:0;text-align:left;margin-left:35.25pt;margin-top:.75pt;width:18pt;height: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Build the capacity of local organizations or groups to mobilize or manage volunteers more effectively</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7072" behindDoc="0" locked="0" layoutInCell="1" allowOverlap="1" wp14:anchorId="2437C7B9" wp14:editId="0AF5D343">
                <wp:simplePos x="0" y="0"/>
                <wp:positionH relativeFrom="column">
                  <wp:posOffset>447675</wp:posOffset>
                </wp:positionH>
                <wp:positionV relativeFrom="paragraph">
                  <wp:posOffset>9525</wp:posOffset>
                </wp:positionV>
                <wp:extent cx="228600" cy="114300"/>
                <wp:effectExtent l="9525" t="6350" r="9525" b="1270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251" type="#_x0000_t202" style="position:absolute;left:0;text-align:left;margin-left:35.25pt;margin-top:.75pt;width:18pt;height: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jcLQ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AXBmjc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Support service learning activities in a school or organization</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8096" behindDoc="0" locked="0" layoutInCell="1" allowOverlap="1" wp14:anchorId="13B656A8" wp14:editId="5527300A">
                <wp:simplePos x="0" y="0"/>
                <wp:positionH relativeFrom="column">
                  <wp:posOffset>447675</wp:posOffset>
                </wp:positionH>
                <wp:positionV relativeFrom="paragraph">
                  <wp:posOffset>9525</wp:posOffset>
                </wp:positionV>
                <wp:extent cx="228600" cy="114300"/>
                <wp:effectExtent l="9525" t="6350" r="9525" b="1270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252" type="#_x0000_t202" style="position:absolute;left:0;text-align:left;margin-left:35.25pt;margin-top:.75pt;width:18pt;height: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bsLQ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B2Mpbs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Support service movements be assisting in the development or strengthening of host country </w:t>
      </w:r>
    </w:p>
    <w:p w:rsidR="00357589" w:rsidRPr="000A5650" w:rsidRDefault="00357589" w:rsidP="00357589">
      <w:pPr>
        <w:pStyle w:val="ListParagraph"/>
        <w:ind w:firstLine="720"/>
        <w:rPr>
          <w:rFonts w:ascii="Times New Roman" w:hAnsi="Times New Roman" w:cs="Times New Roman"/>
          <w:sz w:val="20"/>
          <w:szCs w:val="20"/>
          <w:u w:val="single"/>
        </w:rPr>
      </w:pPr>
      <w:r>
        <w:rPr>
          <w:rFonts w:ascii="Times New Roman" w:hAnsi="Times New Roman" w:cs="Times New Roman"/>
          <w:sz w:val="20"/>
          <w:szCs w:val="20"/>
        </w:rPr>
        <w:t>volunteer/service corps or other service programs or efforts</w:t>
      </w:r>
    </w:p>
    <w:p w:rsidR="00357589" w:rsidRDefault="00357589" w:rsidP="00357589">
      <w:pPr>
        <w:pStyle w:val="ListParagraph"/>
        <w:rPr>
          <w:rFonts w:ascii="Times New Roman" w:hAnsi="Times New Roman" w:cs="Times New Roman"/>
          <w:sz w:val="20"/>
          <w:szCs w:val="20"/>
          <w:u w:val="single"/>
        </w:rPr>
      </w:pPr>
    </w:p>
    <w:p w:rsidR="00357589" w:rsidRDefault="00357589" w:rsidP="00357589">
      <w:pPr>
        <w:pStyle w:val="ListParagraph"/>
        <w:rPr>
          <w:rFonts w:ascii="Times New Roman" w:hAnsi="Times New Roman" w:cs="Times New Roman"/>
          <w:sz w:val="20"/>
          <w:szCs w:val="20"/>
          <w:u w:val="single"/>
        </w:rPr>
      </w:pPr>
    </w:p>
    <w:p w:rsidR="00357589" w:rsidRDefault="00357589" w:rsidP="00357589">
      <w:r>
        <w:lastRenderedPageBreak/>
        <w:t xml:space="preserve">Did this activity contribute to the </w:t>
      </w:r>
      <w:r>
        <w:rPr>
          <w:b/>
          <w:u w:val="single"/>
        </w:rPr>
        <w:t>Youth as Resources CSPP?</w:t>
      </w:r>
      <w:r>
        <w:tab/>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the activity supported the YOUTH AS RESOURCES CSPP</w:t>
      </w:r>
    </w:p>
    <w:p w:rsidR="00357589" w:rsidRDefault="00357589" w:rsidP="00357589">
      <w:pPr>
        <w:rPr>
          <w:i/>
        </w:rPr>
      </w:pPr>
      <w:r>
        <w:rPr>
          <w:i/>
        </w:rPr>
        <w:t>If this activity took place in a camp, and contributed to the Gender Equality/Women’s Empowerment CSPP, please report it here and also report this activity under the Gender Equality/Women’s Empowerment CSPP.</w:t>
      </w:r>
    </w:p>
    <w:p w:rsidR="00357589" w:rsidRDefault="00357589" w:rsidP="00357589">
      <w:pPr>
        <w:rPr>
          <w:i/>
        </w:rPr>
      </w:pPr>
      <w:r>
        <w:rPr>
          <w:i/>
        </w:rPr>
        <w:t>If this activity took place in a camp, and contributed to HIV/AIDS CSPP or was funded by PEPFAR, please report it here and also report this activity under the HIV/AIDS CSPP</w:t>
      </w:r>
    </w:p>
    <w:p w:rsidR="00357589" w:rsidRDefault="00357589" w:rsidP="00357589">
      <w:pPr>
        <w:rPr>
          <w:i/>
        </w:rPr>
      </w:pPr>
    </w:p>
    <w:p w:rsidR="00357589" w:rsidRDefault="00357589" w:rsidP="00357589">
      <w:r>
        <w:t>Please check all areas this activity supported:</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9120" behindDoc="0" locked="0" layoutInCell="1" allowOverlap="1" wp14:anchorId="5B6AD4A3" wp14:editId="2C6C455C">
                <wp:simplePos x="0" y="0"/>
                <wp:positionH relativeFrom="column">
                  <wp:posOffset>447675</wp:posOffset>
                </wp:positionH>
                <wp:positionV relativeFrom="paragraph">
                  <wp:posOffset>12700</wp:posOffset>
                </wp:positionV>
                <wp:extent cx="228600" cy="114300"/>
                <wp:effectExtent l="9525" t="6350" r="9525" b="1270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253" type="#_x0000_t202" style="position:absolute;left:0;text-align:left;margin-left:35.25pt;margin-top:1pt;width:18pt;height: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life skills in young people (positive identity/self-esteem, communication, decision making, goal setting, teamwork)</w:t>
      </w:r>
    </w:p>
    <w:p w:rsidR="00357589" w:rsidRPr="005D490B" w:rsidRDefault="00357589" w:rsidP="00357589">
      <w:r>
        <w:rPr>
          <w:noProof/>
        </w:rPr>
        <mc:AlternateContent>
          <mc:Choice Requires="wps">
            <w:drawing>
              <wp:anchor distT="0" distB="0" distL="114300" distR="114300" simplePos="0" relativeHeight="251910144" behindDoc="0" locked="0" layoutInCell="1" allowOverlap="1" wp14:anchorId="50ADB396" wp14:editId="32CF612D">
                <wp:simplePos x="0" y="0"/>
                <wp:positionH relativeFrom="column">
                  <wp:posOffset>447675</wp:posOffset>
                </wp:positionH>
                <wp:positionV relativeFrom="paragraph">
                  <wp:posOffset>9525</wp:posOffset>
                </wp:positionV>
                <wp:extent cx="228600" cy="114300"/>
                <wp:effectExtent l="9525" t="6350" r="9525" b="1270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254" type="#_x0000_t202" style="position:absolute;margin-left:35.25pt;margin-top:.75pt;width:18pt;height: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cJLQ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B3rJcJ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911168" behindDoc="0" locked="0" layoutInCell="1" allowOverlap="1" wp14:anchorId="58CFD376" wp14:editId="37F04716">
                <wp:simplePos x="0" y="0"/>
                <wp:positionH relativeFrom="column">
                  <wp:posOffset>447675</wp:posOffset>
                </wp:positionH>
                <wp:positionV relativeFrom="paragraph">
                  <wp:posOffset>12700</wp:posOffset>
                </wp:positionV>
                <wp:extent cx="228600" cy="114300"/>
                <wp:effectExtent l="9525" t="6350" r="9525" b="1270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255" type="#_x0000_t202" style="position:absolute;margin-left:35.25pt;margin-top:1pt;width:18pt;height: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riLQIAAFw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ANAeuI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tab/>
      </w:r>
      <w:r>
        <w:tab/>
        <w:t>Promote the development of new leadership behaviors in young people</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2192" behindDoc="0" locked="0" layoutInCell="1" allowOverlap="1" wp14:anchorId="17E3DC14" wp14:editId="1B7EB0E0">
                <wp:simplePos x="0" y="0"/>
                <wp:positionH relativeFrom="column">
                  <wp:posOffset>447675</wp:posOffset>
                </wp:positionH>
                <wp:positionV relativeFrom="paragraph">
                  <wp:posOffset>9525</wp:posOffset>
                </wp:positionV>
                <wp:extent cx="228600" cy="114300"/>
                <wp:effectExtent l="9525" t="6350" r="9525" b="1270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256" type="#_x0000_t202" style="position:absolute;left:0;text-align:left;margin-left:35.25pt;margin-top:.75pt;width:18pt;height: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sMLAIAAFw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MHVSww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Promote the development of new healthy behaviors in young people</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3216" behindDoc="0" locked="0" layoutInCell="1" allowOverlap="1" wp14:anchorId="66545165" wp14:editId="4BC38F98">
                <wp:simplePos x="0" y="0"/>
                <wp:positionH relativeFrom="column">
                  <wp:posOffset>447675</wp:posOffset>
                </wp:positionH>
                <wp:positionV relativeFrom="paragraph">
                  <wp:posOffset>9525</wp:posOffset>
                </wp:positionV>
                <wp:extent cx="228600" cy="114300"/>
                <wp:effectExtent l="9525" t="6350" r="9525" b="1270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257" type="#_x0000_t202" style="position:absolute;left:0;text-align:left;margin-left:35.25pt;margin-top:.75pt;width:18pt;height:9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35Y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GC/flg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Promote the development of new skills for the world of work</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4240" behindDoc="0" locked="0" layoutInCell="1" allowOverlap="1" wp14:anchorId="28689662" wp14:editId="4F5DF11D">
                <wp:simplePos x="0" y="0"/>
                <wp:positionH relativeFrom="column">
                  <wp:posOffset>447675</wp:posOffset>
                </wp:positionH>
                <wp:positionV relativeFrom="paragraph">
                  <wp:posOffset>9525</wp:posOffset>
                </wp:positionV>
                <wp:extent cx="228600" cy="114300"/>
                <wp:effectExtent l="9525" t="6350" r="9525" b="1270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258" type="#_x0000_t202" style="position:absolute;left:0;text-align:left;margin-left:35.25pt;margin-top:.75pt;width:18pt;height: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ABi4Bo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 xml:space="preserve">Create or continue an opportunity for young people to volunteer; (i.e. peer education, tutoring, </w:t>
      </w:r>
    </w:p>
    <w:p w:rsidR="00357589" w:rsidRDefault="00357589" w:rsidP="00357589">
      <w:pPr>
        <w:pStyle w:val="ListParagraph"/>
        <w:ind w:firstLine="720"/>
        <w:rPr>
          <w:rFonts w:ascii="Times New Roman" w:hAnsi="Times New Roman" w:cs="Times New Roman"/>
          <w:sz w:val="20"/>
          <w:szCs w:val="20"/>
        </w:rPr>
      </w:pPr>
      <w:r>
        <w:rPr>
          <w:rFonts w:ascii="Times New Roman" w:hAnsi="Times New Roman" w:cs="Times New Roman"/>
          <w:sz w:val="20"/>
          <w:szCs w:val="20"/>
        </w:rPr>
        <w:t>service learning activities or otherwise act as the facilitators of positive community change)</w:t>
      </w:r>
    </w:p>
    <w:p w:rsidR="00357589" w:rsidRDefault="00357589" w:rsidP="00357589">
      <w:pPr>
        <w:pStyle w:val="ListParagraph"/>
        <w:ind w:firstLine="720"/>
        <w:rPr>
          <w:rFonts w:ascii="Times New Roman" w:hAnsi="Times New Roman" w:cs="Times New Roman"/>
          <w:sz w:val="20"/>
          <w:szCs w:val="20"/>
        </w:rPr>
      </w:pPr>
    </w:p>
    <w:p w:rsidR="00357589" w:rsidRDefault="00357589" w:rsidP="00357589">
      <w:r>
        <w:t>Where did this activity take place?</w:t>
      </w:r>
    </w:p>
    <w:p w:rsidR="00357589" w:rsidRPr="00FD5062" w:rsidRDefault="00357589" w:rsidP="00357589">
      <w:pPr>
        <w:pStyle w:val="ListParagraph"/>
        <w:ind w:left="3600" w:hanging="2475"/>
        <w:rPr>
          <w:rFonts w:ascii="Times New Roman" w:hAnsi="Times New Roman" w:cs="Times New Roman"/>
          <w:sz w:val="20"/>
          <w:szCs w:val="20"/>
        </w:rPr>
      </w:pPr>
      <w:r>
        <w:rPr>
          <w:noProof/>
        </w:rPr>
        <mc:AlternateContent>
          <mc:Choice Requires="wps">
            <w:drawing>
              <wp:anchor distT="0" distB="0" distL="114300" distR="114300" simplePos="0" relativeHeight="251929600" behindDoc="0" locked="0" layoutInCell="1" allowOverlap="1" wp14:anchorId="61F7B243" wp14:editId="767E8E2D">
                <wp:simplePos x="0" y="0"/>
                <wp:positionH relativeFrom="column">
                  <wp:posOffset>2495550</wp:posOffset>
                </wp:positionH>
                <wp:positionV relativeFrom="paragraph">
                  <wp:posOffset>12700</wp:posOffset>
                </wp:positionV>
                <wp:extent cx="228600" cy="114300"/>
                <wp:effectExtent l="0" t="0" r="19050" b="1905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259" type="#_x0000_t202" style="position:absolute;left:0;text-align:left;margin-left:196.5pt;margin-top:1pt;width:18pt;height: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CJqFPAtAgAAXA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28576" behindDoc="0" locked="0" layoutInCell="1" allowOverlap="1" wp14:anchorId="70214C61" wp14:editId="487C24FE">
                <wp:simplePos x="0" y="0"/>
                <wp:positionH relativeFrom="column">
                  <wp:posOffset>447675</wp:posOffset>
                </wp:positionH>
                <wp:positionV relativeFrom="paragraph">
                  <wp:posOffset>12700</wp:posOffset>
                </wp:positionV>
                <wp:extent cx="228600" cy="114300"/>
                <wp:effectExtent l="9525" t="6350" r="9525" b="1270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260" type="#_x0000_t202" style="position:absolute;left:0;text-align:left;margin-left:35.25pt;margin-top:1pt;width:18pt;height:9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3FLQ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EFo3cU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Boys’ leadership camp                     </w:t>
      </w:r>
      <w:r>
        <w:rPr>
          <w:rFonts w:ascii="Times New Roman" w:hAnsi="Times New Roman" w:cs="Times New Roman"/>
          <w:sz w:val="20"/>
          <w:szCs w:val="20"/>
        </w:rPr>
        <w:tab/>
        <w:t xml:space="preserve"> Girls’ leadership activity/camp (i.e. Camp GLOW)</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1648" behindDoc="0" locked="0" layoutInCell="1" allowOverlap="1" wp14:anchorId="5DA3F292" wp14:editId="759DC41F">
                <wp:simplePos x="0" y="0"/>
                <wp:positionH relativeFrom="column">
                  <wp:posOffset>2495550</wp:posOffset>
                </wp:positionH>
                <wp:positionV relativeFrom="paragraph">
                  <wp:posOffset>19050</wp:posOffset>
                </wp:positionV>
                <wp:extent cx="228600" cy="114300"/>
                <wp:effectExtent l="0" t="0" r="19050" b="1905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261" type="#_x0000_t202" style="position:absolute;left:0;text-align:left;margin-left:196.5pt;margin-top:1.5pt;width:18pt;height:9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iRLQIAAFwEAAAOAAAAZHJzL2Uyb0RvYy54bWysVNtu2zAMfR+wfxD0vthxkyw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0624" behindDoc="0" locked="0" layoutInCell="1" allowOverlap="1" wp14:anchorId="4079C77B" wp14:editId="1AE69B05">
                <wp:simplePos x="0" y="0"/>
                <wp:positionH relativeFrom="column">
                  <wp:posOffset>447675</wp:posOffset>
                </wp:positionH>
                <wp:positionV relativeFrom="paragraph">
                  <wp:posOffset>9525</wp:posOffset>
                </wp:positionV>
                <wp:extent cx="228600" cy="114300"/>
                <wp:effectExtent l="9525" t="6350" r="9525" b="1270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262" type="#_x0000_t202" style="position:absolute;left:0;text-align:left;margin-left:35.25pt;margin-top:.75pt;width:18pt;height:9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hLQIAAFw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CBNhah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Environmental-theme camp              </w:t>
      </w:r>
      <w:r>
        <w:rPr>
          <w:rFonts w:ascii="Times New Roman" w:hAnsi="Times New Roman" w:cs="Times New Roman"/>
          <w:sz w:val="20"/>
          <w:szCs w:val="20"/>
        </w:rPr>
        <w:tab/>
        <w:t>HIV/AIDS-theme camp</w:t>
      </w:r>
    </w:p>
    <w:p w:rsidR="00357589" w:rsidRDefault="00357589" w:rsidP="00357589">
      <w:pPr>
        <w:pStyle w:val="ListParagraph"/>
        <w:rPr>
          <w:rFonts w:ascii="Times New Roman" w:hAnsi="Times New Roman" w:cs="Times New Roman"/>
          <w:sz w:val="20"/>
          <w:szCs w:val="20"/>
        </w:rPr>
      </w:pPr>
      <w:r>
        <w:rPr>
          <w:noProof/>
        </w:rPr>
        <mc:AlternateContent>
          <mc:Choice Requires="wps">
            <w:drawing>
              <wp:anchor distT="0" distB="0" distL="114300" distR="114300" simplePos="0" relativeHeight="251933696" behindDoc="0" locked="0" layoutInCell="1" allowOverlap="1" wp14:anchorId="1BD5C06C" wp14:editId="7243AC26">
                <wp:simplePos x="0" y="0"/>
                <wp:positionH relativeFrom="column">
                  <wp:posOffset>2495550</wp:posOffset>
                </wp:positionH>
                <wp:positionV relativeFrom="paragraph">
                  <wp:posOffset>12700</wp:posOffset>
                </wp:positionV>
                <wp:extent cx="228600" cy="114300"/>
                <wp:effectExtent l="0" t="0" r="19050" b="1905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263" type="#_x0000_t202" style="position:absolute;left:0;text-align:left;margin-left:196.5pt;margin-top:1pt;width:18pt;height:9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">
                <v:textbox>
                  <w:txbxContent>
                    <w:p w:rsidR="00357589" w:rsidRDefault="00357589" w:rsidP="00357589"/>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2672" behindDoc="0" locked="0" layoutInCell="1" allowOverlap="1" wp14:anchorId="2930217F" wp14:editId="3681C9FF">
                <wp:simplePos x="0" y="0"/>
                <wp:positionH relativeFrom="column">
                  <wp:posOffset>447675</wp:posOffset>
                </wp:positionH>
                <wp:positionV relativeFrom="paragraph">
                  <wp:posOffset>12700</wp:posOffset>
                </wp:positionV>
                <wp:extent cx="228600" cy="114300"/>
                <wp:effectExtent l="9525" t="6350" r="9525" b="1270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264" type="#_x0000_t202" style="position:absolute;left:0;text-align:left;margin-left:35.25pt;margin-top:1pt;width:18pt;height:9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ICoF0Q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Other type of camp             </w:t>
      </w:r>
      <w:r>
        <w:rPr>
          <w:rFonts w:ascii="Times New Roman" w:hAnsi="Times New Roman" w:cs="Times New Roman"/>
          <w:sz w:val="20"/>
          <w:szCs w:val="20"/>
        </w:rPr>
        <w:tab/>
      </w:r>
      <w:r>
        <w:rPr>
          <w:rFonts w:ascii="Times New Roman" w:hAnsi="Times New Roman" w:cs="Times New Roman"/>
          <w:sz w:val="20"/>
          <w:szCs w:val="20"/>
        </w:rPr>
        <w:tab/>
        <w:t>Classroom</w:t>
      </w:r>
    </w:p>
    <w:p w:rsidR="00357589" w:rsidRPr="00FD506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4720" behindDoc="0" locked="0" layoutInCell="1" allowOverlap="1" wp14:anchorId="2C2F12B4" wp14:editId="24ED5FC7">
                <wp:simplePos x="0" y="0"/>
                <wp:positionH relativeFrom="column">
                  <wp:posOffset>447675</wp:posOffset>
                </wp:positionH>
                <wp:positionV relativeFrom="paragraph">
                  <wp:posOffset>12700</wp:posOffset>
                </wp:positionV>
                <wp:extent cx="228600" cy="114300"/>
                <wp:effectExtent l="9525" t="6350" r="9525" b="1270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265" type="#_x0000_t202" style="position:absolute;left:0;text-align:left;margin-left:35.25pt;margin-top:1pt;width:18pt;height: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VALQIAAFw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JClhUA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Youth club or extracurricular activity setting (i.e., not a camp)</w:t>
      </w:r>
    </w:p>
    <w:p w:rsidR="00357589" w:rsidRDefault="00357589" w:rsidP="00357589">
      <w:pPr>
        <w:rPr>
          <w:u w:val="single"/>
        </w:rPr>
      </w:pPr>
    </w:p>
    <w:p w:rsidR="00357589" w:rsidRPr="005D490B" w:rsidRDefault="00357589" w:rsidP="00357589">
      <w:r>
        <w:t>Please check any of the following youth from special circumstances that were involved with the activity</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5744" behindDoc="0" locked="0" layoutInCell="1" allowOverlap="1" wp14:anchorId="41802DB5" wp14:editId="6D665F7A">
                <wp:simplePos x="0" y="0"/>
                <wp:positionH relativeFrom="column">
                  <wp:posOffset>447675</wp:posOffset>
                </wp:positionH>
                <wp:positionV relativeFrom="paragraph">
                  <wp:posOffset>12700</wp:posOffset>
                </wp:positionV>
                <wp:extent cx="228600" cy="114300"/>
                <wp:effectExtent l="9525" t="6350" r="9525" b="1270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266" type="#_x0000_t202" style="position:absolute;left:0;text-align:left;margin-left:35.25pt;margin-top:1pt;width:18pt;height:9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o3LA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Rc26N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rPr>
          <w:rFonts w:ascii="Times New Roman" w:hAnsi="Times New Roman" w:cs="Times New Roman"/>
          <w:sz w:val="20"/>
          <w:szCs w:val="20"/>
        </w:rPr>
        <w:t>Out-of-school youth</w:t>
      </w:r>
    </w:p>
    <w:p w:rsidR="00357589" w:rsidRPr="005D490B" w:rsidRDefault="00357589" w:rsidP="00357589">
      <w:pPr>
        <w:ind w:left="1440"/>
      </w:pPr>
      <w:r>
        <w:rPr>
          <w:noProof/>
        </w:rPr>
        <mc:AlternateContent>
          <mc:Choice Requires="wps">
            <w:drawing>
              <wp:anchor distT="0" distB="0" distL="114300" distR="114300" simplePos="0" relativeHeight="251936768" behindDoc="0" locked="0" layoutInCell="1" allowOverlap="1" wp14:anchorId="0B69CCA6" wp14:editId="74DCC369">
                <wp:simplePos x="0" y="0"/>
                <wp:positionH relativeFrom="column">
                  <wp:posOffset>447675</wp:posOffset>
                </wp:positionH>
                <wp:positionV relativeFrom="paragraph">
                  <wp:posOffset>9525</wp:posOffset>
                </wp:positionV>
                <wp:extent cx="228600" cy="114300"/>
                <wp:effectExtent l="9525" t="6350" r="9525" b="1270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267" type="#_x0000_t202" style="position:absolute;left:0;text-align:left;margin-left:35.25pt;margin-top:.75pt;width:18pt;height: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49j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OSnj2M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937792" behindDoc="0" locked="0" layoutInCell="1" allowOverlap="1" wp14:anchorId="54417B72" wp14:editId="6F299842">
                <wp:simplePos x="0" y="0"/>
                <wp:positionH relativeFrom="column">
                  <wp:posOffset>447675</wp:posOffset>
                </wp:positionH>
                <wp:positionV relativeFrom="paragraph">
                  <wp:posOffset>12700</wp:posOffset>
                </wp:positionV>
                <wp:extent cx="228600" cy="114300"/>
                <wp:effectExtent l="9525" t="6350" r="9525" b="1270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268" type="#_x0000_t202" style="position:absolute;left:0;text-align:left;margin-left:35.25pt;margin-top:1pt;width:18pt;height:9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">
                <v:textbox>
                  <w:txbxContent>
                    <w:p w:rsidR="00357589" w:rsidRDefault="00357589" w:rsidP="00357589"/>
                  </w:txbxContent>
                </v:textbox>
              </v:shape>
            </w:pict>
          </mc:Fallback>
        </mc:AlternateContent>
      </w:r>
      <w:r>
        <w:t>Orphans and other vulnerable children (OVC) [Make sure you also report on appropriate indicators in the HIV/AIDS CSPP, especially HE-162 PEPFAR]</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8816" behindDoc="0" locked="0" layoutInCell="1" allowOverlap="1" wp14:anchorId="29C2FFA2" wp14:editId="38D5B3A8">
                <wp:simplePos x="0" y="0"/>
                <wp:positionH relativeFrom="column">
                  <wp:posOffset>447675</wp:posOffset>
                </wp:positionH>
                <wp:positionV relativeFrom="paragraph">
                  <wp:posOffset>9525</wp:posOffset>
                </wp:positionV>
                <wp:extent cx="228600" cy="114300"/>
                <wp:effectExtent l="9525" t="6350" r="9525" b="1270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269" type="#_x0000_t202" style="position:absolute;left:0;text-align:left;margin-left:35.25pt;margin-top:.75pt;width:18pt;height:9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CmcuXL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Youth with Disabilities [Make sure you also provide information in the People with Disabilities CSPP area by answering Yes to “Did this activity support the People with Disabilities CSPP”]</w:t>
      </w:r>
    </w:p>
    <w:p w:rsidR="00357589" w:rsidRPr="000B1130" w:rsidRDefault="00357589" w:rsidP="00357589"/>
    <w:p w:rsidR="00357589" w:rsidRDefault="00357589" w:rsidP="00357589"/>
    <w:p w:rsidR="00357589" w:rsidRDefault="00357589" w:rsidP="00357589">
      <w:r>
        <w:t xml:space="preserve">Did this activity contribute to the </w:t>
      </w:r>
      <w:r>
        <w:rPr>
          <w:b/>
          <w:u w:val="single"/>
        </w:rPr>
        <w:t>People with Disabilities (PWD)?</w:t>
      </w:r>
      <w:r>
        <w:tab/>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pPr>
        <w:rPr>
          <w:u w:val="single"/>
        </w:rPr>
      </w:pPr>
      <w:r>
        <w:rPr>
          <w:u w:val="single"/>
        </w:rPr>
        <w:t>If this activity supported the PEOPLE WITH DISABILITIES (PWD) CSPP</w:t>
      </w:r>
    </w:p>
    <w:p w:rsidR="00357589" w:rsidRDefault="00357589" w:rsidP="00357589"/>
    <w:p w:rsidR="00357589" w:rsidRDefault="00357589" w:rsidP="00357589">
      <w:r>
        <w:t>Did you partner or work with Special Olympics to carry out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Did you use any materials or resources from Special Olympics for this activity?</w:t>
      </w:r>
      <w:r>
        <w:tab/>
      </w:r>
      <w:r>
        <w:tab/>
      </w:r>
      <w:r>
        <w:tab/>
      </w:r>
      <w:r>
        <w:sym w:font="Wingdings 3" w:char="F0F1"/>
      </w:r>
      <w:r>
        <w:t xml:space="preserve"> No  </w:t>
      </w:r>
      <w:r>
        <w:sym w:font="Wingdings 3" w:char="F0F1"/>
      </w:r>
      <w:r>
        <w:t xml:space="preserve"> Yes</w:t>
      </w:r>
    </w:p>
    <w:p w:rsidR="00357589" w:rsidRDefault="00357589" w:rsidP="00357589"/>
    <w:p w:rsidR="00357589" w:rsidRDefault="00357589" w:rsidP="00357589">
      <w:r>
        <w:tab/>
        <w:t>If yes, please describe the Special Olympics materials or resources:</w:t>
      </w:r>
    </w:p>
    <w:p w:rsidR="00357589"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Pr="000B1130" w:rsidRDefault="00357589" w:rsidP="00357589">
      <w:pPr>
        <w:rPr>
          <w:u w:val="single"/>
        </w:rPr>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57589" w:rsidRDefault="00357589" w:rsidP="00357589">
      <w:pPr>
        <w:rPr>
          <w:u w:val="single"/>
        </w:rPr>
      </w:pPr>
    </w:p>
    <w:p w:rsidR="00357589" w:rsidRDefault="00357589" w:rsidP="00357589">
      <w:r>
        <w:t>Please check all areas this activity supported</w:t>
      </w:r>
    </w:p>
    <w:p w:rsidR="00357589" w:rsidRPr="005C1A12" w:rsidRDefault="00357589" w:rsidP="00357589">
      <w:r>
        <w:t xml:space="preserve"> </w:t>
      </w:r>
    </w:p>
    <w:p w:rsidR="00357589" w:rsidRPr="00FD5062"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9840" behindDoc="0" locked="0" layoutInCell="1" allowOverlap="1" wp14:anchorId="795A0AA5" wp14:editId="0E575B3F">
                <wp:simplePos x="0" y="0"/>
                <wp:positionH relativeFrom="column">
                  <wp:posOffset>447675</wp:posOffset>
                </wp:positionH>
                <wp:positionV relativeFrom="paragraph">
                  <wp:posOffset>12700</wp:posOffset>
                </wp:positionV>
                <wp:extent cx="228600" cy="114300"/>
                <wp:effectExtent l="9525" t="6350" r="9525" b="1270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270" type="#_x0000_t202" style="position:absolute;left:0;text-align:left;margin-left:35.25pt;margin-top:1pt;width:18pt;height: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MVwLP4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Infrastructure support / physical access</w:t>
      </w:r>
    </w:p>
    <w:p w:rsidR="00357589" w:rsidRPr="005D490B" w:rsidRDefault="00357589" w:rsidP="00357589">
      <w:r>
        <w:rPr>
          <w:noProof/>
        </w:rPr>
        <mc:AlternateContent>
          <mc:Choice Requires="wps">
            <w:drawing>
              <wp:anchor distT="0" distB="0" distL="114300" distR="114300" simplePos="0" relativeHeight="251940864" behindDoc="0" locked="0" layoutInCell="1" allowOverlap="1" wp14:anchorId="48544ABD" wp14:editId="64C4201B">
                <wp:simplePos x="0" y="0"/>
                <wp:positionH relativeFrom="column">
                  <wp:posOffset>447675</wp:posOffset>
                </wp:positionH>
                <wp:positionV relativeFrom="paragraph">
                  <wp:posOffset>9525</wp:posOffset>
                </wp:positionV>
                <wp:extent cx="228600" cy="114300"/>
                <wp:effectExtent l="9525" t="6350" r="9525" b="1270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271" type="#_x0000_t202" style="position:absolute;margin-left:35.25pt;margin-top:.75pt;width:18pt;height:9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BkGhmq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531097C8" wp14:editId="3E9BA3AE">
                <wp:simplePos x="0" y="0"/>
                <wp:positionH relativeFrom="column">
                  <wp:posOffset>447675</wp:posOffset>
                </wp:positionH>
                <wp:positionV relativeFrom="paragraph">
                  <wp:posOffset>12700</wp:posOffset>
                </wp:positionV>
                <wp:extent cx="228600" cy="114300"/>
                <wp:effectExtent l="9525" t="6350" r="9525" b="1270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272" type="#_x0000_t202" style="position:absolute;margin-left:35.25pt;margin-top:1pt;width:18pt;height: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">
                <v:textbox>
                  <w:txbxContent>
                    <w:p w:rsidR="00357589" w:rsidRDefault="00357589" w:rsidP="00357589"/>
                  </w:txbxContent>
                </v:textbox>
              </v:shape>
            </w:pict>
          </mc:Fallback>
        </mc:AlternateContent>
      </w:r>
      <w:r>
        <w:tab/>
      </w:r>
      <w:r>
        <w:tab/>
        <w:t>Support for families</w:t>
      </w:r>
    </w:p>
    <w:p w:rsidR="00357589" w:rsidRDefault="00357589" w:rsidP="00357589">
      <w:pPr>
        <w:pStyle w:val="ListParagraph"/>
        <w:ind w:left="144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2912" behindDoc="0" locked="0" layoutInCell="1" allowOverlap="1" wp14:anchorId="73E323BF" wp14:editId="6BDF58E9">
                <wp:simplePos x="0" y="0"/>
                <wp:positionH relativeFrom="column">
                  <wp:posOffset>447675</wp:posOffset>
                </wp:positionH>
                <wp:positionV relativeFrom="paragraph">
                  <wp:posOffset>9525</wp:posOffset>
                </wp:positionV>
                <wp:extent cx="228600" cy="114300"/>
                <wp:effectExtent l="9525" t="6350" r="9525" b="1270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273" type="#_x0000_t202" style="position:absolute;left:0;text-align:left;margin-left:35.25pt;margin-top:.75pt;width:18pt;height: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kFALA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GPeQUA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Raising awareness / promoting inclusion</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3936" behindDoc="0" locked="0" layoutInCell="1" allowOverlap="1" wp14:anchorId="7262CC84" wp14:editId="534CD71E">
                <wp:simplePos x="0" y="0"/>
                <wp:positionH relativeFrom="column">
                  <wp:posOffset>447675</wp:posOffset>
                </wp:positionH>
                <wp:positionV relativeFrom="paragraph">
                  <wp:posOffset>9525</wp:posOffset>
                </wp:positionV>
                <wp:extent cx="228600" cy="114300"/>
                <wp:effectExtent l="9525" t="6350" r="9525" b="1270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274" type="#_x0000_t202" style="position:absolute;left:0;text-align:left;margin-left:35.25pt;margin-top:.75pt;width:18pt;height:9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AEsOZ/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Teacher training / curriculum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4960" behindDoc="0" locked="0" layoutInCell="1" allowOverlap="1" wp14:anchorId="45E57AC8" wp14:editId="0FA41F2E">
                <wp:simplePos x="0" y="0"/>
                <wp:positionH relativeFrom="column">
                  <wp:posOffset>447675</wp:posOffset>
                </wp:positionH>
                <wp:positionV relativeFrom="paragraph">
                  <wp:posOffset>9525</wp:posOffset>
                </wp:positionV>
                <wp:extent cx="228600" cy="114300"/>
                <wp:effectExtent l="9525" t="6350" r="9525" b="1270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275" type="#_x0000_t202" style="position:absolute;left:0;text-align:left;margin-left:35.25pt;margin-top:.75pt;width:18pt;height:9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uULQIAAFw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Teaching and tutoring</w:t>
      </w:r>
    </w:p>
    <w:p w:rsidR="00357589" w:rsidRPr="005C1A12"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5984" behindDoc="0" locked="0" layoutInCell="1" allowOverlap="1" wp14:anchorId="264CD6FE" wp14:editId="6CE09959">
                <wp:simplePos x="0" y="0"/>
                <wp:positionH relativeFrom="column">
                  <wp:posOffset>447675</wp:posOffset>
                </wp:positionH>
                <wp:positionV relativeFrom="paragraph">
                  <wp:posOffset>9525</wp:posOffset>
                </wp:positionV>
                <wp:extent cx="228600" cy="114300"/>
                <wp:effectExtent l="9525" t="6350" r="9525" b="12700"/>
                <wp:wrapNone/>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276" type="#_x0000_t202" style="position:absolute;left:0;text-align:left;margin-left:35.25pt;margin-top:.75pt;width:18pt;height: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p6LAIAAFw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LLJOno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Vocational training / workforce development</w:t>
      </w:r>
    </w:p>
    <w:p w:rsidR="00357589" w:rsidRDefault="00357589" w:rsidP="0035758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7008" behindDoc="0" locked="0" layoutInCell="1" allowOverlap="1" wp14:anchorId="7F67EBAE" wp14:editId="50C97842">
                <wp:simplePos x="0" y="0"/>
                <wp:positionH relativeFrom="column">
                  <wp:posOffset>447675</wp:posOffset>
                </wp:positionH>
                <wp:positionV relativeFrom="paragraph">
                  <wp:posOffset>9525</wp:posOffset>
                </wp:positionV>
                <wp:extent cx="228600" cy="114300"/>
                <wp:effectExtent l="9525" t="6350" r="9525" b="12700"/>
                <wp:wrapNone/>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txbx>
                        <w:txbxContent>
                          <w:p w:rsidR="00357589" w:rsidRDefault="00357589" w:rsidP="00357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277" type="#_x0000_t202" style="position:absolute;left:0;text-align:left;margin-left:35.25pt;margin-top:.75pt;width:18pt;height:9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">
                <v:textbox>
                  <w:txbxContent>
                    <w:p w:rsidR="00357589" w:rsidRDefault="00357589" w:rsidP="00357589"/>
                  </w:txbxContent>
                </v:textbox>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t>Other (please describe)</w:t>
      </w:r>
      <w:r>
        <w:rPr>
          <w:rFonts w:ascii="Times New Roman" w:hAnsi="Times New Roman" w:cs="Times New Roman"/>
          <w:sz w:val="20"/>
          <w:szCs w:val="20"/>
        </w:rPr>
        <w:tab/>
      </w:r>
    </w:p>
    <w:p w:rsidR="00357589" w:rsidRPr="000B1130" w:rsidRDefault="00357589" w:rsidP="00357589">
      <w:pPr>
        <w:pStyle w:val="ListParagraph"/>
        <w:rPr>
          <w:rFonts w:ascii="Times New Roman" w:hAnsi="Times New Roman" w:cs="Times New Roman"/>
          <w:sz w:val="20"/>
          <w:szCs w:val="20"/>
          <w:u w:val="single"/>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357589" w:rsidRDefault="00357589" w:rsidP="00357589">
      <w:pPr>
        <w:rPr>
          <w:u w:val="single"/>
        </w:rPr>
      </w:pPr>
    </w:p>
    <w:p w:rsidR="00357589" w:rsidRDefault="00357589" w:rsidP="00357589">
      <w:r>
        <w:t>Did this activity take place in a camp?</w:t>
      </w:r>
      <w:r>
        <w:tab/>
      </w:r>
      <w:r>
        <w:tab/>
      </w:r>
      <w:r>
        <w:tab/>
      </w:r>
      <w:r>
        <w:tab/>
      </w:r>
      <w:r>
        <w:tab/>
      </w:r>
      <w:r>
        <w:tab/>
      </w:r>
      <w:r>
        <w:tab/>
      </w:r>
      <w:r>
        <w:sym w:font="Wingdings 3" w:char="F0F1"/>
      </w:r>
      <w:r>
        <w:t xml:space="preserve"> No  </w:t>
      </w:r>
      <w:r>
        <w:sym w:font="Wingdings 3" w:char="F0F1"/>
      </w:r>
      <w:r>
        <w:t xml:space="preserve"> Yes</w:t>
      </w:r>
    </w:p>
    <w:p w:rsidR="00357589" w:rsidRDefault="00357589" w:rsidP="00357589">
      <w:pPr>
        <w:rPr>
          <w:i/>
        </w:rPr>
      </w:pPr>
      <w:r>
        <w:rPr>
          <w:i/>
        </w:rPr>
        <w:t>If yes, please provide your camp information in the Youth as Resources CSPP area by answering Yes to “Did this activity support Youth as Resources CSPP” and then completing question 2 in that section</w:t>
      </w:r>
    </w:p>
    <w:p w:rsidR="00357589" w:rsidRDefault="00357589" w:rsidP="00357589">
      <w:pPr>
        <w:rPr>
          <w:b/>
          <w:highlight w:val="yellow"/>
        </w:rPr>
      </w:pPr>
    </w:p>
    <w:p w:rsidR="00357589" w:rsidRDefault="00357589" w:rsidP="00357589"/>
    <w:p w:rsidR="00357589" w:rsidRDefault="00357589" w:rsidP="00357589">
      <w:r w:rsidRPr="00CA6190">
        <w:t xml:space="preserve">Did this activity contribute to the </w:t>
      </w:r>
      <w:r>
        <w:rPr>
          <w:b/>
          <w:u w:val="single"/>
        </w:rPr>
        <w:t>Food Security Initiative</w:t>
      </w:r>
      <w:r w:rsidRPr="00CA6190">
        <w:t>?</w:t>
      </w:r>
      <w:r w:rsidRPr="00CA6190">
        <w:tab/>
      </w:r>
      <w:r>
        <w:tab/>
      </w:r>
      <w:r>
        <w:tab/>
      </w:r>
      <w:r>
        <w:tab/>
      </w:r>
      <w:r>
        <w:tab/>
      </w:r>
      <w:r>
        <w:sym w:font="Wingdings 3" w:char="F0F1"/>
      </w:r>
      <w:r>
        <w:t xml:space="preserve"> No  </w:t>
      </w:r>
      <w:r>
        <w:sym w:font="Wingdings 3" w:char="F0F1"/>
      </w:r>
      <w:r>
        <w:t xml:space="preserve"> Yes </w:t>
      </w:r>
    </w:p>
    <w:p w:rsidR="00357589" w:rsidRDefault="00357589" w:rsidP="00357589">
      <w:pPr>
        <w:rPr>
          <w:i/>
        </w:rPr>
      </w:pPr>
      <w:r>
        <w:rPr>
          <w:i/>
        </w:rPr>
        <w:t>(</w:t>
      </w:r>
      <w:r w:rsidRPr="00CA6190">
        <w:rPr>
          <w:i/>
        </w:rPr>
        <w:t>If the</w:t>
      </w:r>
      <w:r>
        <w:rPr>
          <w:i/>
        </w:rPr>
        <w:t xml:space="preserve"> activity supported the FOOD SECURITY INITIATIVE</w:t>
      </w:r>
      <w:r w:rsidRPr="00CA6190">
        <w:rPr>
          <w:i/>
        </w:rPr>
        <w:t>, please complete necessary indicator data collection tools, which can be obtained from your PM/APCD or M&amp;E Coordinator</w:t>
      </w:r>
      <w:r>
        <w:rPr>
          <w:i/>
        </w:rPr>
        <w:t>)</w:t>
      </w:r>
    </w:p>
    <w:p w:rsidR="00357589" w:rsidRDefault="00357589" w:rsidP="00357589">
      <w:pPr>
        <w:rPr>
          <w:b/>
          <w:highlight w:val="yellow"/>
        </w:rPr>
      </w:pPr>
    </w:p>
    <w:p w:rsidR="00357589" w:rsidRDefault="00357589" w:rsidP="00357589">
      <w:pPr>
        <w:rPr>
          <w:b/>
          <w:highlight w:val="yellow"/>
        </w:rPr>
      </w:pPr>
    </w:p>
    <w:p w:rsidR="00357589" w:rsidRPr="000B1130" w:rsidRDefault="00357589" w:rsidP="00357589">
      <w:pPr>
        <w:rPr>
          <w:i/>
        </w:rPr>
      </w:pPr>
      <w:r>
        <w:rPr>
          <w:b/>
          <w:highlight w:val="yellow"/>
        </w:rPr>
        <w:t>OTHER QUESTIONS</w:t>
      </w:r>
      <w:r w:rsidRPr="005F3BAD">
        <w:rPr>
          <w:b/>
          <w:highlight w:val="yellow"/>
        </w:rPr>
        <w:t xml:space="preserve"> (</w:t>
      </w:r>
      <w:r>
        <w:rPr>
          <w:b/>
          <w:highlight w:val="yellow"/>
        </w:rPr>
        <w:t>Activity</w:t>
      </w:r>
      <w:r w:rsidRPr="005F3BAD">
        <w:rPr>
          <w:b/>
          <w:highlight w:val="yellow"/>
        </w:rPr>
        <w:t xml:space="preserve"> Level Post-Defined Questions)</w:t>
      </w:r>
    </w:p>
    <w:p w:rsidR="00357589" w:rsidRDefault="00357589" w:rsidP="00357589">
      <w:pPr>
        <w:rPr>
          <w:b/>
        </w:rPr>
      </w:pPr>
    </w:p>
    <w:p w:rsidR="00357589" w:rsidRDefault="00357589" w:rsidP="00357589">
      <w:pPr>
        <w:rPr>
          <w:b/>
        </w:rPr>
      </w:pPr>
      <w:r w:rsidRPr="005F3BAD">
        <w:rPr>
          <w:b/>
          <w:highlight w:val="yellow"/>
        </w:rPr>
        <w:t>[</w:t>
      </w:r>
      <w:r>
        <w:rPr>
          <w:b/>
          <w:highlight w:val="yellow"/>
        </w:rPr>
        <w:t>Insert Activity</w:t>
      </w:r>
      <w:r w:rsidRPr="005F3BAD">
        <w:rPr>
          <w:b/>
          <w:highlight w:val="yellow"/>
        </w:rPr>
        <w:t xml:space="preserve"> Level Post-Defined Question # 1]</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2</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3</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4</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5F3BAD">
        <w:rPr>
          <w:b/>
          <w:highlight w:val="yellow"/>
        </w:rPr>
        <w:t xml:space="preserve">Insert </w:t>
      </w:r>
      <w:r>
        <w:rPr>
          <w:b/>
          <w:highlight w:val="yellow"/>
        </w:rPr>
        <w:t>Activity</w:t>
      </w:r>
      <w:r w:rsidRPr="005F3BAD">
        <w:rPr>
          <w:b/>
          <w:highlight w:val="yellow"/>
        </w:rPr>
        <w:t xml:space="preserve"> Level Post-Defined Question # </w:t>
      </w:r>
      <w:r>
        <w:rPr>
          <w:b/>
          <w:highlight w:val="yellow"/>
        </w:rPr>
        <w:t>5</w:t>
      </w:r>
      <w:r w:rsidRPr="005F3BAD">
        <w:rPr>
          <w:b/>
          <w:highlight w:val="yellow"/>
        </w:rPr>
        <w:t>]</w:t>
      </w:r>
    </w:p>
    <w:p w:rsidR="00357589" w:rsidRPr="005F3BAD" w:rsidRDefault="00357589" w:rsidP="00357589">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____</w:t>
      </w:r>
      <w:r>
        <w:rPr>
          <w:sz w:val="24"/>
          <w:szCs w:val="24"/>
        </w:rPr>
        <w:tab/>
      </w:r>
    </w:p>
    <w:p w:rsidR="00357589" w:rsidRDefault="00357589" w:rsidP="00357589">
      <w:pPr>
        <w:rPr>
          <w:b/>
        </w:rPr>
      </w:pPr>
    </w:p>
    <w:p w:rsidR="00357589" w:rsidRDefault="00357589" w:rsidP="00357589">
      <w:pPr>
        <w:rPr>
          <w:b/>
        </w:rPr>
      </w:pPr>
      <w:r w:rsidRPr="000B1130">
        <w:rPr>
          <w:b/>
          <w:highlight w:val="yellow"/>
        </w:rPr>
        <w:t xml:space="preserve">Insert Additional </w:t>
      </w:r>
      <w:r>
        <w:rPr>
          <w:b/>
          <w:highlight w:val="yellow"/>
        </w:rPr>
        <w:t>Activity</w:t>
      </w:r>
      <w:r w:rsidRPr="000B1130">
        <w:rPr>
          <w:b/>
          <w:highlight w:val="yellow"/>
        </w:rPr>
        <w:t xml:space="preserve"> Level Post-Defined Questions HERE</w:t>
      </w:r>
    </w:p>
    <w:p w:rsidR="00AA6E7C" w:rsidRDefault="00AA6E7C" w:rsidP="00AA6E7C"/>
    <w:p w:rsidR="00AA6E7C" w:rsidRDefault="00AA6E7C" w:rsidP="00AA6E7C"/>
    <w:p w:rsidR="00AA6E7C" w:rsidRDefault="00357589" w:rsidP="00AA6E7C">
      <w:pPr>
        <w:rPr>
          <w:b/>
          <w:u w:val="single"/>
        </w:rPr>
      </w:pPr>
      <w:r>
        <w:rPr>
          <w:b/>
          <w:u w:val="single"/>
        </w:rPr>
        <w:lastRenderedPageBreak/>
        <w:t>APPENDIX A</w:t>
      </w:r>
    </w:p>
    <w:p w:rsidR="00357589" w:rsidRDefault="00357589" w:rsidP="00AA6E7C">
      <w:pPr>
        <w:rPr>
          <w:b/>
          <w:u w:val="single"/>
        </w:rPr>
      </w:pPr>
    </w:p>
    <w:p w:rsidR="00357589" w:rsidRPr="00357589" w:rsidRDefault="00357589" w:rsidP="00AA6E7C">
      <w:pPr>
        <w:rPr>
          <w:b/>
        </w:rPr>
      </w:pPr>
      <w:r w:rsidRPr="00357589">
        <w:rPr>
          <w:b/>
          <w:highlight w:val="yellow"/>
        </w:rPr>
        <w:t>Insert a copy of appropriate project framework HERE</w:t>
      </w:r>
    </w:p>
    <w:sectPr w:rsidR="00357589" w:rsidRPr="00357589" w:rsidSect="00087B4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589" w:rsidRDefault="00357589" w:rsidP="00F02407">
      <w:r>
        <w:separator/>
      </w:r>
    </w:p>
  </w:endnote>
  <w:endnote w:type="continuationSeparator" w:id="0">
    <w:p w:rsidR="00357589" w:rsidRDefault="00357589" w:rsidP="00F0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412869"/>
      <w:docPartObj>
        <w:docPartGallery w:val="Page Numbers (Bottom of Page)"/>
        <w:docPartUnique/>
      </w:docPartObj>
    </w:sdtPr>
    <w:sdtEndPr>
      <w:rPr>
        <w:noProof/>
      </w:rPr>
    </w:sdtEndPr>
    <w:sdtContent>
      <w:p w:rsidR="00357589" w:rsidRDefault="00357589">
        <w:pPr>
          <w:pStyle w:val="Footer"/>
          <w:jc w:val="right"/>
        </w:pPr>
        <w:r>
          <w:fldChar w:fldCharType="begin"/>
        </w:r>
        <w:r>
          <w:instrText xml:space="preserve"> PAGE   \* MERGEFORMAT </w:instrText>
        </w:r>
        <w:r>
          <w:fldChar w:fldCharType="separate"/>
        </w:r>
        <w:r w:rsidR="00F836F2">
          <w:rPr>
            <w:noProof/>
          </w:rPr>
          <w:t>3</w:t>
        </w:r>
        <w:r>
          <w:rPr>
            <w:noProof/>
          </w:rPr>
          <w:fldChar w:fldCharType="end"/>
        </w:r>
      </w:p>
    </w:sdtContent>
  </w:sdt>
  <w:p w:rsidR="00357589" w:rsidRDefault="00357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589" w:rsidRDefault="00357589" w:rsidP="00F02407">
      <w:r>
        <w:separator/>
      </w:r>
    </w:p>
  </w:footnote>
  <w:footnote w:type="continuationSeparator" w:id="0">
    <w:p w:rsidR="00357589" w:rsidRDefault="00357589" w:rsidP="00F02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DD"/>
    <w:rsid w:val="00001658"/>
    <w:rsid w:val="00005B16"/>
    <w:rsid w:val="00007AE9"/>
    <w:rsid w:val="00010ABC"/>
    <w:rsid w:val="000129E4"/>
    <w:rsid w:val="00016D9C"/>
    <w:rsid w:val="00016FC9"/>
    <w:rsid w:val="00025D88"/>
    <w:rsid w:val="00047AEE"/>
    <w:rsid w:val="00067B74"/>
    <w:rsid w:val="0007032A"/>
    <w:rsid w:val="00073AB9"/>
    <w:rsid w:val="00082C6C"/>
    <w:rsid w:val="00087B43"/>
    <w:rsid w:val="000913C5"/>
    <w:rsid w:val="00094332"/>
    <w:rsid w:val="000A392E"/>
    <w:rsid w:val="000A5650"/>
    <w:rsid w:val="000B1130"/>
    <w:rsid w:val="000B1200"/>
    <w:rsid w:val="000B2B2B"/>
    <w:rsid w:val="000C39B7"/>
    <w:rsid w:val="001310BB"/>
    <w:rsid w:val="0014577D"/>
    <w:rsid w:val="00154B0E"/>
    <w:rsid w:val="00155CA4"/>
    <w:rsid w:val="00185FD2"/>
    <w:rsid w:val="00191CC5"/>
    <w:rsid w:val="001975B1"/>
    <w:rsid w:val="001C6AA4"/>
    <w:rsid w:val="001E0E0B"/>
    <w:rsid w:val="001E0FC7"/>
    <w:rsid w:val="00203025"/>
    <w:rsid w:val="002052A3"/>
    <w:rsid w:val="002106FF"/>
    <w:rsid w:val="00233EFB"/>
    <w:rsid w:val="002417EC"/>
    <w:rsid w:val="00254066"/>
    <w:rsid w:val="002563AA"/>
    <w:rsid w:val="002948F7"/>
    <w:rsid w:val="002C7CAE"/>
    <w:rsid w:val="002F4C9E"/>
    <w:rsid w:val="003150A9"/>
    <w:rsid w:val="00350B70"/>
    <w:rsid w:val="00357589"/>
    <w:rsid w:val="003619D4"/>
    <w:rsid w:val="003A18D6"/>
    <w:rsid w:val="003B4F02"/>
    <w:rsid w:val="003C355E"/>
    <w:rsid w:val="003C7DBF"/>
    <w:rsid w:val="003D025E"/>
    <w:rsid w:val="003E2EDC"/>
    <w:rsid w:val="003E6C9D"/>
    <w:rsid w:val="003F23EB"/>
    <w:rsid w:val="00405BAD"/>
    <w:rsid w:val="00456B62"/>
    <w:rsid w:val="004642C8"/>
    <w:rsid w:val="004650C7"/>
    <w:rsid w:val="004737E1"/>
    <w:rsid w:val="00474B31"/>
    <w:rsid w:val="004801C4"/>
    <w:rsid w:val="00481370"/>
    <w:rsid w:val="00481B60"/>
    <w:rsid w:val="0049516A"/>
    <w:rsid w:val="004D14DB"/>
    <w:rsid w:val="00520EA7"/>
    <w:rsid w:val="005301F6"/>
    <w:rsid w:val="00543DE2"/>
    <w:rsid w:val="00546B35"/>
    <w:rsid w:val="00553932"/>
    <w:rsid w:val="00561177"/>
    <w:rsid w:val="005726D9"/>
    <w:rsid w:val="0058190E"/>
    <w:rsid w:val="00584051"/>
    <w:rsid w:val="005B1AE7"/>
    <w:rsid w:val="005B331A"/>
    <w:rsid w:val="005C1A12"/>
    <w:rsid w:val="005C30EE"/>
    <w:rsid w:val="005D490B"/>
    <w:rsid w:val="005E4232"/>
    <w:rsid w:val="005F3BAD"/>
    <w:rsid w:val="00600021"/>
    <w:rsid w:val="00627ECE"/>
    <w:rsid w:val="00657A1B"/>
    <w:rsid w:val="00696ED8"/>
    <w:rsid w:val="006B7167"/>
    <w:rsid w:val="006C6943"/>
    <w:rsid w:val="006C7D69"/>
    <w:rsid w:val="006D5621"/>
    <w:rsid w:val="006F4844"/>
    <w:rsid w:val="00703F5E"/>
    <w:rsid w:val="00721A95"/>
    <w:rsid w:val="00740FF8"/>
    <w:rsid w:val="00742A99"/>
    <w:rsid w:val="007433AB"/>
    <w:rsid w:val="007651B0"/>
    <w:rsid w:val="00767FAB"/>
    <w:rsid w:val="00770C87"/>
    <w:rsid w:val="00773DF8"/>
    <w:rsid w:val="007874BC"/>
    <w:rsid w:val="007B3E70"/>
    <w:rsid w:val="007C3CFD"/>
    <w:rsid w:val="007C5B7A"/>
    <w:rsid w:val="007E0A38"/>
    <w:rsid w:val="00805140"/>
    <w:rsid w:val="00823EDA"/>
    <w:rsid w:val="00843756"/>
    <w:rsid w:val="00870425"/>
    <w:rsid w:val="00870C30"/>
    <w:rsid w:val="00891B34"/>
    <w:rsid w:val="008C2E62"/>
    <w:rsid w:val="008C5125"/>
    <w:rsid w:val="008E1C02"/>
    <w:rsid w:val="00913D7B"/>
    <w:rsid w:val="00925FCC"/>
    <w:rsid w:val="00940D46"/>
    <w:rsid w:val="009617D1"/>
    <w:rsid w:val="009822E6"/>
    <w:rsid w:val="00990780"/>
    <w:rsid w:val="009B6044"/>
    <w:rsid w:val="009C18F2"/>
    <w:rsid w:val="009D0340"/>
    <w:rsid w:val="009D2895"/>
    <w:rsid w:val="009E0B4F"/>
    <w:rsid w:val="009E1A1B"/>
    <w:rsid w:val="009F45DA"/>
    <w:rsid w:val="00A01146"/>
    <w:rsid w:val="00A01913"/>
    <w:rsid w:val="00A11043"/>
    <w:rsid w:val="00A13C7B"/>
    <w:rsid w:val="00A24322"/>
    <w:rsid w:val="00A3667F"/>
    <w:rsid w:val="00A45525"/>
    <w:rsid w:val="00A6798F"/>
    <w:rsid w:val="00A724CE"/>
    <w:rsid w:val="00A90541"/>
    <w:rsid w:val="00A91032"/>
    <w:rsid w:val="00A92332"/>
    <w:rsid w:val="00A92C62"/>
    <w:rsid w:val="00A9301B"/>
    <w:rsid w:val="00AA6E7C"/>
    <w:rsid w:val="00AC024C"/>
    <w:rsid w:val="00AD1720"/>
    <w:rsid w:val="00AE100F"/>
    <w:rsid w:val="00AF61A9"/>
    <w:rsid w:val="00B014DF"/>
    <w:rsid w:val="00B273AA"/>
    <w:rsid w:val="00B533FD"/>
    <w:rsid w:val="00B6182B"/>
    <w:rsid w:val="00B81292"/>
    <w:rsid w:val="00B838F2"/>
    <w:rsid w:val="00B90490"/>
    <w:rsid w:val="00B95648"/>
    <w:rsid w:val="00B97598"/>
    <w:rsid w:val="00BB7898"/>
    <w:rsid w:val="00BC5B3A"/>
    <w:rsid w:val="00BD20FA"/>
    <w:rsid w:val="00BE2BF0"/>
    <w:rsid w:val="00C60CBF"/>
    <w:rsid w:val="00C67260"/>
    <w:rsid w:val="00C93C6B"/>
    <w:rsid w:val="00CA6190"/>
    <w:rsid w:val="00CB19FA"/>
    <w:rsid w:val="00CC5A95"/>
    <w:rsid w:val="00CE6BDD"/>
    <w:rsid w:val="00CE749E"/>
    <w:rsid w:val="00CE7E70"/>
    <w:rsid w:val="00CF544D"/>
    <w:rsid w:val="00CF62E0"/>
    <w:rsid w:val="00D018DB"/>
    <w:rsid w:val="00D01C75"/>
    <w:rsid w:val="00D33CF4"/>
    <w:rsid w:val="00D4478F"/>
    <w:rsid w:val="00D46609"/>
    <w:rsid w:val="00D63B00"/>
    <w:rsid w:val="00D805BF"/>
    <w:rsid w:val="00DC6993"/>
    <w:rsid w:val="00E06611"/>
    <w:rsid w:val="00E138AF"/>
    <w:rsid w:val="00E176D6"/>
    <w:rsid w:val="00E31FE3"/>
    <w:rsid w:val="00E333D6"/>
    <w:rsid w:val="00E9645B"/>
    <w:rsid w:val="00EB4CC0"/>
    <w:rsid w:val="00EB57AA"/>
    <w:rsid w:val="00ED014A"/>
    <w:rsid w:val="00EF449E"/>
    <w:rsid w:val="00F0099A"/>
    <w:rsid w:val="00F02407"/>
    <w:rsid w:val="00F02EF2"/>
    <w:rsid w:val="00F06F6B"/>
    <w:rsid w:val="00F07A4D"/>
    <w:rsid w:val="00F651F0"/>
    <w:rsid w:val="00F70FE1"/>
    <w:rsid w:val="00F836F2"/>
    <w:rsid w:val="00FC1FC1"/>
    <w:rsid w:val="00FD1D66"/>
    <w:rsid w:val="00FF442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407"/>
    <w:pPr>
      <w:tabs>
        <w:tab w:val="center" w:pos="4680"/>
        <w:tab w:val="right" w:pos="9360"/>
      </w:tabs>
    </w:pPr>
  </w:style>
  <w:style w:type="character" w:customStyle="1" w:styleId="HeaderChar">
    <w:name w:val="Header Char"/>
    <w:basedOn w:val="DefaultParagraphFont"/>
    <w:link w:val="Header"/>
    <w:uiPriority w:val="99"/>
    <w:rsid w:val="00F0240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02407"/>
    <w:pPr>
      <w:tabs>
        <w:tab w:val="center" w:pos="4680"/>
        <w:tab w:val="right" w:pos="9360"/>
      </w:tabs>
    </w:pPr>
  </w:style>
  <w:style w:type="character" w:customStyle="1" w:styleId="FooterChar">
    <w:name w:val="Footer Char"/>
    <w:basedOn w:val="DefaultParagraphFont"/>
    <w:link w:val="Footer"/>
    <w:uiPriority w:val="99"/>
    <w:rsid w:val="00F02407"/>
    <w:rPr>
      <w:rFonts w:ascii="Times New Roman" w:eastAsia="Times New Roman" w:hAnsi="Times New Roman" w:cs="Times New Roman"/>
      <w:sz w:val="20"/>
      <w:szCs w:val="20"/>
    </w:rPr>
  </w:style>
  <w:style w:type="paragraph" w:styleId="ListParagraph">
    <w:name w:val="List Paragraph"/>
    <w:basedOn w:val="Normal"/>
    <w:uiPriority w:val="34"/>
    <w:qFormat/>
    <w:rsid w:val="00AA6E7C"/>
    <w:pPr>
      <w:ind w:left="720"/>
      <w:contextualSpacing/>
    </w:pPr>
    <w:rPr>
      <w:rFonts w:ascii="Garamond" w:eastAsia="Calibri" w:hAnsi="Garamond"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407"/>
    <w:pPr>
      <w:tabs>
        <w:tab w:val="center" w:pos="4680"/>
        <w:tab w:val="right" w:pos="9360"/>
      </w:tabs>
    </w:pPr>
  </w:style>
  <w:style w:type="character" w:customStyle="1" w:styleId="HeaderChar">
    <w:name w:val="Header Char"/>
    <w:basedOn w:val="DefaultParagraphFont"/>
    <w:link w:val="Header"/>
    <w:uiPriority w:val="99"/>
    <w:rsid w:val="00F0240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02407"/>
    <w:pPr>
      <w:tabs>
        <w:tab w:val="center" w:pos="4680"/>
        <w:tab w:val="right" w:pos="9360"/>
      </w:tabs>
    </w:pPr>
  </w:style>
  <w:style w:type="character" w:customStyle="1" w:styleId="FooterChar">
    <w:name w:val="Footer Char"/>
    <w:basedOn w:val="DefaultParagraphFont"/>
    <w:link w:val="Footer"/>
    <w:uiPriority w:val="99"/>
    <w:rsid w:val="00F02407"/>
    <w:rPr>
      <w:rFonts w:ascii="Times New Roman" w:eastAsia="Times New Roman" w:hAnsi="Times New Roman" w:cs="Times New Roman"/>
      <w:sz w:val="20"/>
      <w:szCs w:val="20"/>
    </w:rPr>
  </w:style>
  <w:style w:type="paragraph" w:styleId="ListParagraph">
    <w:name w:val="List Paragraph"/>
    <w:basedOn w:val="Normal"/>
    <w:uiPriority w:val="34"/>
    <w:qFormat/>
    <w:rsid w:val="00AA6E7C"/>
    <w:pPr>
      <w:ind w:left="720"/>
      <w:contextualSpacing/>
    </w:pPr>
    <w:rPr>
      <w:rFonts w:ascii="Garamond" w:eastAsia="Calibri" w:hAnsi="Garamond"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97498">
      <w:bodyDiv w:val="1"/>
      <w:marLeft w:val="0"/>
      <w:marRight w:val="0"/>
      <w:marTop w:val="0"/>
      <w:marBottom w:val="0"/>
      <w:divBdr>
        <w:top w:val="none" w:sz="0" w:space="0" w:color="auto"/>
        <w:left w:val="none" w:sz="0" w:space="0" w:color="auto"/>
        <w:bottom w:val="none" w:sz="0" w:space="0" w:color="auto"/>
        <w:right w:val="none" w:sz="0" w:space="0" w:color="auto"/>
      </w:divBdr>
    </w:div>
    <w:div w:id="872695336">
      <w:bodyDiv w:val="1"/>
      <w:marLeft w:val="0"/>
      <w:marRight w:val="0"/>
      <w:marTop w:val="0"/>
      <w:marBottom w:val="0"/>
      <w:divBdr>
        <w:top w:val="none" w:sz="0" w:space="0" w:color="auto"/>
        <w:left w:val="none" w:sz="0" w:space="0" w:color="auto"/>
        <w:bottom w:val="none" w:sz="0" w:space="0" w:color="auto"/>
        <w:right w:val="none" w:sz="0" w:space="0" w:color="auto"/>
      </w:divBdr>
    </w:div>
    <w:div w:id="956715101">
      <w:bodyDiv w:val="1"/>
      <w:marLeft w:val="0"/>
      <w:marRight w:val="0"/>
      <w:marTop w:val="0"/>
      <w:marBottom w:val="0"/>
      <w:divBdr>
        <w:top w:val="none" w:sz="0" w:space="0" w:color="auto"/>
        <w:left w:val="none" w:sz="0" w:space="0" w:color="auto"/>
        <w:bottom w:val="none" w:sz="0" w:space="0" w:color="auto"/>
        <w:right w:val="none" w:sz="0" w:space="0" w:color="auto"/>
      </w:divBdr>
    </w:div>
    <w:div w:id="1170408447">
      <w:bodyDiv w:val="1"/>
      <w:marLeft w:val="0"/>
      <w:marRight w:val="0"/>
      <w:marTop w:val="0"/>
      <w:marBottom w:val="0"/>
      <w:divBdr>
        <w:top w:val="none" w:sz="0" w:space="0" w:color="auto"/>
        <w:left w:val="none" w:sz="0" w:space="0" w:color="auto"/>
        <w:bottom w:val="none" w:sz="0" w:space="0" w:color="auto"/>
        <w:right w:val="none" w:sz="0" w:space="0" w:color="auto"/>
      </w:divBdr>
    </w:div>
    <w:div w:id="1517695399">
      <w:bodyDiv w:val="1"/>
      <w:marLeft w:val="0"/>
      <w:marRight w:val="0"/>
      <w:marTop w:val="0"/>
      <w:marBottom w:val="0"/>
      <w:divBdr>
        <w:top w:val="none" w:sz="0" w:space="0" w:color="auto"/>
        <w:left w:val="none" w:sz="0" w:space="0" w:color="auto"/>
        <w:bottom w:val="none" w:sz="0" w:space="0" w:color="auto"/>
        <w:right w:val="none" w:sz="0" w:space="0" w:color="auto"/>
      </w:divBdr>
    </w:div>
    <w:div w:id="1645769821">
      <w:bodyDiv w:val="1"/>
      <w:marLeft w:val="0"/>
      <w:marRight w:val="0"/>
      <w:marTop w:val="0"/>
      <w:marBottom w:val="0"/>
      <w:divBdr>
        <w:top w:val="none" w:sz="0" w:space="0" w:color="auto"/>
        <w:left w:val="none" w:sz="0" w:space="0" w:color="auto"/>
        <w:bottom w:val="none" w:sz="0" w:space="0" w:color="auto"/>
        <w:right w:val="none" w:sz="0" w:space="0" w:color="auto"/>
      </w:divBdr>
    </w:div>
    <w:div w:id="2017803878">
      <w:bodyDiv w:val="1"/>
      <w:marLeft w:val="0"/>
      <w:marRight w:val="0"/>
      <w:marTop w:val="0"/>
      <w:marBottom w:val="0"/>
      <w:divBdr>
        <w:top w:val="none" w:sz="0" w:space="0" w:color="auto"/>
        <w:left w:val="none" w:sz="0" w:space="0" w:color="auto"/>
        <w:bottom w:val="none" w:sz="0" w:space="0" w:color="auto"/>
        <w:right w:val="none" w:sz="0" w:space="0" w:color="auto"/>
      </w:divBdr>
    </w:div>
    <w:div w:id="2079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89C-C711-413C-8A6E-E475331A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3BD210A4</Template>
  <TotalTime>1</TotalTime>
  <Pages>31</Pages>
  <Words>9893</Words>
  <Characters>56393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US Peace Corps</Company>
  <LinksUpToDate>false</LinksUpToDate>
  <CharactersWithSpaces>66154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Yeich, Greg</dc:creator>
  <cp:lastModifiedBy>Yeich, Greg</cp:lastModifiedBy>
  <cp:revision>2</cp:revision>
  <dcterms:created xsi:type="dcterms:W3CDTF">2014-03-10T17:09:00Z</dcterms:created>
  <dcterms:modified xsi:type="dcterms:W3CDTF">2014-03-10T17:09:00Z</dcterms:modified>
</cp:coreProperties>
</file>